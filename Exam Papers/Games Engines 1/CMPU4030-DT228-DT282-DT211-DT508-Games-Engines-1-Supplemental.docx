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883A" w14:textId="7B144C60" w:rsidR="00904972" w:rsidRPr="0025048B" w:rsidRDefault="009949C8" w:rsidP="00904972">
      <w:pPr>
        <w:tabs>
          <w:tab w:val="clear" w:pos="567"/>
          <w:tab w:val="clear" w:pos="8222"/>
        </w:tabs>
        <w:spacing w:line="240" w:lineRule="auto"/>
        <w:ind w:left="0" w:firstLine="0"/>
        <w:jc w:val="right"/>
        <w:rPr>
          <w:smallCaps/>
        </w:rPr>
      </w:pPr>
      <w:r>
        <w:t>CMPU</w:t>
      </w:r>
      <w:r w:rsidR="0002796D">
        <w:t>4030</w:t>
      </w:r>
    </w:p>
    <w:p w14:paraId="3FCDEF9D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right"/>
        <w:rPr>
          <w:smallCaps/>
        </w:rPr>
      </w:pPr>
    </w:p>
    <w:p w14:paraId="5A6E2C01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25048B">
        <w:rPr>
          <w:b/>
          <w:noProof/>
          <w:sz w:val="22"/>
          <w:szCs w:val="22"/>
          <w:lang w:val="en-IE" w:eastAsia="en-IE"/>
        </w:rPr>
        <w:drawing>
          <wp:inline distT="0" distB="0" distL="0" distR="0" wp14:anchorId="40557D3D" wp14:editId="2AB2668D">
            <wp:extent cx="1003300" cy="990600"/>
            <wp:effectExtent l="0" t="0" r="6350" b="0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17A0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</w:p>
    <w:p w14:paraId="0BE6393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25048B">
        <w:rPr>
          <w:b/>
          <w:sz w:val="22"/>
          <w:szCs w:val="22"/>
        </w:rPr>
        <w:t>DUBLIN INSTITUTE OF TECHNOLOGY</w:t>
      </w:r>
    </w:p>
    <w:p w14:paraId="1A2E59B0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25048B">
        <w:rPr>
          <w:b/>
        </w:rPr>
        <w:t>_____________</w:t>
      </w:r>
    </w:p>
    <w:p w14:paraId="7F3372D3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</w:rPr>
      </w:pPr>
    </w:p>
    <w:p w14:paraId="73C90A33" w14:textId="77777777" w:rsidR="00E14673" w:rsidRDefault="00E14673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DT228 </w:t>
      </w:r>
      <w:r w:rsidRPr="000D2F56">
        <w:rPr>
          <w:b/>
          <w:kern w:val="28"/>
          <w:sz w:val="36"/>
          <w:szCs w:val="36"/>
        </w:rPr>
        <w:t>BS</w:t>
      </w:r>
      <w:r>
        <w:rPr>
          <w:b/>
          <w:kern w:val="28"/>
          <w:sz w:val="36"/>
          <w:szCs w:val="36"/>
        </w:rPr>
        <w:t>c. (Honours) Degree in Computer Science</w:t>
      </w:r>
    </w:p>
    <w:p w14:paraId="029948FB" w14:textId="77777777" w:rsidR="00E14673" w:rsidRDefault="00E14673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DT282 </w:t>
      </w:r>
      <w:r w:rsidRPr="000D2F56">
        <w:rPr>
          <w:b/>
          <w:kern w:val="28"/>
          <w:sz w:val="36"/>
          <w:szCs w:val="36"/>
        </w:rPr>
        <w:t>BS</w:t>
      </w:r>
      <w:r>
        <w:rPr>
          <w:b/>
          <w:kern w:val="28"/>
          <w:sz w:val="36"/>
          <w:szCs w:val="36"/>
        </w:rPr>
        <w:t>c. (Honours) Degree in Computer Science (International)</w:t>
      </w:r>
    </w:p>
    <w:p w14:paraId="4D9181CD" w14:textId="77777777" w:rsidR="00904972" w:rsidRDefault="00E14673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DT211 BSc. </w:t>
      </w:r>
      <w:r w:rsidR="00904972" w:rsidRPr="0025048B">
        <w:rPr>
          <w:b/>
          <w:kern w:val="28"/>
          <w:sz w:val="36"/>
          <w:szCs w:val="36"/>
        </w:rPr>
        <w:t>(Honours) Degree in Computer Science (Infrastructure)</w:t>
      </w:r>
    </w:p>
    <w:p w14:paraId="622D6D4A" w14:textId="77777777" w:rsidR="00D925D6" w:rsidRDefault="00D925D6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</w:rPr>
        <w:t>Year 4</w:t>
      </w:r>
    </w:p>
    <w:p w14:paraId="03C69C3C" w14:textId="77777777" w:rsidR="00E14673" w:rsidRPr="0025048B" w:rsidRDefault="003044B2" w:rsidP="00224ED1">
      <w:pPr>
        <w:ind w:left="0" w:firstLine="0"/>
        <w:jc w:val="center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>DT508 BA</w:t>
      </w:r>
      <w:r w:rsidR="00E14673">
        <w:rPr>
          <w:b/>
          <w:kern w:val="28"/>
          <w:sz w:val="36"/>
          <w:szCs w:val="36"/>
        </w:rPr>
        <w:t>. (Honours) in Game Design</w:t>
      </w:r>
    </w:p>
    <w:p w14:paraId="75644FE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</w:p>
    <w:p w14:paraId="245B6F20" w14:textId="794DA25E" w:rsidR="00904972" w:rsidRPr="0025048B" w:rsidRDefault="00224ED1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>
        <w:rPr>
          <w:b/>
        </w:rPr>
        <w:t>Year 3</w:t>
      </w:r>
      <w:r w:rsidR="004342C2">
        <w:rPr>
          <w:b/>
        </w:rPr>
        <w:t>/4</w:t>
      </w:r>
    </w:p>
    <w:p w14:paraId="62C2D64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25048B">
        <w:rPr>
          <w:b/>
        </w:rPr>
        <w:t>______________</w:t>
      </w:r>
    </w:p>
    <w:p w14:paraId="67A3F9D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</w:rPr>
      </w:pPr>
    </w:p>
    <w:p w14:paraId="18B5DF2B" w14:textId="01E980AC" w:rsidR="00904972" w:rsidRPr="0025048B" w:rsidRDefault="004F7601" w:rsidP="00904972">
      <w:pPr>
        <w:keepNext/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1"/>
        <w:rPr>
          <w:b/>
          <w:color w:val="000000"/>
        </w:rPr>
      </w:pPr>
      <w:r>
        <w:rPr>
          <w:b/>
          <w:color w:val="000000"/>
        </w:rPr>
        <w:t xml:space="preserve">SUPPLEMENTAL </w:t>
      </w:r>
      <w:r w:rsidR="00904972" w:rsidRPr="0025048B">
        <w:rPr>
          <w:b/>
          <w:color w:val="000000"/>
        </w:rPr>
        <w:t>EXAMINATIONS 20</w:t>
      </w:r>
      <w:r w:rsidR="00904972">
        <w:rPr>
          <w:b/>
          <w:color w:val="000000"/>
        </w:rPr>
        <w:t>1</w:t>
      </w:r>
      <w:r w:rsidR="00EA293B">
        <w:rPr>
          <w:b/>
          <w:color w:val="000000"/>
        </w:rPr>
        <w:t>8</w:t>
      </w:r>
      <w:r w:rsidR="00904972">
        <w:rPr>
          <w:b/>
          <w:color w:val="000000"/>
        </w:rPr>
        <w:t>/201</w:t>
      </w:r>
      <w:r w:rsidR="00EA293B">
        <w:rPr>
          <w:b/>
          <w:color w:val="000000"/>
        </w:rPr>
        <w:t>9</w:t>
      </w:r>
    </w:p>
    <w:p w14:paraId="143F3177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25048B">
        <w:rPr>
          <w:b/>
        </w:rPr>
        <w:t>______________</w:t>
      </w:r>
    </w:p>
    <w:p w14:paraId="57596896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</w:p>
    <w:p w14:paraId="1C0E31D7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</w:rPr>
      </w:pPr>
    </w:p>
    <w:p w14:paraId="679AB56F" w14:textId="32887DE0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mallCaps/>
        </w:rPr>
      </w:pPr>
      <w:r>
        <w:rPr>
          <w:b/>
          <w:smallCaps/>
          <w:color w:val="000000"/>
          <w:sz w:val="28"/>
          <w:szCs w:val="28"/>
        </w:rPr>
        <w:t xml:space="preserve">Games Engines </w:t>
      </w:r>
      <w:r w:rsidR="00751DA7">
        <w:rPr>
          <w:b/>
          <w:smallCaps/>
          <w:color w:val="000000"/>
          <w:sz w:val="28"/>
          <w:szCs w:val="28"/>
        </w:rPr>
        <w:t>1</w:t>
      </w:r>
    </w:p>
    <w:p w14:paraId="352F433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71331B74" w14:textId="77777777" w:rsidR="006A5239" w:rsidRPr="0025048B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proofErr w:type="spellStart"/>
      <w:r>
        <w:rPr>
          <w:smallCaps/>
        </w:rPr>
        <w:t>Dr.</w:t>
      </w:r>
      <w:proofErr w:type="spellEnd"/>
      <w:r>
        <w:rPr>
          <w:smallCaps/>
        </w:rPr>
        <w:t xml:space="preserve"> Bryan Duggan</w:t>
      </w:r>
    </w:p>
    <w:p w14:paraId="50B115FE" w14:textId="77777777" w:rsidR="006A5239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proofErr w:type="spellStart"/>
      <w:r w:rsidRPr="0025048B">
        <w:rPr>
          <w:smallCaps/>
        </w:rPr>
        <w:t>Dr.</w:t>
      </w:r>
      <w:proofErr w:type="spellEnd"/>
      <w:r w:rsidRPr="0025048B">
        <w:rPr>
          <w:smallCaps/>
        </w:rPr>
        <w:t xml:space="preserve"> Deirdre Lillis</w:t>
      </w:r>
    </w:p>
    <w:p w14:paraId="34A59DFF" w14:textId="77777777" w:rsidR="006A5239" w:rsidRPr="0025048B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Mr. Patrick Clarke</w:t>
      </w:r>
    </w:p>
    <w:p w14:paraId="50AB089E" w14:textId="15F2F91E" w:rsidR="006A5239" w:rsidRDefault="006A5239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Mr. Alan Fahey</w:t>
      </w:r>
    </w:p>
    <w:p w14:paraId="254BC174" w14:textId="45F862B2" w:rsidR="00EA293B" w:rsidRDefault="00EA293B" w:rsidP="006A5239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Mr Sergio Calabria</w:t>
      </w:r>
    </w:p>
    <w:p w14:paraId="4C766C17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761D8E43" w14:textId="77777777" w:rsidR="00904972" w:rsidRDefault="00E14673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TBC</w:t>
      </w:r>
    </w:p>
    <w:p w14:paraId="66E78D5C" w14:textId="77777777" w:rsidR="00904972" w:rsidRDefault="00904972" w:rsidP="00904972">
      <w:pPr>
        <w:keepNext/>
        <w:tabs>
          <w:tab w:val="clear" w:pos="567"/>
          <w:tab w:val="clear" w:pos="8222"/>
        </w:tabs>
        <w:spacing w:line="240" w:lineRule="auto"/>
        <w:ind w:left="0" w:firstLine="0"/>
        <w:outlineLvl w:val="1"/>
        <w:rPr>
          <w:smallCaps/>
        </w:rPr>
      </w:pPr>
    </w:p>
    <w:p w14:paraId="5C26E759" w14:textId="77777777" w:rsidR="00904972" w:rsidRPr="0025048B" w:rsidRDefault="00F25892" w:rsidP="00904972">
      <w:pPr>
        <w:keepNext/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1"/>
        <w:rPr>
          <w:bCs/>
          <w:smallCaps/>
        </w:rPr>
      </w:pPr>
      <w:r>
        <w:rPr>
          <w:bCs/>
          <w:smallCaps/>
        </w:rPr>
        <w:t>2</w:t>
      </w:r>
      <w:r w:rsidR="00904972">
        <w:rPr>
          <w:bCs/>
          <w:smallCaps/>
        </w:rPr>
        <w:t xml:space="preserve"> Hours</w:t>
      </w:r>
    </w:p>
    <w:p w14:paraId="5B8634D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6A72C4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165B3EEC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5899902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Instructions to candidates</w:t>
      </w:r>
    </w:p>
    <w:p w14:paraId="4ABFC12F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396311A6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 xml:space="preserve">Answer </w:t>
      </w:r>
      <w:r>
        <w:rPr>
          <w:smallCaps/>
        </w:rPr>
        <w:t>Question 1 (Compulsory) and any 2 from the remaining questions</w:t>
      </w:r>
    </w:p>
    <w:p w14:paraId="28A8E486" w14:textId="77777777" w:rsidR="00904972" w:rsidRPr="0025048B" w:rsidRDefault="00904972" w:rsidP="00904972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Question 1 is worth 40 marks, the remaining questions are worth 30 marks each</w:t>
      </w:r>
    </w:p>
    <w:p w14:paraId="4084168E" w14:textId="77777777" w:rsidR="004F7601" w:rsidRPr="00D962A0" w:rsidRDefault="004F7601" w:rsidP="004F760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lang w:val="en-IE"/>
        </w:rPr>
      </w:pPr>
      <w:r w:rsidRPr="00D962A0">
        <w:rPr>
          <w:b/>
          <w:lang w:val="en-IE"/>
        </w:rPr>
        <w:lastRenderedPageBreak/>
        <w:t>Question 1</w:t>
      </w:r>
    </w:p>
    <w:p w14:paraId="266226FF" w14:textId="77777777" w:rsidR="004F7601" w:rsidRDefault="004F7601" w:rsidP="004F7601">
      <w:pPr>
        <w:pStyle w:val="ExamQuestion"/>
        <w:rPr>
          <w:lang w:val="en-IE"/>
        </w:rPr>
      </w:pPr>
    </w:p>
    <w:p w14:paraId="1E7EBD36" w14:textId="42D76E15" w:rsidR="004F7601" w:rsidRDefault="004F7601" w:rsidP="004F7601">
      <w:pPr>
        <w:pStyle w:val="ExamQuestionSection"/>
        <w:numPr>
          <w:ilvl w:val="0"/>
          <w:numId w:val="0"/>
        </w:numPr>
      </w:pPr>
      <w:r>
        <w:tab/>
        <w:t xml:space="preserve">A bot manager system in a Unity </w:t>
      </w:r>
      <w:r w:rsidR="00BD4F57">
        <w:t xml:space="preserve">real time strategy </w:t>
      </w:r>
      <w:r w:rsidR="00332DB4">
        <w:t xml:space="preserve">(RTS) </w:t>
      </w:r>
      <w:r w:rsidR="00BD4F57">
        <w:t xml:space="preserve">game </w:t>
      </w:r>
      <w:r>
        <w:t>has the following rules:</w:t>
      </w:r>
    </w:p>
    <w:p w14:paraId="7F2D7969" w14:textId="77777777" w:rsidR="004F7601" w:rsidRDefault="004F7601" w:rsidP="004F7601">
      <w:pPr>
        <w:pStyle w:val="ExamQuestionSection"/>
        <w:numPr>
          <w:ilvl w:val="0"/>
          <w:numId w:val="0"/>
        </w:numPr>
        <w:ind w:left="1134"/>
      </w:pPr>
    </w:p>
    <w:p w14:paraId="0E97A536" w14:textId="723697F6" w:rsidR="004F7601" w:rsidRDefault="004F7601" w:rsidP="004F7601">
      <w:pPr>
        <w:pStyle w:val="ExamQuestionSection"/>
        <w:numPr>
          <w:ilvl w:val="0"/>
          <w:numId w:val="2"/>
        </w:numPr>
      </w:pPr>
      <w:r>
        <w:t xml:space="preserve">There are three possible </w:t>
      </w:r>
      <w:proofErr w:type="spellStart"/>
      <w:r>
        <w:t>bot</w:t>
      </w:r>
      <w:proofErr w:type="spellEnd"/>
      <w:r>
        <w:t xml:space="preserve"> </w:t>
      </w:r>
      <w:proofErr w:type="gramStart"/>
      <w:r>
        <w:t>types</w:t>
      </w:r>
      <w:proofErr w:type="gramEnd"/>
      <w:r>
        <w:t xml:space="preserve"> and each has an equal probability of being spawned.</w:t>
      </w:r>
    </w:p>
    <w:p w14:paraId="6AA9CA07" w14:textId="371D1ABF" w:rsidR="004F7601" w:rsidRDefault="004F7601" w:rsidP="004F7601">
      <w:pPr>
        <w:pStyle w:val="ExamQuestionSection"/>
        <w:numPr>
          <w:ilvl w:val="0"/>
          <w:numId w:val="2"/>
        </w:numPr>
      </w:pPr>
      <w:r>
        <w:t>There should always be 5 bots in the scene.</w:t>
      </w:r>
    </w:p>
    <w:p w14:paraId="0EB85E57" w14:textId="1FABA50C" w:rsidR="004F7601" w:rsidRDefault="00BD4F57" w:rsidP="004F7601">
      <w:pPr>
        <w:pStyle w:val="ExamQuestionSection"/>
        <w:numPr>
          <w:ilvl w:val="0"/>
          <w:numId w:val="2"/>
        </w:numPr>
      </w:pPr>
      <w:r>
        <w:t>B</w:t>
      </w:r>
      <w:r w:rsidR="004F7601">
        <w:t>ots are spawned at a rate of 2 bot</w:t>
      </w:r>
      <w:bookmarkStart w:id="0" w:name="_GoBack"/>
      <w:bookmarkEnd w:id="0"/>
      <w:r w:rsidR="004F7601">
        <w:t>s per second.</w:t>
      </w:r>
    </w:p>
    <w:p w14:paraId="5207E361" w14:textId="49B1DB89" w:rsidR="004F7601" w:rsidRDefault="00BD4F57" w:rsidP="004F7601">
      <w:pPr>
        <w:pStyle w:val="ExamQuestionSection"/>
        <w:numPr>
          <w:ilvl w:val="0"/>
          <w:numId w:val="2"/>
        </w:numPr>
      </w:pPr>
      <w:r>
        <w:t>B</w:t>
      </w:r>
      <w:r w:rsidR="004F7601">
        <w:t>ots are spawned in front of the player at random positions, a minimum of 500 units and a maximum of 2000 units from the player.</w:t>
      </w:r>
    </w:p>
    <w:p w14:paraId="13AAEDC9" w14:textId="657CB191" w:rsidR="004F7601" w:rsidRDefault="004F7601" w:rsidP="004F7601">
      <w:pPr>
        <w:pStyle w:val="ExamQuestionSection"/>
        <w:numPr>
          <w:ilvl w:val="0"/>
          <w:numId w:val="2"/>
        </w:numPr>
      </w:pPr>
      <w:r>
        <w:t xml:space="preserve">When a bot is spawned, it will travel from its spawn point to a random position within a </w:t>
      </w:r>
      <w:proofErr w:type="gramStart"/>
      <w:r>
        <w:t>200 unit</w:t>
      </w:r>
      <w:proofErr w:type="gramEnd"/>
      <w:r>
        <w:t xml:space="preserve"> radius of the player.</w:t>
      </w:r>
    </w:p>
    <w:p w14:paraId="1F7100ED" w14:textId="343C41BE" w:rsidR="004F7601" w:rsidRDefault="004F7601" w:rsidP="004F7601">
      <w:pPr>
        <w:pStyle w:val="ExamQuestionSection"/>
        <w:numPr>
          <w:ilvl w:val="0"/>
          <w:numId w:val="2"/>
        </w:numPr>
      </w:pPr>
      <w:r>
        <w:t xml:space="preserve">If the player comes within 200 </w:t>
      </w:r>
      <w:proofErr w:type="gramStart"/>
      <w:r>
        <w:t>units</w:t>
      </w:r>
      <w:proofErr w:type="gramEnd"/>
      <w:r>
        <w:t xml:space="preserve"> the bot will shoot at it</w:t>
      </w:r>
    </w:p>
    <w:p w14:paraId="4D3D53D2" w14:textId="16A0A5E1" w:rsidR="004F7601" w:rsidRDefault="004F7601" w:rsidP="004F7601">
      <w:pPr>
        <w:pStyle w:val="ExamQuestionSection"/>
        <w:numPr>
          <w:ilvl w:val="0"/>
          <w:numId w:val="2"/>
        </w:numPr>
      </w:pPr>
      <w:r>
        <w:t>When the bot is hit with a player bullet it explodes and dies</w:t>
      </w:r>
    </w:p>
    <w:p w14:paraId="44C58352" w14:textId="110F5209" w:rsidR="004F7601" w:rsidRDefault="004F7601" w:rsidP="004F7601">
      <w:pPr>
        <w:pStyle w:val="ExamQuestionSection"/>
        <w:numPr>
          <w:ilvl w:val="0"/>
          <w:numId w:val="2"/>
        </w:numPr>
      </w:pPr>
      <w:r>
        <w:t xml:space="preserve">When a bot dies, it can respawn at a new location, </w:t>
      </w:r>
    </w:p>
    <w:p w14:paraId="684BA712" w14:textId="77777777" w:rsidR="004F7601" w:rsidRDefault="004F7601" w:rsidP="004F7601">
      <w:pPr>
        <w:pStyle w:val="ExamQuestionSection"/>
        <w:numPr>
          <w:ilvl w:val="0"/>
          <w:numId w:val="0"/>
        </w:numPr>
        <w:ind w:left="1134"/>
      </w:pPr>
    </w:p>
    <w:p w14:paraId="395545EA" w14:textId="77777777" w:rsidR="004F7601" w:rsidRDefault="004F7601" w:rsidP="004F7601">
      <w:pPr>
        <w:pStyle w:val="ExamQuestionSection"/>
        <w:numPr>
          <w:ilvl w:val="0"/>
          <w:numId w:val="0"/>
        </w:numPr>
        <w:ind w:left="1134"/>
      </w:pPr>
      <w:r>
        <w:t>Taking each of the rules above, how you would program them in Unity?</w:t>
      </w:r>
    </w:p>
    <w:p w14:paraId="1767FCD3" w14:textId="77777777" w:rsidR="004F7601" w:rsidRDefault="004F7601" w:rsidP="004F7601">
      <w:pPr>
        <w:pStyle w:val="ExamQuestionSection"/>
        <w:numPr>
          <w:ilvl w:val="0"/>
          <w:numId w:val="0"/>
        </w:numPr>
        <w:ind w:left="1440"/>
        <w:jc w:val="right"/>
      </w:pPr>
      <w:r>
        <w:t>(8 x 5 marks)</w:t>
      </w:r>
    </w:p>
    <w:p w14:paraId="5E7A371C" w14:textId="7F5E88E3" w:rsidR="00C32114" w:rsidRDefault="00C32114" w:rsidP="003044B2">
      <w:pPr>
        <w:pStyle w:val="ExamQuestionSection"/>
        <w:numPr>
          <w:ilvl w:val="0"/>
          <w:numId w:val="0"/>
        </w:numPr>
        <w:ind w:left="1440"/>
        <w:jc w:val="right"/>
      </w:pPr>
    </w:p>
    <w:p w14:paraId="68B65AE9" w14:textId="77777777" w:rsidR="00EA57E5" w:rsidRDefault="00EA57E5" w:rsidP="003044B2">
      <w:pPr>
        <w:pStyle w:val="ExamQuestionSection"/>
        <w:numPr>
          <w:ilvl w:val="0"/>
          <w:numId w:val="0"/>
        </w:numPr>
        <w:ind w:left="1440"/>
        <w:jc w:val="right"/>
      </w:pPr>
    </w:p>
    <w:p w14:paraId="3B9FC699" w14:textId="1AC7E522" w:rsidR="00360510" w:rsidRDefault="00EA57E5" w:rsidP="006D1700">
      <w:pPr>
        <w:pStyle w:val="ExamQuestion"/>
        <w:rPr>
          <w:b/>
          <w:lang w:val="en-IE"/>
        </w:rPr>
      </w:pPr>
      <w:r w:rsidRPr="00EA57E5">
        <w:rPr>
          <w:b/>
          <w:lang w:val="en-IE"/>
        </w:rPr>
        <w:t>Question 2</w:t>
      </w:r>
    </w:p>
    <w:p w14:paraId="01AE1BA1" w14:textId="0F668D8A" w:rsidR="00EA57E5" w:rsidRDefault="00EA57E5" w:rsidP="006D1700">
      <w:pPr>
        <w:pStyle w:val="ExamQuestion"/>
        <w:rPr>
          <w:b/>
          <w:lang w:val="en-IE"/>
        </w:rPr>
      </w:pPr>
    </w:p>
    <w:p w14:paraId="38AC809E" w14:textId="67CBED5A" w:rsidR="00A35E49" w:rsidRDefault="00A35E49" w:rsidP="00EA57E5">
      <w:pPr>
        <w:pStyle w:val="ExamQuestion"/>
        <w:numPr>
          <w:ilvl w:val="0"/>
          <w:numId w:val="11"/>
        </w:numPr>
        <w:rPr>
          <w:lang w:val="en-IE"/>
        </w:rPr>
      </w:pPr>
      <w:r>
        <w:rPr>
          <w:lang w:val="en-IE"/>
        </w:rPr>
        <w:t xml:space="preserve">How </w:t>
      </w:r>
      <w:r w:rsidR="004342C2">
        <w:rPr>
          <w:lang w:val="en-IE"/>
        </w:rPr>
        <w:t xml:space="preserve">can </w:t>
      </w:r>
      <w:r>
        <w:rPr>
          <w:lang w:val="en-IE"/>
        </w:rPr>
        <w:t xml:space="preserve">you </w:t>
      </w:r>
      <w:r w:rsidR="004342C2">
        <w:rPr>
          <w:lang w:val="en-IE"/>
        </w:rPr>
        <w:t xml:space="preserve">efficiently determine </w:t>
      </w:r>
      <w:r>
        <w:rPr>
          <w:lang w:val="en-IE"/>
        </w:rPr>
        <w:t>if one game object is in front of or behind another game object?</w:t>
      </w:r>
    </w:p>
    <w:p w14:paraId="3D979DDC" w14:textId="77777777" w:rsidR="00A35E49" w:rsidRDefault="00A35E49" w:rsidP="00A35E49">
      <w:pPr>
        <w:pStyle w:val="ExamQuestion"/>
        <w:rPr>
          <w:lang w:val="en-IE"/>
        </w:rPr>
      </w:pPr>
    </w:p>
    <w:p w14:paraId="7A108B67" w14:textId="3C17A455" w:rsidR="00A35E49" w:rsidRDefault="00A35E49" w:rsidP="00A35E49">
      <w:pPr>
        <w:pStyle w:val="ExamQuestion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(5 marks)</w:t>
      </w:r>
    </w:p>
    <w:p w14:paraId="5DBF6EC9" w14:textId="07708156" w:rsidR="00A35E49" w:rsidRDefault="00A35E49" w:rsidP="00A35E49">
      <w:pPr>
        <w:pStyle w:val="ExamQuestion"/>
        <w:ind w:left="0" w:firstLine="0"/>
        <w:rPr>
          <w:lang w:val="en-IE"/>
        </w:rPr>
      </w:pPr>
    </w:p>
    <w:p w14:paraId="6C509464" w14:textId="2EE788E9" w:rsidR="00EA57E5" w:rsidRDefault="00EA57E5" w:rsidP="00EA57E5">
      <w:pPr>
        <w:pStyle w:val="ExamQuestion"/>
        <w:numPr>
          <w:ilvl w:val="0"/>
          <w:numId w:val="11"/>
        </w:numPr>
        <w:rPr>
          <w:lang w:val="en-IE"/>
        </w:rPr>
      </w:pPr>
      <w:r>
        <w:rPr>
          <w:lang w:val="en-IE"/>
        </w:rPr>
        <w:t xml:space="preserve">Explain in detail how you would </w:t>
      </w:r>
      <w:r w:rsidR="00A63645">
        <w:rPr>
          <w:lang w:val="en-IE"/>
        </w:rPr>
        <w:t xml:space="preserve">implement </w:t>
      </w:r>
      <w:r w:rsidR="00A35E49">
        <w:rPr>
          <w:lang w:val="en-IE"/>
        </w:rPr>
        <w:t xml:space="preserve">an FPS controller </w:t>
      </w:r>
      <w:r w:rsidR="00A63645">
        <w:rPr>
          <w:lang w:val="en-IE"/>
        </w:rPr>
        <w:t xml:space="preserve">component </w:t>
      </w:r>
      <w:r w:rsidR="00A35E49">
        <w:rPr>
          <w:lang w:val="en-IE"/>
        </w:rPr>
        <w:t>that implements walk, strafe, pitch and roll using keyboard and mouse. What changes would you need for this to be usable in VR?</w:t>
      </w:r>
    </w:p>
    <w:p w14:paraId="3F2A9BC5" w14:textId="4BB5B5D5" w:rsidR="00A35E49" w:rsidRDefault="00A35E49" w:rsidP="00A35E49">
      <w:pPr>
        <w:pStyle w:val="ExamQuestion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(20 marks)</w:t>
      </w:r>
    </w:p>
    <w:p w14:paraId="150D961B" w14:textId="45444899" w:rsidR="00140561" w:rsidRDefault="00140561" w:rsidP="00A35E49">
      <w:pPr>
        <w:pStyle w:val="ExamQuestion"/>
        <w:rPr>
          <w:lang w:val="en-IE"/>
        </w:rPr>
      </w:pPr>
    </w:p>
    <w:p w14:paraId="40E33A55" w14:textId="77777777" w:rsidR="00A35E49" w:rsidRDefault="00A35E49" w:rsidP="00A35E49">
      <w:pPr>
        <w:pStyle w:val="ExamQuestion"/>
        <w:rPr>
          <w:lang w:val="en-IE"/>
        </w:rPr>
      </w:pPr>
    </w:p>
    <w:p w14:paraId="111B0ED9" w14:textId="19AC4726" w:rsidR="00EA57E5" w:rsidRPr="00A35E49" w:rsidRDefault="00A35E49" w:rsidP="00580886">
      <w:pPr>
        <w:pStyle w:val="ExamQuestion"/>
        <w:numPr>
          <w:ilvl w:val="0"/>
          <w:numId w:val="11"/>
        </w:numPr>
        <w:rPr>
          <w:lang w:val="en-IE"/>
        </w:rPr>
      </w:pPr>
      <w:r>
        <w:rPr>
          <w:lang w:val="en-IE"/>
        </w:rPr>
        <w:t xml:space="preserve">How </w:t>
      </w:r>
      <w:r w:rsidR="00A63645">
        <w:rPr>
          <w:lang w:val="en-IE"/>
        </w:rPr>
        <w:t>would you adapt your solution to part (b) to implement third person camera following?</w:t>
      </w:r>
    </w:p>
    <w:p w14:paraId="0DFC1540" w14:textId="46386956" w:rsidR="00EA57E5" w:rsidRDefault="00EA57E5" w:rsidP="006D1700">
      <w:pPr>
        <w:pStyle w:val="ExamQuestion"/>
        <w:rPr>
          <w:lang w:val="en-IE"/>
        </w:rPr>
      </w:pPr>
    </w:p>
    <w:p w14:paraId="2DF92F61" w14:textId="77777777" w:rsidR="004342C2" w:rsidRDefault="004342C2" w:rsidP="006D1700">
      <w:pPr>
        <w:pStyle w:val="ExamQuestion"/>
        <w:rPr>
          <w:lang w:val="en-IE"/>
        </w:rPr>
      </w:pPr>
    </w:p>
    <w:p w14:paraId="7D2DF15D" w14:textId="19CB794D" w:rsidR="00A35E49" w:rsidRDefault="00A35E49" w:rsidP="006D1700">
      <w:pPr>
        <w:pStyle w:val="ExamQuestion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(5 marks)</w:t>
      </w:r>
    </w:p>
    <w:p w14:paraId="44D239CE" w14:textId="42768E8B" w:rsidR="00A63645" w:rsidRDefault="00A63645" w:rsidP="00AA23EE">
      <w:pPr>
        <w:pStyle w:val="ExamQuestion"/>
        <w:rPr>
          <w:b/>
          <w:lang w:val="en-IE"/>
        </w:rPr>
      </w:pPr>
      <w:r w:rsidRPr="00A63645">
        <w:rPr>
          <w:b/>
          <w:lang w:val="en-IE"/>
        </w:rPr>
        <w:t>Question 3</w:t>
      </w:r>
    </w:p>
    <w:p w14:paraId="5947320D" w14:textId="1B580879" w:rsidR="00A63645" w:rsidRDefault="00A63645" w:rsidP="00AA23EE">
      <w:pPr>
        <w:pStyle w:val="ExamQuestion"/>
        <w:rPr>
          <w:b/>
          <w:lang w:val="en-IE"/>
        </w:rPr>
      </w:pPr>
    </w:p>
    <w:p w14:paraId="47459611" w14:textId="7190CEE0" w:rsidR="00B102D1" w:rsidRDefault="00B102D1" w:rsidP="00B102D1">
      <w:pPr>
        <w:pStyle w:val="ExamQuestion"/>
        <w:numPr>
          <w:ilvl w:val="0"/>
          <w:numId w:val="14"/>
        </w:numPr>
      </w:pPr>
      <w:r w:rsidRPr="002536B0">
        <w:t xml:space="preserve">Discuss the relationship between the quantities of </w:t>
      </w:r>
      <w:r w:rsidRPr="00E5078D">
        <w:rPr>
          <w:i/>
        </w:rPr>
        <w:t>force</w:t>
      </w:r>
      <w:r w:rsidRPr="00E5078D">
        <w:t xml:space="preserve">, </w:t>
      </w:r>
      <w:r w:rsidRPr="00E5078D">
        <w:rPr>
          <w:i/>
        </w:rPr>
        <w:t>velocity</w:t>
      </w:r>
      <w:r w:rsidRPr="00E5078D">
        <w:t xml:space="preserve">, </w:t>
      </w:r>
      <w:r w:rsidRPr="00E5078D">
        <w:rPr>
          <w:i/>
        </w:rPr>
        <w:t>acceleration</w:t>
      </w:r>
      <w:r w:rsidRPr="00E5078D">
        <w:t xml:space="preserve">, </w:t>
      </w:r>
      <w:r w:rsidRPr="00E5078D">
        <w:rPr>
          <w:i/>
        </w:rPr>
        <w:t>position</w:t>
      </w:r>
      <w:r w:rsidRPr="00E5078D">
        <w:t xml:space="preserve">, </w:t>
      </w:r>
      <w:r w:rsidRPr="00E5078D">
        <w:rPr>
          <w:i/>
        </w:rPr>
        <w:t>distance</w:t>
      </w:r>
      <w:r w:rsidRPr="00E5078D">
        <w:t xml:space="preserve">, </w:t>
      </w:r>
      <w:r w:rsidRPr="00E5078D">
        <w:rPr>
          <w:i/>
        </w:rPr>
        <w:t>time</w:t>
      </w:r>
      <w:r w:rsidRPr="00E5078D">
        <w:t xml:space="preserve"> and </w:t>
      </w:r>
      <w:r w:rsidRPr="00E5078D">
        <w:rPr>
          <w:i/>
        </w:rPr>
        <w:t>mass</w:t>
      </w:r>
      <w:r w:rsidRPr="002536B0">
        <w:t xml:space="preserve"> in relation to 3D computer games. In your answer include:</w:t>
      </w:r>
      <w:r>
        <w:br/>
      </w:r>
    </w:p>
    <w:p w14:paraId="539AF240" w14:textId="77777777" w:rsidR="00B102D1" w:rsidRDefault="00B102D1" w:rsidP="00B102D1">
      <w:pPr>
        <w:pStyle w:val="ExamQuestionSection"/>
        <w:numPr>
          <w:ilvl w:val="0"/>
          <w:numId w:val="13"/>
        </w:numPr>
        <w:tabs>
          <w:tab w:val="clear" w:pos="1701"/>
          <w:tab w:val="left" w:pos="1560"/>
        </w:tabs>
        <w:ind w:left="1560" w:hanging="306"/>
      </w:pPr>
      <w:r>
        <w:t>Units of measurement and representations for these quantities.</w:t>
      </w:r>
      <w:r>
        <w:tab/>
        <w:t>(5 marks)</w:t>
      </w:r>
    </w:p>
    <w:p w14:paraId="7A4C668D" w14:textId="77777777" w:rsidR="00B102D1" w:rsidRDefault="00B102D1" w:rsidP="00B102D1">
      <w:pPr>
        <w:pStyle w:val="ExamQuestionSection"/>
        <w:numPr>
          <w:ilvl w:val="0"/>
          <w:numId w:val="13"/>
        </w:numPr>
        <w:tabs>
          <w:tab w:val="clear" w:pos="1701"/>
          <w:tab w:val="left" w:pos="1560"/>
        </w:tabs>
        <w:ind w:left="1560" w:hanging="306"/>
      </w:pPr>
      <w:r>
        <w:t>Equations that describe the relationships.</w:t>
      </w:r>
      <w:r>
        <w:tab/>
        <w:t>(5 marks)</w:t>
      </w:r>
    </w:p>
    <w:p w14:paraId="0C465648" w14:textId="77777777" w:rsidR="00B102D1" w:rsidRDefault="00B102D1" w:rsidP="00B102D1">
      <w:pPr>
        <w:pStyle w:val="ExamQuestionSection"/>
        <w:numPr>
          <w:ilvl w:val="0"/>
          <w:numId w:val="13"/>
        </w:numPr>
        <w:tabs>
          <w:tab w:val="clear" w:pos="1701"/>
          <w:tab w:val="left" w:pos="1560"/>
        </w:tabs>
        <w:ind w:left="1560" w:hanging="306"/>
      </w:pPr>
      <w:r>
        <w:t xml:space="preserve">A description of how to update the state of a Newtonian physics particle with respect to time in a 3D computer game. </w:t>
      </w:r>
      <w:r>
        <w:tab/>
        <w:t>(5 marks)</w:t>
      </w:r>
    </w:p>
    <w:p w14:paraId="006C3FA5" w14:textId="77777777" w:rsidR="00B102D1" w:rsidRDefault="00B102D1" w:rsidP="00B102D1">
      <w:pPr>
        <w:pStyle w:val="ExamQuestionSection"/>
        <w:numPr>
          <w:ilvl w:val="0"/>
          <w:numId w:val="0"/>
        </w:numPr>
        <w:tabs>
          <w:tab w:val="clear" w:pos="1701"/>
          <w:tab w:val="left" w:pos="1560"/>
        </w:tabs>
        <w:ind w:left="1080" w:hanging="360"/>
      </w:pPr>
    </w:p>
    <w:p w14:paraId="781A4FCD" w14:textId="3C21577C" w:rsidR="00A63645" w:rsidRPr="00B647F7" w:rsidRDefault="00A63645" w:rsidP="00B102D1">
      <w:pPr>
        <w:pStyle w:val="ExamQuestion"/>
        <w:numPr>
          <w:ilvl w:val="0"/>
          <w:numId w:val="15"/>
        </w:numPr>
        <w:rPr>
          <w:szCs w:val="24"/>
        </w:rPr>
      </w:pPr>
      <w:r w:rsidRPr="00B647F7">
        <w:rPr>
          <w:szCs w:val="24"/>
        </w:rPr>
        <w:t xml:space="preserve">A </w:t>
      </w:r>
      <w:r w:rsidRPr="00B647F7">
        <w:rPr>
          <w:i/>
          <w:szCs w:val="24"/>
        </w:rPr>
        <w:t xml:space="preserve">gravity gun </w:t>
      </w:r>
      <w:r w:rsidRPr="00B647F7">
        <w:rPr>
          <w:szCs w:val="24"/>
        </w:rPr>
        <w:t xml:space="preserve">in 3D </w:t>
      </w:r>
      <w:r w:rsidRPr="00B647F7">
        <w:rPr>
          <w:szCs w:val="24"/>
          <w:lang w:val="en-IE"/>
        </w:rPr>
        <w:t>games</w:t>
      </w:r>
      <w:r w:rsidRPr="00B647F7">
        <w:rPr>
          <w:szCs w:val="24"/>
        </w:rPr>
        <w:t xml:space="preserve"> allows the player to grab an object and hold it at a point in front of the camera. Explain in detail how </w:t>
      </w:r>
      <w:r>
        <w:rPr>
          <w:szCs w:val="24"/>
        </w:rPr>
        <w:t xml:space="preserve">you would implement a gravity gun </w:t>
      </w:r>
      <w:r w:rsidR="00E5078D">
        <w:rPr>
          <w:szCs w:val="24"/>
        </w:rPr>
        <w:t xml:space="preserve">effect in a </w:t>
      </w:r>
      <w:r>
        <w:rPr>
          <w:szCs w:val="24"/>
        </w:rPr>
        <w:t>Unity</w:t>
      </w:r>
      <w:r w:rsidR="00E5078D">
        <w:rPr>
          <w:szCs w:val="24"/>
        </w:rPr>
        <w:t xml:space="preserve"> project</w:t>
      </w:r>
      <w:r w:rsidRPr="00B647F7">
        <w:rPr>
          <w:szCs w:val="24"/>
        </w:rPr>
        <w:t>.</w:t>
      </w:r>
    </w:p>
    <w:p w14:paraId="24746CE0" w14:textId="65E76BE7" w:rsidR="00A63645" w:rsidRDefault="00A63645" w:rsidP="00A63645">
      <w:pPr>
        <w:pStyle w:val="ExamQuestion"/>
        <w:ind w:left="54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(15 marks)</w:t>
      </w:r>
    </w:p>
    <w:p w14:paraId="21819B87" w14:textId="77777777" w:rsidR="00A63645" w:rsidRDefault="00A63645" w:rsidP="00A63645">
      <w:pPr>
        <w:pStyle w:val="ExamQuestion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</w:p>
    <w:p w14:paraId="474F3602" w14:textId="061FCDC4" w:rsidR="00360510" w:rsidRDefault="00360510" w:rsidP="006D1700">
      <w:pPr>
        <w:pStyle w:val="ExamQuestion"/>
        <w:rPr>
          <w:b/>
          <w:lang w:val="en-IE"/>
        </w:rPr>
      </w:pPr>
      <w:r w:rsidRPr="000A30FE">
        <w:rPr>
          <w:b/>
          <w:lang w:val="en-IE"/>
        </w:rPr>
        <w:t>Question 4</w:t>
      </w:r>
    </w:p>
    <w:p w14:paraId="0D259D11" w14:textId="77777777" w:rsidR="000A30FE" w:rsidRPr="000A30FE" w:rsidRDefault="000A30FE" w:rsidP="006D1700">
      <w:pPr>
        <w:pStyle w:val="ExamQuestion"/>
        <w:rPr>
          <w:b/>
          <w:lang w:val="en-IE"/>
        </w:rPr>
      </w:pPr>
    </w:p>
    <w:p w14:paraId="2FD7329E" w14:textId="7CDEA068" w:rsidR="00FF6919" w:rsidRDefault="00332DB4" w:rsidP="00FF6919">
      <w:pPr>
        <w:pStyle w:val="ExamQuestion"/>
        <w:numPr>
          <w:ilvl w:val="0"/>
          <w:numId w:val="8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>
        <w:rPr>
          <w:lang w:val="en-IE"/>
        </w:rPr>
        <w:t>C</w:t>
      </w:r>
      <w:r w:rsidR="00BD4F57">
        <w:rPr>
          <w:lang w:val="en-IE"/>
        </w:rPr>
        <w:t xml:space="preserve">ompare </w:t>
      </w:r>
      <w:r w:rsidR="00BD4F57" w:rsidRPr="00A65188">
        <w:rPr>
          <w:i/>
          <w:lang w:val="en-IE"/>
        </w:rPr>
        <w:t>jobs</w:t>
      </w:r>
      <w:r w:rsidR="00BD4F57">
        <w:rPr>
          <w:lang w:val="en-IE"/>
        </w:rPr>
        <w:t xml:space="preserve"> with </w:t>
      </w:r>
      <w:r w:rsidR="00BD4F57" w:rsidRPr="00A65188">
        <w:rPr>
          <w:i/>
          <w:lang w:val="en-IE"/>
        </w:rPr>
        <w:t>threads</w:t>
      </w:r>
      <w:r w:rsidR="004342C2">
        <w:rPr>
          <w:i/>
          <w:lang w:val="en-IE"/>
        </w:rPr>
        <w:t>.</w:t>
      </w:r>
    </w:p>
    <w:p w14:paraId="6DBD92F7" w14:textId="05975BAF" w:rsidR="00FF6919" w:rsidRDefault="00FF6919" w:rsidP="00FF6919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</w:t>
      </w:r>
      <w:r w:rsidR="00332DB4">
        <w:rPr>
          <w:szCs w:val="24"/>
          <w:lang w:val="en-IE"/>
        </w:rPr>
        <w:t xml:space="preserve">10 </w:t>
      </w:r>
      <w:r>
        <w:rPr>
          <w:szCs w:val="24"/>
          <w:lang w:val="en-IE"/>
        </w:rPr>
        <w:t>marks)</w:t>
      </w:r>
    </w:p>
    <w:p w14:paraId="1ACE287A" w14:textId="77777777" w:rsidR="0002796D" w:rsidRDefault="0002796D" w:rsidP="00A65188">
      <w:pPr>
        <w:pStyle w:val="ExamQuestion"/>
        <w:rPr>
          <w:lang w:val="en-IE"/>
        </w:rPr>
      </w:pPr>
    </w:p>
    <w:p w14:paraId="48636A7C" w14:textId="1617873B" w:rsidR="00332DB4" w:rsidRDefault="00332DB4" w:rsidP="00332DB4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fldChar w:fldCharType="begin"/>
      </w:r>
      <w:r w:rsidRPr="007740CE">
        <w:rPr>
          <w:szCs w:val="24"/>
          <w:lang w:val="en-IE"/>
        </w:rPr>
        <w:instrText xml:space="preserve"> REF _Ref528841113 \h </w:instrText>
      </w:r>
      <w:r>
        <w:rPr>
          <w:szCs w:val="24"/>
          <w:lang w:val="en-IE"/>
        </w:rPr>
        <w:instrText xml:space="preserve"> \* MERGEFORMAT </w:instrText>
      </w:r>
      <w:r w:rsidRPr="007740CE">
        <w:rPr>
          <w:szCs w:val="24"/>
          <w:lang w:val="en-IE"/>
        </w:rPr>
      </w:r>
      <w:r w:rsidRPr="007740CE">
        <w:rPr>
          <w:szCs w:val="24"/>
          <w:lang w:val="en-IE"/>
        </w:rPr>
        <w:fldChar w:fldCharType="separate"/>
      </w:r>
      <w:r w:rsidR="00460864" w:rsidRPr="007740CE">
        <w:rPr>
          <w:szCs w:val="24"/>
        </w:rPr>
        <w:t xml:space="preserve">Figure </w:t>
      </w:r>
      <w:r w:rsidR="00460864">
        <w:rPr>
          <w:noProof/>
          <w:szCs w:val="24"/>
        </w:rPr>
        <w:t>1</w:t>
      </w:r>
      <w:r w:rsidRPr="007740CE">
        <w:rPr>
          <w:szCs w:val="24"/>
          <w:lang w:val="en-IE"/>
        </w:rPr>
        <w:fldChar w:fldCharType="end"/>
      </w:r>
      <w:r w:rsidRPr="007740CE">
        <w:rPr>
          <w:szCs w:val="24"/>
          <w:lang w:val="en-IE"/>
        </w:rPr>
        <w:t xml:space="preserve"> shows an extract from a procedural animation system that </w:t>
      </w:r>
      <w:r>
        <w:rPr>
          <w:szCs w:val="24"/>
          <w:lang w:val="en-IE"/>
        </w:rPr>
        <w:t>implements a</w:t>
      </w:r>
      <w:r w:rsidRPr="007740CE">
        <w:rPr>
          <w:szCs w:val="24"/>
          <w:lang w:val="en-IE"/>
        </w:rPr>
        <w:t xml:space="preserve"> harmonic motion. </w:t>
      </w:r>
      <w:r>
        <w:rPr>
          <w:szCs w:val="24"/>
          <w:lang w:val="en-IE"/>
        </w:rPr>
        <w:t xml:space="preserve">In porting this code to the C# job system, a </w:t>
      </w:r>
      <w:proofErr w:type="spellStart"/>
      <w:r w:rsidRPr="005360C0">
        <w:rPr>
          <w:rFonts w:ascii="Consolas" w:hAnsi="Consolas"/>
          <w:szCs w:val="24"/>
          <w:lang w:val="en-IE"/>
        </w:rPr>
        <w:t>SwayJob</w:t>
      </w:r>
      <w:proofErr w:type="spellEnd"/>
      <w:r>
        <w:rPr>
          <w:szCs w:val="24"/>
          <w:lang w:val="en-IE"/>
        </w:rPr>
        <w:t xml:space="preserve"> struct is created that </w:t>
      </w:r>
      <w:r w:rsidRPr="002E1632">
        <w:t xml:space="preserve">extends </w:t>
      </w:r>
      <w:proofErr w:type="spellStart"/>
      <w:r w:rsidRPr="005360C0">
        <w:rPr>
          <w:rFonts w:ascii="Consolas" w:hAnsi="Consolas"/>
        </w:rPr>
        <w:t>IJobParallelForTransform</w:t>
      </w:r>
      <w:proofErr w:type="spellEnd"/>
      <w:r>
        <w:rPr>
          <w:szCs w:val="24"/>
          <w:lang w:val="en-IE"/>
        </w:rPr>
        <w:t xml:space="preserve"> a new class </w:t>
      </w:r>
      <w:proofErr w:type="spellStart"/>
      <w:r w:rsidRPr="005360C0">
        <w:rPr>
          <w:rFonts w:ascii="Consolas" w:hAnsi="Consolas"/>
          <w:szCs w:val="24"/>
          <w:lang w:val="en-IE"/>
        </w:rPr>
        <w:t>SwayManager</w:t>
      </w:r>
      <w:proofErr w:type="spellEnd"/>
      <w:r>
        <w:rPr>
          <w:szCs w:val="24"/>
          <w:lang w:val="en-IE"/>
        </w:rPr>
        <w:t xml:space="preserve"> is created to manage and schedule the job.</w:t>
      </w:r>
    </w:p>
    <w:p w14:paraId="74AD1C0F" w14:textId="77777777" w:rsidR="00332DB4" w:rsidRPr="007740CE" w:rsidRDefault="00332DB4" w:rsidP="00332DB4">
      <w:pPr>
        <w:pStyle w:val="ExamQuestion"/>
        <w:ind w:left="720" w:firstLine="0"/>
        <w:rPr>
          <w:szCs w:val="24"/>
          <w:lang w:val="en-IE"/>
        </w:rPr>
      </w:pPr>
    </w:p>
    <w:p w14:paraId="57E4E45B" w14:textId="7E1A92C3" w:rsidR="00332DB4" w:rsidRDefault="00332DB4" w:rsidP="00332DB4">
      <w:pPr>
        <w:pStyle w:val="ExamQuestion"/>
        <w:numPr>
          <w:ilvl w:val="0"/>
          <w:numId w:val="9"/>
        </w:numPr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fields </w:t>
      </w:r>
      <w:r>
        <w:rPr>
          <w:szCs w:val="24"/>
          <w:lang w:val="en-IE"/>
        </w:rPr>
        <w:t xml:space="preserve">should </w:t>
      </w:r>
      <w:proofErr w:type="spellStart"/>
      <w:r w:rsidRPr="005360C0">
        <w:rPr>
          <w:rFonts w:ascii="Consolas" w:hAnsi="Consolas"/>
          <w:szCs w:val="24"/>
          <w:lang w:val="en-IE"/>
        </w:rPr>
        <w:t>SwayJob</w:t>
      </w:r>
      <w:proofErr w:type="spellEnd"/>
      <w:r>
        <w:rPr>
          <w:szCs w:val="24"/>
          <w:lang w:val="en-IE"/>
        </w:rPr>
        <w:t xml:space="preserve"> and </w:t>
      </w:r>
      <w:proofErr w:type="spellStart"/>
      <w:r w:rsidRPr="005360C0">
        <w:rPr>
          <w:rFonts w:ascii="Consolas" w:hAnsi="Consolas"/>
          <w:szCs w:val="24"/>
          <w:lang w:val="en-IE"/>
        </w:rPr>
        <w:t>SwayManager</w:t>
      </w:r>
      <w:proofErr w:type="spellEnd"/>
      <w:r>
        <w:rPr>
          <w:szCs w:val="24"/>
          <w:lang w:val="en-IE"/>
        </w:rPr>
        <w:t xml:space="preserve"> have?</w:t>
      </w:r>
    </w:p>
    <w:p w14:paraId="03194B5B" w14:textId="00AFF540" w:rsidR="00332DB4" w:rsidRDefault="00332DB4" w:rsidP="00332DB4">
      <w:pPr>
        <w:pStyle w:val="ExamQuestion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(10 marks)</w:t>
      </w:r>
    </w:p>
    <w:p w14:paraId="7960425B" w14:textId="77777777" w:rsidR="004342C2" w:rsidRPr="007740CE" w:rsidRDefault="004342C2" w:rsidP="00332DB4">
      <w:pPr>
        <w:pStyle w:val="ExamQuestion"/>
        <w:rPr>
          <w:szCs w:val="24"/>
          <w:lang w:val="en-IE"/>
        </w:rPr>
      </w:pPr>
    </w:p>
    <w:p w14:paraId="7C6CA2CB" w14:textId="7A52D1D6" w:rsidR="00332DB4" w:rsidRPr="007740CE" w:rsidRDefault="00332DB4" w:rsidP="005360C0">
      <w:pPr>
        <w:pStyle w:val="ExamQuestion"/>
        <w:numPr>
          <w:ilvl w:val="0"/>
          <w:numId w:val="9"/>
        </w:numPr>
        <w:ind w:left="1134" w:firstLine="0"/>
        <w:rPr>
          <w:szCs w:val="24"/>
          <w:lang w:val="en-IE"/>
        </w:rPr>
      </w:pPr>
      <w:r>
        <w:rPr>
          <w:szCs w:val="24"/>
          <w:lang w:val="en-IE"/>
        </w:rPr>
        <w:t xml:space="preserve">What methods will </w:t>
      </w:r>
      <w:proofErr w:type="spellStart"/>
      <w:r w:rsidRPr="005360C0">
        <w:rPr>
          <w:rFonts w:ascii="Consolas" w:hAnsi="Consolas"/>
          <w:szCs w:val="24"/>
          <w:lang w:val="en-IE"/>
        </w:rPr>
        <w:t>SwayJob</w:t>
      </w:r>
      <w:proofErr w:type="spellEnd"/>
      <w:r>
        <w:rPr>
          <w:szCs w:val="24"/>
          <w:lang w:val="en-IE"/>
        </w:rPr>
        <w:t xml:space="preserve"> and </w:t>
      </w:r>
      <w:proofErr w:type="spellStart"/>
      <w:r w:rsidRPr="005360C0">
        <w:rPr>
          <w:rFonts w:ascii="Consolas" w:hAnsi="Consolas"/>
          <w:szCs w:val="24"/>
          <w:lang w:val="en-IE"/>
        </w:rPr>
        <w:t>SwayManager</w:t>
      </w:r>
      <w:proofErr w:type="spellEnd"/>
      <w:r>
        <w:rPr>
          <w:szCs w:val="24"/>
          <w:lang w:val="en-IE"/>
        </w:rPr>
        <w:t xml:space="preserve"> have in order to </w:t>
      </w:r>
      <w:r w:rsidR="005360C0">
        <w:rPr>
          <w:szCs w:val="24"/>
          <w:lang w:val="en-IE"/>
        </w:rPr>
        <w:t xml:space="preserve">process, </w:t>
      </w:r>
      <w:r>
        <w:rPr>
          <w:szCs w:val="24"/>
          <w:lang w:val="en-IE"/>
        </w:rPr>
        <w:t>manage and schedule the job?</w:t>
      </w:r>
    </w:p>
    <w:p w14:paraId="6EAE438D" w14:textId="77777777" w:rsidR="00332DB4" w:rsidRDefault="00332DB4" w:rsidP="00332DB4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</w:t>
      </w:r>
      <w:r>
        <w:rPr>
          <w:szCs w:val="24"/>
          <w:lang w:val="en-IE"/>
        </w:rPr>
        <w:t>10</w:t>
      </w:r>
      <w:r w:rsidRPr="007740CE">
        <w:rPr>
          <w:szCs w:val="24"/>
          <w:lang w:val="en-IE"/>
        </w:rPr>
        <w:t xml:space="preserve"> marks)</w:t>
      </w:r>
    </w:p>
    <w:p w14:paraId="75794FD0" w14:textId="204EB84C" w:rsidR="00A65188" w:rsidRDefault="00A65188" w:rsidP="00A65188">
      <w:pPr>
        <w:pStyle w:val="ExamQuestion"/>
        <w:rPr>
          <w:lang w:val="en-IE"/>
        </w:rPr>
      </w:pPr>
    </w:p>
    <w:p w14:paraId="2B26F259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class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gramStart"/>
      <w:r w:rsidRPr="00A628D6">
        <w:rPr>
          <w:rFonts w:ascii="Consolas" w:hAnsi="Consolas" w:cs="Consolas"/>
          <w:color w:val="2B91AF"/>
          <w:sz w:val="22"/>
          <w:szCs w:val="22"/>
          <w:lang w:val="en-IE" w:eastAsia="en-IE"/>
        </w:rPr>
        <w:t>Sway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:</w:t>
      </w:r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MonoBehaviour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{</w:t>
      </w:r>
    </w:p>
    <w:p w14:paraId="102C1BF9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angle = 20.0f;</w:t>
      </w:r>
    </w:p>
    <w:p w14:paraId="0739D88E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frequency;</w:t>
      </w:r>
    </w:p>
    <w:p w14:paraId="513582CC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theta;</w:t>
      </w:r>
    </w:p>
    <w:p w14:paraId="0CE7A354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 axis = Vector3.zero;</w:t>
      </w:r>
    </w:p>
    <w:p w14:paraId="2D71917A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8000"/>
          <w:sz w:val="22"/>
          <w:szCs w:val="22"/>
          <w:lang w:val="en-IE" w:eastAsia="en-IE"/>
        </w:rPr>
        <w:t>// Use this for initialization</w:t>
      </w:r>
    </w:p>
    <w:p w14:paraId="78E6C57E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Start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48335A40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if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(axis == Vector3.zero)</w:t>
      </w:r>
    </w:p>
    <w:p w14:paraId="751A1D3E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{</w:t>
      </w:r>
    </w:p>
    <w:p w14:paraId="05E0C51E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axis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Random.insideUnitSphere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1AF6D177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axis.y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0;</w:t>
      </w:r>
    </w:p>
    <w:p w14:paraId="09CE733D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axis.Normalize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();</w:t>
      </w:r>
    </w:p>
    <w:p w14:paraId="502796B1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}</w:t>
      </w:r>
    </w:p>
    <w:p w14:paraId="19CCF299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}</w:t>
      </w:r>
    </w:p>
    <w:p w14:paraId="66839971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Update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61A2774A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transform.localRotation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Quaternion.AngleAxis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</w:p>
    <w:p w14:paraId="30C739A9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Mathf.Sin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(theta) * angle, axis);</w:t>
      </w:r>
    </w:p>
    <w:p w14:paraId="65FBD1D3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theta += frequency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Time.deltaTime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Mathf.PI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2.0f;</w:t>
      </w:r>
    </w:p>
    <w:p w14:paraId="08AD65CB" w14:textId="77777777" w:rsidR="004342C2" w:rsidRPr="00A628D6" w:rsidRDefault="004342C2" w:rsidP="004342C2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  <w:t xml:space="preserve">}    </w:t>
      </w:r>
    </w:p>
    <w:p w14:paraId="7F26E3ED" w14:textId="77777777" w:rsidR="004342C2" w:rsidRPr="007740CE" w:rsidRDefault="004342C2" w:rsidP="004342C2">
      <w:pPr>
        <w:pStyle w:val="ExamQuestion"/>
        <w:ind w:left="3240"/>
        <w:rPr>
          <w:rFonts w:ascii="Consolas" w:hAnsi="Consolas" w:cs="Consolas"/>
          <w:color w:val="000000"/>
          <w:szCs w:val="24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}</w:t>
      </w:r>
    </w:p>
    <w:p w14:paraId="1202EA5F" w14:textId="39F07DB1" w:rsidR="004342C2" w:rsidRPr="00A628D6" w:rsidRDefault="004342C2" w:rsidP="004342C2">
      <w:pPr>
        <w:pStyle w:val="Caption"/>
        <w:jc w:val="center"/>
        <w:rPr>
          <w:sz w:val="24"/>
          <w:szCs w:val="24"/>
        </w:rPr>
      </w:pPr>
      <w:bookmarkStart w:id="1" w:name="_Ref528841113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460864">
        <w:rPr>
          <w:noProof/>
          <w:sz w:val="24"/>
          <w:szCs w:val="24"/>
        </w:rPr>
        <w:t>1</w:t>
      </w:r>
      <w:r w:rsidRPr="007740CE">
        <w:rPr>
          <w:sz w:val="24"/>
          <w:szCs w:val="24"/>
        </w:rPr>
        <w:fldChar w:fldCharType="end"/>
      </w:r>
      <w:bookmarkEnd w:id="1"/>
    </w:p>
    <w:p w14:paraId="0D0E9FDC" w14:textId="652DDA92" w:rsidR="000A30FE" w:rsidRDefault="000A30FE" w:rsidP="004342C2">
      <w:pPr>
        <w:pStyle w:val="Caption"/>
        <w:jc w:val="center"/>
        <w:rPr>
          <w:sz w:val="24"/>
          <w:szCs w:val="24"/>
        </w:rPr>
      </w:pPr>
    </w:p>
    <w:sectPr w:rsidR="000A30FE" w:rsidSect="00904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4"/>
      <w:pgMar w:top="1542" w:right="930" w:bottom="1440" w:left="902" w:header="539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FE31D" w14:textId="77777777" w:rsidR="005A59CD" w:rsidRDefault="005A59CD">
      <w:r>
        <w:separator/>
      </w:r>
    </w:p>
  </w:endnote>
  <w:endnote w:type="continuationSeparator" w:id="0">
    <w:p w14:paraId="3531C216" w14:textId="77777777" w:rsidR="005A59CD" w:rsidRDefault="005A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17F5" w14:textId="77777777" w:rsidR="00EA293B" w:rsidRDefault="00EA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48712" w14:textId="77777777" w:rsidR="00EA293B" w:rsidRDefault="00EA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E29E" w14:textId="77777777" w:rsidR="00EA293B" w:rsidRDefault="00EA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D2FC" w14:textId="77777777" w:rsidR="005A59CD" w:rsidRDefault="005A59CD">
      <w:r>
        <w:separator/>
      </w:r>
    </w:p>
  </w:footnote>
  <w:footnote w:type="continuationSeparator" w:id="0">
    <w:p w14:paraId="121B377B" w14:textId="77777777" w:rsidR="005A59CD" w:rsidRDefault="005A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EEDA" w14:textId="1AB011C0" w:rsidR="00411C05" w:rsidRDefault="00411C05">
    <w:pPr>
      <w:pStyle w:val="Header"/>
      <w:tabs>
        <w:tab w:val="clear" w:pos="4153"/>
        <w:tab w:val="clear" w:pos="8306"/>
        <w:tab w:val="center" w:pos="4962"/>
        <w:tab w:val="right" w:pos="10065"/>
      </w:tabs>
      <w:ind w:hanging="1418"/>
      <w:rPr>
        <w:sz w:val="20"/>
      </w:rPr>
    </w:pPr>
    <w:r>
      <w:t>CMPU403</w:t>
    </w:r>
    <w:r w:rsidR="00EA293B">
      <w:t>0</w:t>
    </w:r>
    <w:r>
      <w:tab/>
    </w:r>
    <w:r>
      <w:rPr>
        <w:rFonts w:ascii="Arial" w:hAnsi="Arial"/>
        <w:b/>
        <w:sz w:val="20"/>
      </w:rPr>
      <w:tab/>
    </w:r>
    <w:r w:rsidRPr="009949C8">
      <w:rPr>
        <w:szCs w:val="24"/>
      </w:rPr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485B" w14:textId="6FA5C23F" w:rsidR="00411C05" w:rsidRDefault="00411C05">
    <w:pPr>
      <w:pStyle w:val="Header"/>
      <w:tabs>
        <w:tab w:val="clear" w:pos="4153"/>
        <w:tab w:val="clear" w:pos="8306"/>
        <w:tab w:val="center" w:pos="5103"/>
        <w:tab w:val="right" w:pos="10065"/>
      </w:tabs>
      <w:rPr>
        <w:rFonts w:ascii="Arial" w:hAnsi="Arial"/>
        <w:b/>
        <w:sz w:val="20"/>
      </w:rPr>
    </w:pPr>
    <w:r w:rsidRPr="009949C8">
      <w:rPr>
        <w:szCs w:val="24"/>
      </w:rPr>
      <w:tab/>
    </w:r>
    <w:r w:rsidRPr="009949C8">
      <w:rPr>
        <w:szCs w:val="24"/>
      </w:rPr>
      <w:tab/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3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  <w:rFonts w:ascii="Arial" w:hAnsi="Arial"/>
        <w:b/>
        <w:sz w:val="20"/>
      </w:rPr>
      <w:tab/>
    </w:r>
    <w:r>
      <w:t>CMPU403</w:t>
    </w:r>
    <w:r w:rsidR="00EA293B"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D9A9" w14:textId="41815BEB" w:rsidR="00EA293B" w:rsidRDefault="00EA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243"/>
    <w:multiLevelType w:val="hybridMultilevel"/>
    <w:tmpl w:val="8538488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E6D24"/>
    <w:multiLevelType w:val="hybridMultilevel"/>
    <w:tmpl w:val="731434AA"/>
    <w:lvl w:ilvl="0" w:tplc="AE0EDB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149D"/>
    <w:multiLevelType w:val="hybridMultilevel"/>
    <w:tmpl w:val="CC5EEE46"/>
    <w:lvl w:ilvl="0" w:tplc="D8F6037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A9B277F"/>
    <w:multiLevelType w:val="hybridMultilevel"/>
    <w:tmpl w:val="F468F9A4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F74297"/>
    <w:multiLevelType w:val="hybridMultilevel"/>
    <w:tmpl w:val="108042C8"/>
    <w:lvl w:ilvl="0" w:tplc="C73849D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D067BDB"/>
    <w:multiLevelType w:val="hybridMultilevel"/>
    <w:tmpl w:val="928C751C"/>
    <w:lvl w:ilvl="0" w:tplc="FA2AD8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39C386A"/>
    <w:multiLevelType w:val="hybridMultilevel"/>
    <w:tmpl w:val="FD24E128"/>
    <w:lvl w:ilvl="0" w:tplc="BD283390">
      <w:start w:val="2"/>
      <w:numFmt w:val="lowerLetter"/>
      <w:lvlText w:val="(%1)"/>
      <w:lvlJc w:val="left"/>
      <w:pPr>
        <w:ind w:left="1080" w:hanging="5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900" w:hanging="360"/>
      </w:pPr>
    </w:lvl>
    <w:lvl w:ilvl="2" w:tplc="1809001B" w:tentative="1">
      <w:start w:val="1"/>
      <w:numFmt w:val="lowerRoman"/>
      <w:lvlText w:val="%3."/>
      <w:lvlJc w:val="right"/>
      <w:pPr>
        <w:ind w:left="1620" w:hanging="180"/>
      </w:pPr>
    </w:lvl>
    <w:lvl w:ilvl="3" w:tplc="1809000F" w:tentative="1">
      <w:start w:val="1"/>
      <w:numFmt w:val="decimal"/>
      <w:lvlText w:val="%4."/>
      <w:lvlJc w:val="left"/>
      <w:pPr>
        <w:ind w:left="2340" w:hanging="360"/>
      </w:pPr>
    </w:lvl>
    <w:lvl w:ilvl="4" w:tplc="18090019" w:tentative="1">
      <w:start w:val="1"/>
      <w:numFmt w:val="lowerLetter"/>
      <w:lvlText w:val="%5."/>
      <w:lvlJc w:val="left"/>
      <w:pPr>
        <w:ind w:left="3060" w:hanging="360"/>
      </w:pPr>
    </w:lvl>
    <w:lvl w:ilvl="5" w:tplc="1809001B" w:tentative="1">
      <w:start w:val="1"/>
      <w:numFmt w:val="lowerRoman"/>
      <w:lvlText w:val="%6."/>
      <w:lvlJc w:val="right"/>
      <w:pPr>
        <w:ind w:left="3780" w:hanging="180"/>
      </w:pPr>
    </w:lvl>
    <w:lvl w:ilvl="6" w:tplc="1809000F" w:tentative="1">
      <w:start w:val="1"/>
      <w:numFmt w:val="decimal"/>
      <w:lvlText w:val="%7."/>
      <w:lvlJc w:val="left"/>
      <w:pPr>
        <w:ind w:left="4500" w:hanging="360"/>
      </w:pPr>
    </w:lvl>
    <w:lvl w:ilvl="7" w:tplc="18090019" w:tentative="1">
      <w:start w:val="1"/>
      <w:numFmt w:val="lowerLetter"/>
      <w:lvlText w:val="%8."/>
      <w:lvlJc w:val="left"/>
      <w:pPr>
        <w:ind w:left="5220" w:hanging="360"/>
      </w:pPr>
    </w:lvl>
    <w:lvl w:ilvl="8" w:tplc="1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414F320A"/>
    <w:multiLevelType w:val="hybridMultilevel"/>
    <w:tmpl w:val="AC8E2DD2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536D7D"/>
    <w:multiLevelType w:val="hybridMultilevel"/>
    <w:tmpl w:val="731434AA"/>
    <w:lvl w:ilvl="0" w:tplc="AE0EDB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E70FF"/>
    <w:multiLevelType w:val="hybridMultilevel"/>
    <w:tmpl w:val="44F6094E"/>
    <w:lvl w:ilvl="0" w:tplc="FB266A7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248501A"/>
    <w:multiLevelType w:val="hybridMultilevel"/>
    <w:tmpl w:val="9FEEF5C6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5C2A18"/>
    <w:multiLevelType w:val="hybridMultilevel"/>
    <w:tmpl w:val="7F7AFD5C"/>
    <w:lvl w:ilvl="0" w:tplc="430A6CF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BE2305C"/>
    <w:multiLevelType w:val="hybridMultilevel"/>
    <w:tmpl w:val="076AAB2E"/>
    <w:lvl w:ilvl="0" w:tplc="8878D3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06" w:hanging="360"/>
      </w:pPr>
    </w:lvl>
    <w:lvl w:ilvl="2" w:tplc="1809001B" w:tentative="1">
      <w:start w:val="1"/>
      <w:numFmt w:val="lowerRoman"/>
      <w:lvlText w:val="%3."/>
      <w:lvlJc w:val="right"/>
      <w:pPr>
        <w:ind w:left="2226" w:hanging="180"/>
      </w:pPr>
    </w:lvl>
    <w:lvl w:ilvl="3" w:tplc="1809000F" w:tentative="1">
      <w:start w:val="1"/>
      <w:numFmt w:val="decimal"/>
      <w:lvlText w:val="%4."/>
      <w:lvlJc w:val="left"/>
      <w:pPr>
        <w:ind w:left="2946" w:hanging="360"/>
      </w:pPr>
    </w:lvl>
    <w:lvl w:ilvl="4" w:tplc="18090019" w:tentative="1">
      <w:start w:val="1"/>
      <w:numFmt w:val="lowerLetter"/>
      <w:lvlText w:val="%5."/>
      <w:lvlJc w:val="left"/>
      <w:pPr>
        <w:ind w:left="3666" w:hanging="360"/>
      </w:pPr>
    </w:lvl>
    <w:lvl w:ilvl="5" w:tplc="1809001B" w:tentative="1">
      <w:start w:val="1"/>
      <w:numFmt w:val="lowerRoman"/>
      <w:lvlText w:val="%6."/>
      <w:lvlJc w:val="right"/>
      <w:pPr>
        <w:ind w:left="4386" w:hanging="180"/>
      </w:pPr>
    </w:lvl>
    <w:lvl w:ilvl="6" w:tplc="1809000F" w:tentative="1">
      <w:start w:val="1"/>
      <w:numFmt w:val="decimal"/>
      <w:lvlText w:val="%7."/>
      <w:lvlJc w:val="left"/>
      <w:pPr>
        <w:ind w:left="5106" w:hanging="360"/>
      </w:pPr>
    </w:lvl>
    <w:lvl w:ilvl="7" w:tplc="18090019" w:tentative="1">
      <w:start w:val="1"/>
      <w:numFmt w:val="lowerLetter"/>
      <w:lvlText w:val="%8."/>
      <w:lvlJc w:val="left"/>
      <w:pPr>
        <w:ind w:left="5826" w:hanging="360"/>
      </w:pPr>
    </w:lvl>
    <w:lvl w:ilvl="8" w:tplc="1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64E116B"/>
    <w:multiLevelType w:val="hybridMultilevel"/>
    <w:tmpl w:val="48BCA6BA"/>
    <w:lvl w:ilvl="0" w:tplc="1E3C6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521BD"/>
    <w:multiLevelType w:val="hybridMultilevel"/>
    <w:tmpl w:val="378448E4"/>
    <w:lvl w:ilvl="0" w:tplc="86E2F7A0">
      <w:start w:val="1"/>
      <w:numFmt w:val="lowerLetter"/>
      <w:lvlText w:val="(%1)"/>
      <w:lvlJc w:val="left"/>
      <w:pPr>
        <w:ind w:left="1080" w:hanging="54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D934867"/>
    <w:multiLevelType w:val="hybridMultilevel"/>
    <w:tmpl w:val="A2540740"/>
    <w:lvl w:ilvl="0" w:tplc="4F4EBB90">
      <w:start w:val="1"/>
      <w:numFmt w:val="lowerLetter"/>
      <w:pStyle w:val="ExamQuestionSection"/>
      <w:lvlText w:val="(%1)"/>
      <w:lvlJc w:val="left"/>
      <w:pPr>
        <w:ind w:left="2061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781" w:hanging="360"/>
      </w:pPr>
    </w:lvl>
    <w:lvl w:ilvl="2" w:tplc="1809001B" w:tentative="1">
      <w:start w:val="1"/>
      <w:numFmt w:val="lowerRoman"/>
      <w:lvlText w:val="%3."/>
      <w:lvlJc w:val="right"/>
      <w:pPr>
        <w:ind w:left="3501" w:hanging="180"/>
      </w:pPr>
    </w:lvl>
    <w:lvl w:ilvl="3" w:tplc="1809000F" w:tentative="1">
      <w:start w:val="1"/>
      <w:numFmt w:val="decimal"/>
      <w:lvlText w:val="%4."/>
      <w:lvlJc w:val="left"/>
      <w:pPr>
        <w:ind w:left="4221" w:hanging="360"/>
      </w:pPr>
    </w:lvl>
    <w:lvl w:ilvl="4" w:tplc="18090019" w:tentative="1">
      <w:start w:val="1"/>
      <w:numFmt w:val="lowerLetter"/>
      <w:lvlText w:val="%5."/>
      <w:lvlJc w:val="left"/>
      <w:pPr>
        <w:ind w:left="4941" w:hanging="360"/>
      </w:pPr>
    </w:lvl>
    <w:lvl w:ilvl="5" w:tplc="1809001B" w:tentative="1">
      <w:start w:val="1"/>
      <w:numFmt w:val="lowerRoman"/>
      <w:lvlText w:val="%6."/>
      <w:lvlJc w:val="right"/>
      <w:pPr>
        <w:ind w:left="5661" w:hanging="180"/>
      </w:pPr>
    </w:lvl>
    <w:lvl w:ilvl="6" w:tplc="1809000F" w:tentative="1">
      <w:start w:val="1"/>
      <w:numFmt w:val="decimal"/>
      <w:lvlText w:val="%7."/>
      <w:lvlJc w:val="left"/>
      <w:pPr>
        <w:ind w:left="6381" w:hanging="360"/>
      </w:pPr>
    </w:lvl>
    <w:lvl w:ilvl="7" w:tplc="18090019" w:tentative="1">
      <w:start w:val="1"/>
      <w:numFmt w:val="lowerLetter"/>
      <w:lvlText w:val="%8."/>
      <w:lvlJc w:val="left"/>
      <w:pPr>
        <w:ind w:left="7101" w:hanging="360"/>
      </w:pPr>
    </w:lvl>
    <w:lvl w:ilvl="8" w:tplc="18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1"/>
  </w:num>
  <w:num w:numId="15">
    <w:abstractNumId w:val="6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67"/>
    <w:rsid w:val="00010445"/>
    <w:rsid w:val="00013878"/>
    <w:rsid w:val="000139CA"/>
    <w:rsid w:val="0001610B"/>
    <w:rsid w:val="00025577"/>
    <w:rsid w:val="00025F2E"/>
    <w:rsid w:val="0002796D"/>
    <w:rsid w:val="00027AFC"/>
    <w:rsid w:val="00033897"/>
    <w:rsid w:val="000347FE"/>
    <w:rsid w:val="00035B62"/>
    <w:rsid w:val="00040DFA"/>
    <w:rsid w:val="0004105F"/>
    <w:rsid w:val="000436D8"/>
    <w:rsid w:val="00044E35"/>
    <w:rsid w:val="0004737C"/>
    <w:rsid w:val="0005140A"/>
    <w:rsid w:val="00051EFF"/>
    <w:rsid w:val="00055BD4"/>
    <w:rsid w:val="000706B3"/>
    <w:rsid w:val="00073AD0"/>
    <w:rsid w:val="0007517E"/>
    <w:rsid w:val="00075DD6"/>
    <w:rsid w:val="00081C07"/>
    <w:rsid w:val="00083F1F"/>
    <w:rsid w:val="00084028"/>
    <w:rsid w:val="0009483D"/>
    <w:rsid w:val="000A30FE"/>
    <w:rsid w:val="000C35D3"/>
    <w:rsid w:val="000C3C87"/>
    <w:rsid w:val="000C7133"/>
    <w:rsid w:val="000D77C3"/>
    <w:rsid w:val="000E1FA3"/>
    <w:rsid w:val="000F15B1"/>
    <w:rsid w:val="000F3098"/>
    <w:rsid w:val="00104C24"/>
    <w:rsid w:val="0010615D"/>
    <w:rsid w:val="0011469F"/>
    <w:rsid w:val="00116F8A"/>
    <w:rsid w:val="00123685"/>
    <w:rsid w:val="00140561"/>
    <w:rsid w:val="00141FD9"/>
    <w:rsid w:val="001443DC"/>
    <w:rsid w:val="00144BDD"/>
    <w:rsid w:val="0014669E"/>
    <w:rsid w:val="00147CD3"/>
    <w:rsid w:val="001514DA"/>
    <w:rsid w:val="00153DFD"/>
    <w:rsid w:val="0015557E"/>
    <w:rsid w:val="001555CC"/>
    <w:rsid w:val="0016322C"/>
    <w:rsid w:val="001755F0"/>
    <w:rsid w:val="00176FF1"/>
    <w:rsid w:val="0018343E"/>
    <w:rsid w:val="0018396A"/>
    <w:rsid w:val="00190160"/>
    <w:rsid w:val="00191161"/>
    <w:rsid w:val="00191932"/>
    <w:rsid w:val="001A23E0"/>
    <w:rsid w:val="001B6323"/>
    <w:rsid w:val="001C0E2B"/>
    <w:rsid w:val="001D331B"/>
    <w:rsid w:val="001E303B"/>
    <w:rsid w:val="001E317C"/>
    <w:rsid w:val="001E5839"/>
    <w:rsid w:val="001E7788"/>
    <w:rsid w:val="001F0594"/>
    <w:rsid w:val="001F7BF7"/>
    <w:rsid w:val="00201622"/>
    <w:rsid w:val="002058CA"/>
    <w:rsid w:val="00205EB5"/>
    <w:rsid w:val="00207453"/>
    <w:rsid w:val="002105D9"/>
    <w:rsid w:val="00211D3B"/>
    <w:rsid w:val="00214E7E"/>
    <w:rsid w:val="00215004"/>
    <w:rsid w:val="00224ED1"/>
    <w:rsid w:val="00227FD1"/>
    <w:rsid w:val="00246595"/>
    <w:rsid w:val="0025358A"/>
    <w:rsid w:val="002552E7"/>
    <w:rsid w:val="00257973"/>
    <w:rsid w:val="00260AFD"/>
    <w:rsid w:val="00283D42"/>
    <w:rsid w:val="0029409C"/>
    <w:rsid w:val="002A1196"/>
    <w:rsid w:val="002A14B7"/>
    <w:rsid w:val="002A4B21"/>
    <w:rsid w:val="002B065C"/>
    <w:rsid w:val="002B1265"/>
    <w:rsid w:val="002C274F"/>
    <w:rsid w:val="002C358C"/>
    <w:rsid w:val="002C4084"/>
    <w:rsid w:val="002C4679"/>
    <w:rsid w:val="002D442F"/>
    <w:rsid w:val="002D7779"/>
    <w:rsid w:val="002E05B1"/>
    <w:rsid w:val="002E1632"/>
    <w:rsid w:val="002F1E13"/>
    <w:rsid w:val="002F79A9"/>
    <w:rsid w:val="0030213E"/>
    <w:rsid w:val="003044B2"/>
    <w:rsid w:val="00305C09"/>
    <w:rsid w:val="0030763F"/>
    <w:rsid w:val="00310B5D"/>
    <w:rsid w:val="003126E9"/>
    <w:rsid w:val="00317996"/>
    <w:rsid w:val="00324791"/>
    <w:rsid w:val="00325E4B"/>
    <w:rsid w:val="00327333"/>
    <w:rsid w:val="0032775E"/>
    <w:rsid w:val="00332DB4"/>
    <w:rsid w:val="00333396"/>
    <w:rsid w:val="00347D0A"/>
    <w:rsid w:val="00360510"/>
    <w:rsid w:val="003639A0"/>
    <w:rsid w:val="00370972"/>
    <w:rsid w:val="003710FE"/>
    <w:rsid w:val="00373534"/>
    <w:rsid w:val="003757B2"/>
    <w:rsid w:val="00377D88"/>
    <w:rsid w:val="00380580"/>
    <w:rsid w:val="003860B5"/>
    <w:rsid w:val="00387687"/>
    <w:rsid w:val="003945F8"/>
    <w:rsid w:val="00396F4D"/>
    <w:rsid w:val="003A18CB"/>
    <w:rsid w:val="003A4466"/>
    <w:rsid w:val="003A55F1"/>
    <w:rsid w:val="003B380F"/>
    <w:rsid w:val="003B51AA"/>
    <w:rsid w:val="003B7A0E"/>
    <w:rsid w:val="003E03D5"/>
    <w:rsid w:val="003E091F"/>
    <w:rsid w:val="003E1652"/>
    <w:rsid w:val="003E402F"/>
    <w:rsid w:val="003F1999"/>
    <w:rsid w:val="003F46E0"/>
    <w:rsid w:val="004027F2"/>
    <w:rsid w:val="00403C7E"/>
    <w:rsid w:val="00405D53"/>
    <w:rsid w:val="00411C05"/>
    <w:rsid w:val="004129EF"/>
    <w:rsid w:val="00415718"/>
    <w:rsid w:val="004204D1"/>
    <w:rsid w:val="0043134B"/>
    <w:rsid w:val="004342C2"/>
    <w:rsid w:val="00434572"/>
    <w:rsid w:val="00436312"/>
    <w:rsid w:val="00441234"/>
    <w:rsid w:val="004427EC"/>
    <w:rsid w:val="00444F36"/>
    <w:rsid w:val="00445E34"/>
    <w:rsid w:val="00450302"/>
    <w:rsid w:val="00460864"/>
    <w:rsid w:val="00460EA8"/>
    <w:rsid w:val="00464350"/>
    <w:rsid w:val="004658F9"/>
    <w:rsid w:val="00471570"/>
    <w:rsid w:val="00471B5F"/>
    <w:rsid w:val="0048081C"/>
    <w:rsid w:val="00481E32"/>
    <w:rsid w:val="00482558"/>
    <w:rsid w:val="00485E7C"/>
    <w:rsid w:val="004874B6"/>
    <w:rsid w:val="004904DD"/>
    <w:rsid w:val="00491923"/>
    <w:rsid w:val="0049543F"/>
    <w:rsid w:val="00496446"/>
    <w:rsid w:val="00496A64"/>
    <w:rsid w:val="004A31D6"/>
    <w:rsid w:val="004A4B5E"/>
    <w:rsid w:val="004A700D"/>
    <w:rsid w:val="004C1592"/>
    <w:rsid w:val="004C2F01"/>
    <w:rsid w:val="004C316D"/>
    <w:rsid w:val="004C5CFB"/>
    <w:rsid w:val="004D0F2A"/>
    <w:rsid w:val="004E1CA5"/>
    <w:rsid w:val="004E3629"/>
    <w:rsid w:val="004E7C60"/>
    <w:rsid w:val="004F1A59"/>
    <w:rsid w:val="004F5F5B"/>
    <w:rsid w:val="004F7601"/>
    <w:rsid w:val="00501718"/>
    <w:rsid w:val="00504279"/>
    <w:rsid w:val="00505148"/>
    <w:rsid w:val="00506A42"/>
    <w:rsid w:val="00515851"/>
    <w:rsid w:val="00520173"/>
    <w:rsid w:val="005209AF"/>
    <w:rsid w:val="005272E8"/>
    <w:rsid w:val="00530401"/>
    <w:rsid w:val="005354D2"/>
    <w:rsid w:val="005360C0"/>
    <w:rsid w:val="00546F8B"/>
    <w:rsid w:val="005509A0"/>
    <w:rsid w:val="005558BD"/>
    <w:rsid w:val="00556A33"/>
    <w:rsid w:val="00563F49"/>
    <w:rsid w:val="00567EFA"/>
    <w:rsid w:val="00571309"/>
    <w:rsid w:val="00577460"/>
    <w:rsid w:val="00580348"/>
    <w:rsid w:val="00581218"/>
    <w:rsid w:val="00584C77"/>
    <w:rsid w:val="005862D0"/>
    <w:rsid w:val="005A31DE"/>
    <w:rsid w:val="005A3DAB"/>
    <w:rsid w:val="005A525B"/>
    <w:rsid w:val="005A59CD"/>
    <w:rsid w:val="005B6662"/>
    <w:rsid w:val="005C05EC"/>
    <w:rsid w:val="005C1959"/>
    <w:rsid w:val="005C198E"/>
    <w:rsid w:val="005C2567"/>
    <w:rsid w:val="005C6C4F"/>
    <w:rsid w:val="005C794C"/>
    <w:rsid w:val="005E371B"/>
    <w:rsid w:val="005E78D5"/>
    <w:rsid w:val="005F21A9"/>
    <w:rsid w:val="005F231E"/>
    <w:rsid w:val="005F26ED"/>
    <w:rsid w:val="0060237B"/>
    <w:rsid w:val="00604B3F"/>
    <w:rsid w:val="00605019"/>
    <w:rsid w:val="00605D46"/>
    <w:rsid w:val="00611038"/>
    <w:rsid w:val="006118D5"/>
    <w:rsid w:val="00623A7E"/>
    <w:rsid w:val="0063113A"/>
    <w:rsid w:val="006356E0"/>
    <w:rsid w:val="00635FBF"/>
    <w:rsid w:val="00636D25"/>
    <w:rsid w:val="006370D7"/>
    <w:rsid w:val="00644C36"/>
    <w:rsid w:val="00646457"/>
    <w:rsid w:val="006519AD"/>
    <w:rsid w:val="00651BA5"/>
    <w:rsid w:val="00652D1E"/>
    <w:rsid w:val="006571DC"/>
    <w:rsid w:val="006618A1"/>
    <w:rsid w:val="00662B32"/>
    <w:rsid w:val="00665F91"/>
    <w:rsid w:val="00671934"/>
    <w:rsid w:val="0067369F"/>
    <w:rsid w:val="00674C50"/>
    <w:rsid w:val="006846E7"/>
    <w:rsid w:val="0069329A"/>
    <w:rsid w:val="00697199"/>
    <w:rsid w:val="006974D8"/>
    <w:rsid w:val="00697DAE"/>
    <w:rsid w:val="006A0DB4"/>
    <w:rsid w:val="006A404D"/>
    <w:rsid w:val="006A4799"/>
    <w:rsid w:val="006A5239"/>
    <w:rsid w:val="006B0012"/>
    <w:rsid w:val="006B1187"/>
    <w:rsid w:val="006B3F23"/>
    <w:rsid w:val="006B4B81"/>
    <w:rsid w:val="006C2AD8"/>
    <w:rsid w:val="006C4B53"/>
    <w:rsid w:val="006C74B4"/>
    <w:rsid w:val="006C7774"/>
    <w:rsid w:val="006D0660"/>
    <w:rsid w:val="006D1700"/>
    <w:rsid w:val="006D272E"/>
    <w:rsid w:val="006D284F"/>
    <w:rsid w:val="006D5F3E"/>
    <w:rsid w:val="006D6CE4"/>
    <w:rsid w:val="006E2A81"/>
    <w:rsid w:val="006E2BE5"/>
    <w:rsid w:val="006E3A3C"/>
    <w:rsid w:val="006E7629"/>
    <w:rsid w:val="006F57B4"/>
    <w:rsid w:val="007018E6"/>
    <w:rsid w:val="0070236D"/>
    <w:rsid w:val="00703105"/>
    <w:rsid w:val="00704D89"/>
    <w:rsid w:val="00705C20"/>
    <w:rsid w:val="00720956"/>
    <w:rsid w:val="007228C0"/>
    <w:rsid w:val="0072335D"/>
    <w:rsid w:val="007245A2"/>
    <w:rsid w:val="0073583E"/>
    <w:rsid w:val="00735F16"/>
    <w:rsid w:val="00746FA0"/>
    <w:rsid w:val="00750917"/>
    <w:rsid w:val="00750B10"/>
    <w:rsid w:val="00751DA7"/>
    <w:rsid w:val="00754727"/>
    <w:rsid w:val="007606EB"/>
    <w:rsid w:val="00760F33"/>
    <w:rsid w:val="00761EFD"/>
    <w:rsid w:val="00766448"/>
    <w:rsid w:val="00767912"/>
    <w:rsid w:val="007742E2"/>
    <w:rsid w:val="007760B1"/>
    <w:rsid w:val="007771CD"/>
    <w:rsid w:val="00783E18"/>
    <w:rsid w:val="007844DB"/>
    <w:rsid w:val="00786DED"/>
    <w:rsid w:val="00792684"/>
    <w:rsid w:val="0079593A"/>
    <w:rsid w:val="00796FE2"/>
    <w:rsid w:val="007A21DB"/>
    <w:rsid w:val="007B30A9"/>
    <w:rsid w:val="007B7AFA"/>
    <w:rsid w:val="007C4FDB"/>
    <w:rsid w:val="007C7AA2"/>
    <w:rsid w:val="007D2581"/>
    <w:rsid w:val="007D4436"/>
    <w:rsid w:val="007D5A2D"/>
    <w:rsid w:val="007E0D9E"/>
    <w:rsid w:val="007E28F1"/>
    <w:rsid w:val="007E5B76"/>
    <w:rsid w:val="007F1466"/>
    <w:rsid w:val="007F16C9"/>
    <w:rsid w:val="007F6006"/>
    <w:rsid w:val="00800FCD"/>
    <w:rsid w:val="00805C1C"/>
    <w:rsid w:val="00806619"/>
    <w:rsid w:val="008112A2"/>
    <w:rsid w:val="00812A3A"/>
    <w:rsid w:val="008152C2"/>
    <w:rsid w:val="00820792"/>
    <w:rsid w:val="008210AE"/>
    <w:rsid w:val="00825146"/>
    <w:rsid w:val="008268AC"/>
    <w:rsid w:val="008304BC"/>
    <w:rsid w:val="00832D8C"/>
    <w:rsid w:val="00833668"/>
    <w:rsid w:val="00834FCF"/>
    <w:rsid w:val="008401BA"/>
    <w:rsid w:val="00842608"/>
    <w:rsid w:val="0084663B"/>
    <w:rsid w:val="00856C92"/>
    <w:rsid w:val="008617E7"/>
    <w:rsid w:val="008662CA"/>
    <w:rsid w:val="00884055"/>
    <w:rsid w:val="00884CDF"/>
    <w:rsid w:val="0089093A"/>
    <w:rsid w:val="008946B6"/>
    <w:rsid w:val="008A0864"/>
    <w:rsid w:val="008A210C"/>
    <w:rsid w:val="008A2E62"/>
    <w:rsid w:val="008A7A6B"/>
    <w:rsid w:val="008B40B5"/>
    <w:rsid w:val="008B510E"/>
    <w:rsid w:val="008B773E"/>
    <w:rsid w:val="008C1C42"/>
    <w:rsid w:val="008D5F40"/>
    <w:rsid w:val="008D6D20"/>
    <w:rsid w:val="008E3F9B"/>
    <w:rsid w:val="008E560C"/>
    <w:rsid w:val="008F0D23"/>
    <w:rsid w:val="008F2BFB"/>
    <w:rsid w:val="008F61B4"/>
    <w:rsid w:val="008F74BD"/>
    <w:rsid w:val="0090322C"/>
    <w:rsid w:val="00904251"/>
    <w:rsid w:val="00904972"/>
    <w:rsid w:val="00910F8A"/>
    <w:rsid w:val="0091586F"/>
    <w:rsid w:val="00916FD8"/>
    <w:rsid w:val="00917B8C"/>
    <w:rsid w:val="009333D7"/>
    <w:rsid w:val="0094006E"/>
    <w:rsid w:val="00940F1E"/>
    <w:rsid w:val="00943B76"/>
    <w:rsid w:val="00944E6E"/>
    <w:rsid w:val="009469B8"/>
    <w:rsid w:val="009527E8"/>
    <w:rsid w:val="00953493"/>
    <w:rsid w:val="00960946"/>
    <w:rsid w:val="009626D0"/>
    <w:rsid w:val="0096792C"/>
    <w:rsid w:val="00972D0D"/>
    <w:rsid w:val="009735F5"/>
    <w:rsid w:val="00981339"/>
    <w:rsid w:val="009949C8"/>
    <w:rsid w:val="009A5391"/>
    <w:rsid w:val="009B6975"/>
    <w:rsid w:val="009B6F5D"/>
    <w:rsid w:val="009C1859"/>
    <w:rsid w:val="009C7077"/>
    <w:rsid w:val="009D047F"/>
    <w:rsid w:val="009D6D7D"/>
    <w:rsid w:val="009F00FF"/>
    <w:rsid w:val="009F0447"/>
    <w:rsid w:val="009F35C2"/>
    <w:rsid w:val="00A02902"/>
    <w:rsid w:val="00A03497"/>
    <w:rsid w:val="00A05046"/>
    <w:rsid w:val="00A1405A"/>
    <w:rsid w:val="00A154AA"/>
    <w:rsid w:val="00A16908"/>
    <w:rsid w:val="00A23CF6"/>
    <w:rsid w:val="00A256D5"/>
    <w:rsid w:val="00A35E49"/>
    <w:rsid w:val="00A37388"/>
    <w:rsid w:val="00A401CB"/>
    <w:rsid w:val="00A474EB"/>
    <w:rsid w:val="00A50C71"/>
    <w:rsid w:val="00A527CD"/>
    <w:rsid w:val="00A538F1"/>
    <w:rsid w:val="00A53BAC"/>
    <w:rsid w:val="00A63645"/>
    <w:rsid w:val="00A65188"/>
    <w:rsid w:val="00A7171F"/>
    <w:rsid w:val="00A74CEB"/>
    <w:rsid w:val="00A8033F"/>
    <w:rsid w:val="00A84730"/>
    <w:rsid w:val="00A84DE5"/>
    <w:rsid w:val="00A90B5E"/>
    <w:rsid w:val="00A90D0C"/>
    <w:rsid w:val="00A92C55"/>
    <w:rsid w:val="00A94470"/>
    <w:rsid w:val="00AA2122"/>
    <w:rsid w:val="00AA23EE"/>
    <w:rsid w:val="00AA5298"/>
    <w:rsid w:val="00AB0C54"/>
    <w:rsid w:val="00AB7C69"/>
    <w:rsid w:val="00AC63E3"/>
    <w:rsid w:val="00AC65CA"/>
    <w:rsid w:val="00AD6538"/>
    <w:rsid w:val="00AE0DC5"/>
    <w:rsid w:val="00AE1D36"/>
    <w:rsid w:val="00AE66ED"/>
    <w:rsid w:val="00AE6AF5"/>
    <w:rsid w:val="00AF1790"/>
    <w:rsid w:val="00AF2773"/>
    <w:rsid w:val="00AF67CD"/>
    <w:rsid w:val="00AF6D02"/>
    <w:rsid w:val="00B011A3"/>
    <w:rsid w:val="00B032EC"/>
    <w:rsid w:val="00B03AC7"/>
    <w:rsid w:val="00B04988"/>
    <w:rsid w:val="00B066AF"/>
    <w:rsid w:val="00B102D1"/>
    <w:rsid w:val="00B233A0"/>
    <w:rsid w:val="00B241D2"/>
    <w:rsid w:val="00B258B1"/>
    <w:rsid w:val="00B262E4"/>
    <w:rsid w:val="00B279FE"/>
    <w:rsid w:val="00B31D80"/>
    <w:rsid w:val="00B32606"/>
    <w:rsid w:val="00B37A2F"/>
    <w:rsid w:val="00B40DD5"/>
    <w:rsid w:val="00B45DB1"/>
    <w:rsid w:val="00B51627"/>
    <w:rsid w:val="00B52CCE"/>
    <w:rsid w:val="00B62F88"/>
    <w:rsid w:val="00B652DC"/>
    <w:rsid w:val="00B65942"/>
    <w:rsid w:val="00B67CB5"/>
    <w:rsid w:val="00B7352B"/>
    <w:rsid w:val="00B80561"/>
    <w:rsid w:val="00B80AB5"/>
    <w:rsid w:val="00B82F7D"/>
    <w:rsid w:val="00B839AF"/>
    <w:rsid w:val="00B86EA0"/>
    <w:rsid w:val="00B87AF1"/>
    <w:rsid w:val="00BA5AB0"/>
    <w:rsid w:val="00BA6F4F"/>
    <w:rsid w:val="00BB2A21"/>
    <w:rsid w:val="00BB3038"/>
    <w:rsid w:val="00BC5A95"/>
    <w:rsid w:val="00BC5C71"/>
    <w:rsid w:val="00BC6E2D"/>
    <w:rsid w:val="00BC7EC1"/>
    <w:rsid w:val="00BD263B"/>
    <w:rsid w:val="00BD4F57"/>
    <w:rsid w:val="00BD66D9"/>
    <w:rsid w:val="00BD7112"/>
    <w:rsid w:val="00BE20FF"/>
    <w:rsid w:val="00BE7BB3"/>
    <w:rsid w:val="00BF401C"/>
    <w:rsid w:val="00C06A3E"/>
    <w:rsid w:val="00C1172D"/>
    <w:rsid w:val="00C1306D"/>
    <w:rsid w:val="00C14094"/>
    <w:rsid w:val="00C1583D"/>
    <w:rsid w:val="00C200CA"/>
    <w:rsid w:val="00C27E62"/>
    <w:rsid w:val="00C30DE3"/>
    <w:rsid w:val="00C32114"/>
    <w:rsid w:val="00C372E4"/>
    <w:rsid w:val="00C416E6"/>
    <w:rsid w:val="00C440B6"/>
    <w:rsid w:val="00C4486E"/>
    <w:rsid w:val="00C543A0"/>
    <w:rsid w:val="00C67A0C"/>
    <w:rsid w:val="00C70AC0"/>
    <w:rsid w:val="00C72600"/>
    <w:rsid w:val="00C72D6E"/>
    <w:rsid w:val="00C77E9A"/>
    <w:rsid w:val="00C837B4"/>
    <w:rsid w:val="00C860D2"/>
    <w:rsid w:val="00C90DF6"/>
    <w:rsid w:val="00C92FFD"/>
    <w:rsid w:val="00CA22D8"/>
    <w:rsid w:val="00CB265F"/>
    <w:rsid w:val="00CC12F1"/>
    <w:rsid w:val="00CC1DA5"/>
    <w:rsid w:val="00CC22ED"/>
    <w:rsid w:val="00CC5500"/>
    <w:rsid w:val="00CC749A"/>
    <w:rsid w:val="00CD1E9A"/>
    <w:rsid w:val="00CD6B1F"/>
    <w:rsid w:val="00CD6E92"/>
    <w:rsid w:val="00CD702E"/>
    <w:rsid w:val="00D045FC"/>
    <w:rsid w:val="00D053C8"/>
    <w:rsid w:val="00D0575E"/>
    <w:rsid w:val="00D105F7"/>
    <w:rsid w:val="00D12C02"/>
    <w:rsid w:val="00D20242"/>
    <w:rsid w:val="00D23760"/>
    <w:rsid w:val="00D255E1"/>
    <w:rsid w:val="00D351FA"/>
    <w:rsid w:val="00D36F97"/>
    <w:rsid w:val="00D40D6F"/>
    <w:rsid w:val="00D457E5"/>
    <w:rsid w:val="00D4586D"/>
    <w:rsid w:val="00D46A22"/>
    <w:rsid w:val="00D612CD"/>
    <w:rsid w:val="00D759B9"/>
    <w:rsid w:val="00D77871"/>
    <w:rsid w:val="00D80945"/>
    <w:rsid w:val="00D8350F"/>
    <w:rsid w:val="00D85727"/>
    <w:rsid w:val="00D925D6"/>
    <w:rsid w:val="00D962A0"/>
    <w:rsid w:val="00D97339"/>
    <w:rsid w:val="00DA1C80"/>
    <w:rsid w:val="00DA27AE"/>
    <w:rsid w:val="00DB3FD5"/>
    <w:rsid w:val="00DB4218"/>
    <w:rsid w:val="00DC17D5"/>
    <w:rsid w:val="00DD1C26"/>
    <w:rsid w:val="00DD3C52"/>
    <w:rsid w:val="00DF05D5"/>
    <w:rsid w:val="00DF10DD"/>
    <w:rsid w:val="00DF4B5E"/>
    <w:rsid w:val="00DF6A6D"/>
    <w:rsid w:val="00DF7A4B"/>
    <w:rsid w:val="00E00281"/>
    <w:rsid w:val="00E11D59"/>
    <w:rsid w:val="00E11FCD"/>
    <w:rsid w:val="00E12539"/>
    <w:rsid w:val="00E14673"/>
    <w:rsid w:val="00E24AA2"/>
    <w:rsid w:val="00E273FA"/>
    <w:rsid w:val="00E329D1"/>
    <w:rsid w:val="00E32CA0"/>
    <w:rsid w:val="00E36A2D"/>
    <w:rsid w:val="00E5078D"/>
    <w:rsid w:val="00E51F85"/>
    <w:rsid w:val="00E60B7A"/>
    <w:rsid w:val="00E64C61"/>
    <w:rsid w:val="00E71554"/>
    <w:rsid w:val="00E833E2"/>
    <w:rsid w:val="00E83CED"/>
    <w:rsid w:val="00E924FA"/>
    <w:rsid w:val="00E947E4"/>
    <w:rsid w:val="00E97E26"/>
    <w:rsid w:val="00EA1D08"/>
    <w:rsid w:val="00EA293B"/>
    <w:rsid w:val="00EA3C0F"/>
    <w:rsid w:val="00EA57E5"/>
    <w:rsid w:val="00EA6EDF"/>
    <w:rsid w:val="00EB337F"/>
    <w:rsid w:val="00EB3912"/>
    <w:rsid w:val="00EB4C22"/>
    <w:rsid w:val="00EC28C5"/>
    <w:rsid w:val="00EC39DC"/>
    <w:rsid w:val="00EC49C9"/>
    <w:rsid w:val="00ED3C6D"/>
    <w:rsid w:val="00ED6FD7"/>
    <w:rsid w:val="00EE2FC6"/>
    <w:rsid w:val="00EE4D68"/>
    <w:rsid w:val="00EF0BC4"/>
    <w:rsid w:val="00EF17DD"/>
    <w:rsid w:val="00EF5723"/>
    <w:rsid w:val="00F136E0"/>
    <w:rsid w:val="00F14D71"/>
    <w:rsid w:val="00F16B11"/>
    <w:rsid w:val="00F16E2D"/>
    <w:rsid w:val="00F23E1D"/>
    <w:rsid w:val="00F24676"/>
    <w:rsid w:val="00F25892"/>
    <w:rsid w:val="00F3356B"/>
    <w:rsid w:val="00F33F92"/>
    <w:rsid w:val="00F35A5A"/>
    <w:rsid w:val="00F4209E"/>
    <w:rsid w:val="00F43DCA"/>
    <w:rsid w:val="00F57522"/>
    <w:rsid w:val="00F64388"/>
    <w:rsid w:val="00F64A84"/>
    <w:rsid w:val="00F65EAA"/>
    <w:rsid w:val="00F66948"/>
    <w:rsid w:val="00F66D04"/>
    <w:rsid w:val="00F80DB5"/>
    <w:rsid w:val="00F85217"/>
    <w:rsid w:val="00F85285"/>
    <w:rsid w:val="00F85B5E"/>
    <w:rsid w:val="00FA2107"/>
    <w:rsid w:val="00FA5E82"/>
    <w:rsid w:val="00FA625D"/>
    <w:rsid w:val="00FB0A55"/>
    <w:rsid w:val="00FB0C25"/>
    <w:rsid w:val="00FB2BAB"/>
    <w:rsid w:val="00FC0141"/>
    <w:rsid w:val="00FC3058"/>
    <w:rsid w:val="00FC5A01"/>
    <w:rsid w:val="00FD14BD"/>
    <w:rsid w:val="00FD4C7C"/>
    <w:rsid w:val="00FD5726"/>
    <w:rsid w:val="00FD7706"/>
    <w:rsid w:val="00FE22B1"/>
    <w:rsid w:val="00FE233F"/>
    <w:rsid w:val="00FF6919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2839C"/>
  <w15:docId w15:val="{B6C55506-BBE7-4667-81EB-44492FFB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4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5B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line="240" w:lineRule="auto"/>
      <w:ind w:left="1080" w:hanging="1080"/>
    </w:pPr>
  </w:style>
  <w:style w:type="paragraph" w:styleId="Footer">
    <w:name w:val="foot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2E05B1"/>
    <w:rPr>
      <w:color w:val="0000FF"/>
      <w:u w:val="single"/>
    </w:rPr>
  </w:style>
  <w:style w:type="table" w:styleId="TableGrid">
    <w:name w:val="Table Grid"/>
    <w:basedOn w:val="TableNormal"/>
    <w:rsid w:val="00BA6F4F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1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90DF6"/>
    <w:rPr>
      <w:b/>
      <w:bCs/>
      <w:sz w:val="20"/>
    </w:rPr>
  </w:style>
  <w:style w:type="character" w:customStyle="1" w:styleId="ExamQuestionChar">
    <w:name w:val="Exam Question Char"/>
    <w:link w:val="ExamQuestion"/>
    <w:rsid w:val="00141FD9"/>
    <w:rPr>
      <w:sz w:val="24"/>
      <w:lang w:val="en-GB" w:eastAsia="en-US" w:bidi="ar-SA"/>
    </w:rPr>
  </w:style>
  <w:style w:type="paragraph" w:customStyle="1" w:styleId="ExamQuestionSection">
    <w:name w:val="Exam Question Section"/>
    <w:basedOn w:val="ExamQuestion"/>
    <w:qFormat/>
    <w:rsid w:val="00B03AC7"/>
    <w:pPr>
      <w:numPr>
        <w:numId w:val="1"/>
      </w:numPr>
      <w:tabs>
        <w:tab w:val="clear" w:pos="1080"/>
        <w:tab w:val="left" w:pos="1134"/>
        <w:tab w:val="left" w:pos="1701"/>
      </w:tabs>
    </w:pPr>
    <w:rPr>
      <w:lang w:val="en-IE"/>
    </w:rPr>
  </w:style>
  <w:style w:type="paragraph" w:customStyle="1" w:styleId="Code">
    <w:name w:val="Code"/>
    <w:basedOn w:val="ExamQuestion"/>
    <w:qFormat/>
    <w:rsid w:val="00B03AC7"/>
    <w:pPr>
      <w:tabs>
        <w:tab w:val="clear" w:pos="1080"/>
        <w:tab w:val="left" w:pos="1134"/>
        <w:tab w:val="left" w:pos="1701"/>
      </w:tabs>
      <w:ind w:left="1134"/>
    </w:pPr>
    <w:rPr>
      <w:rFonts w:ascii="Courier New" w:hAnsi="Courier New" w:cs="Courier New"/>
      <w:lang w:val="en-IE"/>
    </w:rPr>
  </w:style>
  <w:style w:type="paragraph" w:customStyle="1" w:styleId="ExamAnswer">
    <w:name w:val="Exam Answer"/>
    <w:basedOn w:val="ExamQuestion"/>
    <w:rsid w:val="00825146"/>
    <w:pPr>
      <w:tabs>
        <w:tab w:val="clear" w:pos="1080"/>
        <w:tab w:val="left" w:pos="0"/>
      </w:tabs>
      <w:ind w:left="0" w:firstLine="0"/>
    </w:pPr>
    <w:rPr>
      <w:lang w:val="en-IE"/>
    </w:rPr>
  </w:style>
  <w:style w:type="paragraph" w:customStyle="1" w:styleId="ExamSolution">
    <w:name w:val="Exam Solution"/>
    <w:basedOn w:val="ExamQuestionSection"/>
    <w:qFormat/>
    <w:rsid w:val="00EE4D68"/>
    <w:pPr>
      <w:numPr>
        <w:numId w:val="0"/>
      </w:numPr>
    </w:pPr>
  </w:style>
  <w:style w:type="character" w:customStyle="1" w:styleId="Heading3Char">
    <w:name w:val="Heading 3 Char"/>
    <w:link w:val="Heading3"/>
    <w:rsid w:val="00055BD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E36A2D"/>
    <w:pPr>
      <w:ind w:left="720"/>
    </w:pPr>
  </w:style>
  <w:style w:type="paragraph" w:styleId="NormalWeb">
    <w:name w:val="Normal (Web)"/>
    <w:basedOn w:val="Normal"/>
    <w:uiPriority w:val="99"/>
    <w:unhideWhenUsed/>
    <w:rsid w:val="00491923"/>
    <w:pPr>
      <w:tabs>
        <w:tab w:val="clear" w:pos="567"/>
        <w:tab w:val="clear" w:pos="8222"/>
      </w:tabs>
      <w:spacing w:before="100" w:beforeAutospacing="1" w:after="100" w:afterAutospacing="1" w:line="240" w:lineRule="auto"/>
      <w:ind w:left="0" w:firstLine="0"/>
    </w:pPr>
    <w:rPr>
      <w:rFonts w:eastAsiaTheme="minorEastAsia"/>
      <w:szCs w:val="24"/>
      <w:lang w:val="en-IE" w:eastAsia="en-IE"/>
    </w:rPr>
  </w:style>
  <w:style w:type="character" w:customStyle="1" w:styleId="Heading2Char">
    <w:name w:val="Heading 2 Char"/>
    <w:basedOn w:val="DefaultParagraphFont"/>
    <w:link w:val="Heading2"/>
    <w:semiHidden/>
    <w:rsid w:val="009049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BBAF-9679-49A0-AC6B-3F8F0D1A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dcarroll</dc:creator>
  <cp:keywords>WSAD WMT Computer Science</cp:keywords>
  <dc:description/>
  <cp:lastModifiedBy>Bryan Duggan</cp:lastModifiedBy>
  <cp:revision>4</cp:revision>
  <cp:lastPrinted>2018-03-20T12:21:00Z</cp:lastPrinted>
  <dcterms:created xsi:type="dcterms:W3CDTF">2018-11-07T17:30:00Z</dcterms:created>
  <dcterms:modified xsi:type="dcterms:W3CDTF">2018-11-13T10:14:00Z</dcterms:modified>
</cp:coreProperties>
</file>