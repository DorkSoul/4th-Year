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883A" w14:textId="7B144C60" w:rsidR="00904972" w:rsidRPr="0025048B" w:rsidRDefault="009949C8" w:rsidP="00904972">
      <w:pPr>
        <w:tabs>
          <w:tab w:val="clear" w:pos="567"/>
          <w:tab w:val="clear" w:pos="8222"/>
        </w:tabs>
        <w:spacing w:line="240" w:lineRule="auto"/>
        <w:ind w:left="0" w:firstLine="0"/>
        <w:jc w:val="right"/>
        <w:rPr>
          <w:smallCaps/>
        </w:rPr>
      </w:pPr>
      <w:r>
        <w:t>CMPU</w:t>
      </w:r>
      <w:r w:rsidR="0002796D">
        <w:t>4030</w:t>
      </w:r>
    </w:p>
    <w:p w14:paraId="3FCDEF9D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right"/>
        <w:rPr>
          <w:smallCaps/>
        </w:rPr>
      </w:pPr>
    </w:p>
    <w:p w14:paraId="5A6E2C01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  <w:r w:rsidRPr="0025048B">
        <w:rPr>
          <w:b/>
          <w:noProof/>
          <w:sz w:val="22"/>
          <w:szCs w:val="22"/>
          <w:lang w:val="en-IE" w:eastAsia="en-IE"/>
        </w:rPr>
        <w:drawing>
          <wp:inline distT="0" distB="0" distL="0" distR="0" wp14:anchorId="40557D3D" wp14:editId="2AB2668D">
            <wp:extent cx="1003300" cy="990600"/>
            <wp:effectExtent l="0" t="0" r="6350" b="0"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17A0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</w:p>
    <w:p w14:paraId="0BE6393C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  <w:r w:rsidRPr="0025048B">
        <w:rPr>
          <w:b/>
          <w:sz w:val="22"/>
          <w:szCs w:val="22"/>
        </w:rPr>
        <w:t>DUBLIN INSTITUTE OF TECHNOLOGY</w:t>
      </w:r>
    </w:p>
    <w:p w14:paraId="1A2E59B0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  <w:r w:rsidRPr="0025048B">
        <w:rPr>
          <w:b/>
        </w:rPr>
        <w:t>_____________</w:t>
      </w:r>
    </w:p>
    <w:p w14:paraId="7F3372D3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rPr>
          <w:b/>
        </w:rPr>
      </w:pPr>
    </w:p>
    <w:p w14:paraId="73C90A33" w14:textId="77777777" w:rsidR="00E14673" w:rsidRDefault="00E14673" w:rsidP="00224ED1">
      <w:pPr>
        <w:ind w:left="0" w:firstLine="0"/>
        <w:jc w:val="center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t xml:space="preserve">DT228 </w:t>
      </w:r>
      <w:r w:rsidRPr="000D2F56">
        <w:rPr>
          <w:b/>
          <w:kern w:val="28"/>
          <w:sz w:val="36"/>
          <w:szCs w:val="36"/>
        </w:rPr>
        <w:t>BS</w:t>
      </w:r>
      <w:r>
        <w:rPr>
          <w:b/>
          <w:kern w:val="28"/>
          <w:sz w:val="36"/>
          <w:szCs w:val="36"/>
        </w:rPr>
        <w:t>c. (Honours) Degree in Computer Science</w:t>
      </w:r>
    </w:p>
    <w:p w14:paraId="029948FB" w14:textId="77777777" w:rsidR="00E14673" w:rsidRDefault="00E14673" w:rsidP="00224ED1">
      <w:pPr>
        <w:ind w:left="0" w:firstLine="0"/>
        <w:jc w:val="center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t xml:space="preserve">DT282 </w:t>
      </w:r>
      <w:r w:rsidRPr="000D2F56">
        <w:rPr>
          <w:b/>
          <w:kern w:val="28"/>
          <w:sz w:val="36"/>
          <w:szCs w:val="36"/>
        </w:rPr>
        <w:t>BS</w:t>
      </w:r>
      <w:r>
        <w:rPr>
          <w:b/>
          <w:kern w:val="28"/>
          <w:sz w:val="36"/>
          <w:szCs w:val="36"/>
        </w:rPr>
        <w:t>c. (Honours) Degree in Computer Science (International)</w:t>
      </w:r>
    </w:p>
    <w:p w14:paraId="4D9181CD" w14:textId="77777777" w:rsidR="00904972" w:rsidRDefault="00E14673" w:rsidP="00224ED1">
      <w:pPr>
        <w:ind w:left="0" w:firstLine="0"/>
        <w:jc w:val="center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t xml:space="preserve">DT211 BSc. </w:t>
      </w:r>
      <w:r w:rsidR="00904972" w:rsidRPr="0025048B">
        <w:rPr>
          <w:b/>
          <w:kern w:val="28"/>
          <w:sz w:val="36"/>
          <w:szCs w:val="36"/>
        </w:rPr>
        <w:t>(Honours) Degree in Computer Science (Infrastructure)</w:t>
      </w:r>
    </w:p>
    <w:p w14:paraId="622D6D4A" w14:textId="77777777" w:rsidR="00D925D6" w:rsidRDefault="00D925D6" w:rsidP="00224ED1">
      <w:pPr>
        <w:ind w:left="0" w:firstLine="0"/>
        <w:jc w:val="center"/>
        <w:rPr>
          <w:b/>
          <w:kern w:val="28"/>
          <w:sz w:val="36"/>
          <w:szCs w:val="36"/>
        </w:rPr>
      </w:pPr>
      <w:r>
        <w:rPr>
          <w:b/>
        </w:rPr>
        <w:t>Year 4</w:t>
      </w:r>
    </w:p>
    <w:p w14:paraId="03C69C3C" w14:textId="77777777" w:rsidR="00E14673" w:rsidRPr="0025048B" w:rsidRDefault="003044B2" w:rsidP="00224ED1">
      <w:pPr>
        <w:ind w:left="0" w:firstLine="0"/>
        <w:jc w:val="center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t>DT508 BA</w:t>
      </w:r>
      <w:r w:rsidR="00E14673">
        <w:rPr>
          <w:b/>
          <w:kern w:val="28"/>
          <w:sz w:val="36"/>
          <w:szCs w:val="36"/>
        </w:rPr>
        <w:t>. (Honours) in Game Design</w:t>
      </w:r>
    </w:p>
    <w:p w14:paraId="75644FEF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</w:p>
    <w:p w14:paraId="245B6F20" w14:textId="77777777" w:rsidR="00904972" w:rsidRPr="0025048B" w:rsidRDefault="00224ED1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  <w:r>
        <w:rPr>
          <w:b/>
        </w:rPr>
        <w:t>Year 3</w:t>
      </w:r>
    </w:p>
    <w:p w14:paraId="62C2D64C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  <w:r w:rsidRPr="0025048B">
        <w:rPr>
          <w:b/>
        </w:rPr>
        <w:t>______________</w:t>
      </w:r>
    </w:p>
    <w:p w14:paraId="67A3F9DF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rPr>
          <w:b/>
        </w:rPr>
      </w:pPr>
    </w:p>
    <w:p w14:paraId="18B5DF2B" w14:textId="07436CC5" w:rsidR="00904972" w:rsidRPr="0025048B" w:rsidRDefault="003A2B9C" w:rsidP="00904972">
      <w:pPr>
        <w:keepNext/>
        <w:tabs>
          <w:tab w:val="clear" w:pos="567"/>
          <w:tab w:val="clear" w:pos="8222"/>
        </w:tabs>
        <w:spacing w:line="240" w:lineRule="auto"/>
        <w:ind w:left="0" w:firstLine="0"/>
        <w:jc w:val="center"/>
        <w:outlineLvl w:val="1"/>
        <w:rPr>
          <w:b/>
          <w:color w:val="000000"/>
        </w:rPr>
      </w:pPr>
      <w:r>
        <w:rPr>
          <w:b/>
          <w:color w:val="000000"/>
        </w:rPr>
        <w:t xml:space="preserve">SEMESTER 1 </w:t>
      </w:r>
      <w:r w:rsidR="00904972" w:rsidRPr="0025048B">
        <w:rPr>
          <w:b/>
          <w:color w:val="000000"/>
        </w:rPr>
        <w:t>EXAMINATIONS 20</w:t>
      </w:r>
      <w:r w:rsidR="00904972">
        <w:rPr>
          <w:b/>
          <w:color w:val="000000"/>
        </w:rPr>
        <w:t>1</w:t>
      </w:r>
      <w:r w:rsidR="00EA293B">
        <w:rPr>
          <w:b/>
          <w:color w:val="000000"/>
        </w:rPr>
        <w:t>8</w:t>
      </w:r>
      <w:r w:rsidR="00904972">
        <w:rPr>
          <w:b/>
          <w:color w:val="000000"/>
        </w:rPr>
        <w:t>/201</w:t>
      </w:r>
      <w:r w:rsidR="00EA293B">
        <w:rPr>
          <w:b/>
          <w:color w:val="000000"/>
        </w:rPr>
        <w:t>9</w:t>
      </w:r>
    </w:p>
    <w:p w14:paraId="143F3177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  <w:r w:rsidRPr="0025048B">
        <w:rPr>
          <w:b/>
        </w:rPr>
        <w:t>______________</w:t>
      </w:r>
    </w:p>
    <w:p w14:paraId="57596896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</w:p>
    <w:p w14:paraId="1C0E31D7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rPr>
          <w:b/>
        </w:rPr>
      </w:pPr>
    </w:p>
    <w:p w14:paraId="679AB56F" w14:textId="32887DE0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mallCaps/>
        </w:rPr>
      </w:pPr>
      <w:r>
        <w:rPr>
          <w:b/>
          <w:smallCaps/>
          <w:color w:val="000000"/>
          <w:sz w:val="28"/>
          <w:szCs w:val="28"/>
        </w:rPr>
        <w:t xml:space="preserve">Games Engines </w:t>
      </w:r>
      <w:r w:rsidR="00751DA7">
        <w:rPr>
          <w:b/>
          <w:smallCaps/>
          <w:color w:val="000000"/>
          <w:sz w:val="28"/>
          <w:szCs w:val="28"/>
        </w:rPr>
        <w:t>1</w:t>
      </w:r>
    </w:p>
    <w:p w14:paraId="352F433C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71331B74" w14:textId="77777777" w:rsidR="006A5239" w:rsidRPr="0025048B" w:rsidRDefault="006A5239" w:rsidP="006A5239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proofErr w:type="spellStart"/>
      <w:r>
        <w:rPr>
          <w:smallCaps/>
        </w:rPr>
        <w:t>Dr.</w:t>
      </w:r>
      <w:proofErr w:type="spellEnd"/>
      <w:r>
        <w:rPr>
          <w:smallCaps/>
        </w:rPr>
        <w:t xml:space="preserve"> Bryan Duggan</w:t>
      </w:r>
    </w:p>
    <w:p w14:paraId="50B115FE" w14:textId="77777777" w:rsidR="006A5239" w:rsidRDefault="006A5239" w:rsidP="006A5239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proofErr w:type="spellStart"/>
      <w:r w:rsidRPr="0025048B">
        <w:rPr>
          <w:smallCaps/>
        </w:rPr>
        <w:t>Dr.</w:t>
      </w:r>
      <w:proofErr w:type="spellEnd"/>
      <w:r w:rsidRPr="0025048B">
        <w:rPr>
          <w:smallCaps/>
        </w:rPr>
        <w:t xml:space="preserve"> Deirdre Lillis</w:t>
      </w:r>
    </w:p>
    <w:p w14:paraId="34A59DFF" w14:textId="77777777" w:rsidR="006A5239" w:rsidRPr="0025048B" w:rsidRDefault="006A5239" w:rsidP="006A5239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>
        <w:rPr>
          <w:smallCaps/>
        </w:rPr>
        <w:t>Mr. Patrick Clarke</w:t>
      </w:r>
    </w:p>
    <w:p w14:paraId="50AB089E" w14:textId="15F2F91E" w:rsidR="006A5239" w:rsidRDefault="006A5239" w:rsidP="006A5239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>Mr. Alan Fahey</w:t>
      </w:r>
    </w:p>
    <w:p w14:paraId="254BC174" w14:textId="45F862B2" w:rsidR="00EA293B" w:rsidRDefault="00EA293B" w:rsidP="006A5239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>
        <w:rPr>
          <w:smallCaps/>
        </w:rPr>
        <w:t>Mr Sergio Calabria</w:t>
      </w:r>
    </w:p>
    <w:p w14:paraId="4C766C17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761D8E43" w14:textId="77777777" w:rsidR="00904972" w:rsidRDefault="00E14673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>
        <w:rPr>
          <w:smallCaps/>
        </w:rPr>
        <w:t>TBC</w:t>
      </w:r>
    </w:p>
    <w:p w14:paraId="66E78D5C" w14:textId="77777777" w:rsidR="00904972" w:rsidRDefault="00904972" w:rsidP="00904972">
      <w:pPr>
        <w:keepNext/>
        <w:tabs>
          <w:tab w:val="clear" w:pos="567"/>
          <w:tab w:val="clear" w:pos="8222"/>
        </w:tabs>
        <w:spacing w:line="240" w:lineRule="auto"/>
        <w:ind w:left="0" w:firstLine="0"/>
        <w:outlineLvl w:val="1"/>
        <w:rPr>
          <w:smallCaps/>
        </w:rPr>
      </w:pPr>
    </w:p>
    <w:p w14:paraId="5C26E759" w14:textId="77777777" w:rsidR="00904972" w:rsidRPr="0025048B" w:rsidRDefault="00F25892" w:rsidP="00904972">
      <w:pPr>
        <w:keepNext/>
        <w:tabs>
          <w:tab w:val="clear" w:pos="567"/>
          <w:tab w:val="clear" w:pos="8222"/>
        </w:tabs>
        <w:spacing w:line="240" w:lineRule="auto"/>
        <w:ind w:left="0" w:firstLine="0"/>
        <w:jc w:val="center"/>
        <w:outlineLvl w:val="1"/>
        <w:rPr>
          <w:bCs/>
          <w:smallCaps/>
        </w:rPr>
      </w:pPr>
      <w:r>
        <w:rPr>
          <w:bCs/>
          <w:smallCaps/>
        </w:rPr>
        <w:t>2</w:t>
      </w:r>
      <w:r w:rsidR="00904972">
        <w:rPr>
          <w:bCs/>
          <w:smallCaps/>
        </w:rPr>
        <w:t xml:space="preserve"> Hours</w:t>
      </w:r>
    </w:p>
    <w:p w14:paraId="5B8634DF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46A72C4C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165B3EEC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45899902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>Instructions to candidates</w:t>
      </w:r>
    </w:p>
    <w:p w14:paraId="4ABFC12F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396311A6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 xml:space="preserve">Answer </w:t>
      </w:r>
      <w:r>
        <w:rPr>
          <w:smallCaps/>
        </w:rPr>
        <w:t>Question 1 (Compulsory) and any 2 from the remaining questions</w:t>
      </w:r>
    </w:p>
    <w:p w14:paraId="28A8E486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>
        <w:rPr>
          <w:smallCaps/>
        </w:rPr>
        <w:t>Question 1 is worth 40 marks, the remaining questions are worth 30 marks each</w:t>
      </w:r>
    </w:p>
    <w:p w14:paraId="7253ACA3" w14:textId="77777777" w:rsidR="00904972" w:rsidRPr="00F45CDE" w:rsidRDefault="00904972" w:rsidP="00904972">
      <w:pPr>
        <w:jc w:val="center"/>
        <w:rPr>
          <w:smallCaps/>
        </w:rPr>
      </w:pPr>
    </w:p>
    <w:p w14:paraId="0F12DFC1" w14:textId="77777777" w:rsidR="00D962A0" w:rsidRPr="007740CE" w:rsidRDefault="00D962A0" w:rsidP="00DF6A6D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  <w:lang w:val="en-IE"/>
        </w:rPr>
      </w:pPr>
      <w:r w:rsidRPr="007740CE">
        <w:rPr>
          <w:b/>
          <w:szCs w:val="24"/>
          <w:lang w:val="en-IE"/>
        </w:rPr>
        <w:t>Question 1</w:t>
      </w:r>
    </w:p>
    <w:p w14:paraId="621EB060" w14:textId="77777777" w:rsidR="0016322C" w:rsidRPr="007740CE" w:rsidRDefault="0016322C" w:rsidP="00E51F85">
      <w:pPr>
        <w:pStyle w:val="ExamQuestion"/>
        <w:rPr>
          <w:szCs w:val="24"/>
          <w:lang w:val="en-IE"/>
        </w:rPr>
      </w:pPr>
    </w:p>
    <w:p w14:paraId="4E6134BB" w14:textId="46C1BA52" w:rsidR="00E14673" w:rsidRPr="007740CE" w:rsidRDefault="00E14673" w:rsidP="00E14673">
      <w:pPr>
        <w:pStyle w:val="ExamQuestionSection"/>
        <w:numPr>
          <w:ilvl w:val="0"/>
          <w:numId w:val="0"/>
        </w:numPr>
        <w:rPr>
          <w:szCs w:val="24"/>
        </w:rPr>
      </w:pPr>
      <w:r w:rsidRPr="007740CE">
        <w:rPr>
          <w:szCs w:val="24"/>
        </w:rPr>
        <w:tab/>
      </w:r>
      <w:r w:rsidR="00751DA7" w:rsidRPr="007740CE">
        <w:rPr>
          <w:szCs w:val="24"/>
        </w:rPr>
        <w:t xml:space="preserve">A </w:t>
      </w:r>
      <w:r w:rsidR="00BE20FF" w:rsidRPr="007740CE">
        <w:rPr>
          <w:szCs w:val="24"/>
        </w:rPr>
        <w:t xml:space="preserve">3D </w:t>
      </w:r>
      <w:r w:rsidR="00751DA7" w:rsidRPr="007740CE">
        <w:rPr>
          <w:szCs w:val="24"/>
        </w:rPr>
        <w:t xml:space="preserve">tower defence game made in Unity has the following </w:t>
      </w:r>
      <w:r w:rsidR="00FB0C25" w:rsidRPr="007740CE">
        <w:rPr>
          <w:szCs w:val="24"/>
        </w:rPr>
        <w:t>rules</w:t>
      </w:r>
      <w:r w:rsidRPr="007740CE">
        <w:rPr>
          <w:szCs w:val="24"/>
        </w:rPr>
        <w:t>:</w:t>
      </w:r>
    </w:p>
    <w:p w14:paraId="3585B593" w14:textId="77777777" w:rsidR="00751DA7" w:rsidRPr="007740CE" w:rsidRDefault="00751DA7" w:rsidP="00BE20FF">
      <w:pPr>
        <w:pStyle w:val="ExamQuestionSection"/>
        <w:numPr>
          <w:ilvl w:val="0"/>
          <w:numId w:val="0"/>
        </w:numPr>
        <w:rPr>
          <w:szCs w:val="24"/>
        </w:rPr>
      </w:pPr>
    </w:p>
    <w:p w14:paraId="667EC270" w14:textId="11B7417E" w:rsidR="00BE20FF" w:rsidRPr="007740CE" w:rsidRDefault="00BE20FF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>Players place towers by using the mouse to select a location on the map.</w:t>
      </w:r>
    </w:p>
    <w:p w14:paraId="6D980B97" w14:textId="1B867EB2" w:rsidR="00BE20FF" w:rsidRPr="007740CE" w:rsidRDefault="00BE20FF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>Towers become active when a creep comes in range.</w:t>
      </w:r>
    </w:p>
    <w:p w14:paraId="287BA98E" w14:textId="24FD111E" w:rsidR="00BE20FF" w:rsidRPr="007740CE" w:rsidRDefault="00BE20FF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>When a tower becomes active it will turn to face the creep and continue targeting the creep so long as it stays in range.</w:t>
      </w:r>
    </w:p>
    <w:p w14:paraId="1458226B" w14:textId="77777777" w:rsidR="00BE20FF" w:rsidRPr="007740CE" w:rsidRDefault="00BE20FF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 xml:space="preserve">Towers can fire 5 bullets per second. </w:t>
      </w:r>
    </w:p>
    <w:p w14:paraId="54FD892B" w14:textId="28104C9E" w:rsidR="00BE20FF" w:rsidRPr="007740CE" w:rsidRDefault="00BE20FF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>Bullets disappear after 5 seconds if they don’t hit anything</w:t>
      </w:r>
    </w:p>
    <w:p w14:paraId="251B05DC" w14:textId="142D0E42" w:rsidR="00E14673" w:rsidRPr="007740CE" w:rsidRDefault="00E14673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 xml:space="preserve">There are three possible types </w:t>
      </w:r>
      <w:r w:rsidR="00BE20FF" w:rsidRPr="007740CE">
        <w:rPr>
          <w:szCs w:val="24"/>
        </w:rPr>
        <w:t xml:space="preserve">of creeps </w:t>
      </w:r>
      <w:r w:rsidRPr="007740CE">
        <w:rPr>
          <w:szCs w:val="24"/>
        </w:rPr>
        <w:t>and each has an equal probability of being spawned.</w:t>
      </w:r>
    </w:p>
    <w:p w14:paraId="0D35F520" w14:textId="77777777" w:rsidR="006618A1" w:rsidRPr="007740CE" w:rsidRDefault="00FB0C25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>Creeps follow a path to get to the players base.</w:t>
      </w:r>
    </w:p>
    <w:p w14:paraId="1F88B3F9" w14:textId="5B76915B" w:rsidR="00BE20FF" w:rsidRPr="007740CE" w:rsidRDefault="00FB0C25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 xml:space="preserve">When a creep is hit with a bullet, it explodes and </w:t>
      </w:r>
      <w:r w:rsidR="00F16E2D" w:rsidRPr="007740CE">
        <w:rPr>
          <w:szCs w:val="24"/>
        </w:rPr>
        <w:t>after a few seconds, sinks into the ground and gets removed from the scene</w:t>
      </w:r>
      <w:r w:rsidR="00201622" w:rsidRPr="007740CE">
        <w:rPr>
          <w:szCs w:val="24"/>
        </w:rPr>
        <w:t>.</w:t>
      </w:r>
    </w:p>
    <w:p w14:paraId="1D3D4A2D" w14:textId="77777777" w:rsidR="00E14673" w:rsidRPr="007740CE" w:rsidRDefault="00E14673" w:rsidP="0072335D">
      <w:pPr>
        <w:pStyle w:val="ExamQuestionSection"/>
        <w:numPr>
          <w:ilvl w:val="0"/>
          <w:numId w:val="0"/>
        </w:numPr>
        <w:ind w:left="1134"/>
        <w:rPr>
          <w:szCs w:val="24"/>
        </w:rPr>
      </w:pPr>
    </w:p>
    <w:p w14:paraId="53536282" w14:textId="160C0BCA" w:rsidR="00E14673" w:rsidRPr="007740CE" w:rsidRDefault="00697DAE" w:rsidP="0072335D">
      <w:pPr>
        <w:pStyle w:val="ExamQuestionSection"/>
        <w:numPr>
          <w:ilvl w:val="0"/>
          <w:numId w:val="0"/>
        </w:numPr>
        <w:ind w:left="1134"/>
        <w:rPr>
          <w:szCs w:val="24"/>
        </w:rPr>
      </w:pPr>
      <w:r w:rsidRPr="007740CE">
        <w:rPr>
          <w:szCs w:val="24"/>
        </w:rPr>
        <w:t xml:space="preserve">Taking each of the rules above, how would </w:t>
      </w:r>
      <w:r w:rsidR="005A2A90">
        <w:rPr>
          <w:szCs w:val="24"/>
        </w:rPr>
        <w:t xml:space="preserve">you </w:t>
      </w:r>
      <w:r w:rsidRPr="007740CE">
        <w:rPr>
          <w:szCs w:val="24"/>
        </w:rPr>
        <w:t>program them in Unity</w:t>
      </w:r>
      <w:r w:rsidR="00C32114" w:rsidRPr="007740CE">
        <w:rPr>
          <w:szCs w:val="24"/>
        </w:rPr>
        <w:t>?</w:t>
      </w:r>
    </w:p>
    <w:p w14:paraId="40F6FDFA" w14:textId="2C01DE00" w:rsidR="003044B2" w:rsidRPr="007740CE" w:rsidRDefault="003044B2" w:rsidP="003044B2">
      <w:pPr>
        <w:pStyle w:val="ExamQuestionSection"/>
        <w:numPr>
          <w:ilvl w:val="0"/>
          <w:numId w:val="0"/>
        </w:numPr>
        <w:ind w:left="1440"/>
        <w:jc w:val="right"/>
        <w:rPr>
          <w:szCs w:val="24"/>
        </w:rPr>
      </w:pPr>
      <w:r w:rsidRPr="007740CE">
        <w:rPr>
          <w:szCs w:val="24"/>
        </w:rPr>
        <w:t xml:space="preserve">(8 </w:t>
      </w:r>
      <w:r w:rsidR="00191161" w:rsidRPr="007740CE">
        <w:rPr>
          <w:szCs w:val="24"/>
        </w:rPr>
        <w:t xml:space="preserve">x 5 </w:t>
      </w:r>
      <w:r w:rsidRPr="007740CE">
        <w:rPr>
          <w:szCs w:val="24"/>
        </w:rPr>
        <w:t>marks)</w:t>
      </w:r>
    </w:p>
    <w:p w14:paraId="5EAE7BDE" w14:textId="430315B2" w:rsidR="002B065C" w:rsidRPr="007740CE" w:rsidRDefault="002B065C" w:rsidP="003044B2">
      <w:pPr>
        <w:pStyle w:val="ExamQuestionSection"/>
        <w:numPr>
          <w:ilvl w:val="0"/>
          <w:numId w:val="0"/>
        </w:numPr>
        <w:ind w:left="1440"/>
        <w:jc w:val="right"/>
        <w:rPr>
          <w:szCs w:val="24"/>
        </w:rPr>
      </w:pPr>
    </w:p>
    <w:p w14:paraId="5E7A371C" w14:textId="77777777" w:rsidR="00C32114" w:rsidRPr="007740CE" w:rsidRDefault="00C32114" w:rsidP="003044B2">
      <w:pPr>
        <w:pStyle w:val="ExamQuestionSection"/>
        <w:numPr>
          <w:ilvl w:val="0"/>
          <w:numId w:val="0"/>
        </w:numPr>
        <w:ind w:left="1440"/>
        <w:jc w:val="right"/>
        <w:rPr>
          <w:szCs w:val="24"/>
        </w:rPr>
      </w:pPr>
    </w:p>
    <w:p w14:paraId="6D1A8748" w14:textId="51A7A380" w:rsidR="00EB3912" w:rsidRPr="007740CE" w:rsidRDefault="009C1859" w:rsidP="006618A1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</w:rPr>
      </w:pPr>
      <w:r w:rsidRPr="007740CE">
        <w:rPr>
          <w:b/>
          <w:szCs w:val="24"/>
          <w:lang w:val="en-IE"/>
        </w:rPr>
        <w:t>Question</w:t>
      </w:r>
      <w:r w:rsidRPr="007740CE">
        <w:rPr>
          <w:b/>
          <w:szCs w:val="24"/>
        </w:rPr>
        <w:t xml:space="preserve"> 2</w:t>
      </w:r>
    </w:p>
    <w:p w14:paraId="27384BEE" w14:textId="77777777" w:rsidR="0048081C" w:rsidRPr="007740CE" w:rsidRDefault="0048081C" w:rsidP="006618A1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</w:rPr>
      </w:pPr>
    </w:p>
    <w:p w14:paraId="7AE000D0" w14:textId="42DF8DDD" w:rsidR="0048081C" w:rsidRPr="007740CE" w:rsidRDefault="00D759B9" w:rsidP="00F66948">
      <w:pPr>
        <w:pStyle w:val="ExamSolution"/>
        <w:numPr>
          <w:ilvl w:val="0"/>
          <w:numId w:val="3"/>
        </w:numPr>
        <w:rPr>
          <w:b/>
          <w:szCs w:val="24"/>
        </w:rPr>
      </w:pPr>
      <w:r w:rsidRPr="007740CE">
        <w:rPr>
          <w:szCs w:val="24"/>
        </w:rPr>
        <w:t xml:space="preserve">When generating a mesh procedurally, a programmer </w:t>
      </w:r>
      <w:r w:rsidR="0048081C" w:rsidRPr="007740CE">
        <w:rPr>
          <w:szCs w:val="24"/>
        </w:rPr>
        <w:t xml:space="preserve">may </w:t>
      </w:r>
      <w:r w:rsidRPr="007740CE">
        <w:rPr>
          <w:szCs w:val="24"/>
        </w:rPr>
        <w:t xml:space="preserve">generate arrays of </w:t>
      </w:r>
      <w:r w:rsidRPr="007740CE">
        <w:rPr>
          <w:i/>
          <w:szCs w:val="24"/>
        </w:rPr>
        <w:t>vertices</w:t>
      </w:r>
      <w:r w:rsidRPr="007740CE">
        <w:rPr>
          <w:szCs w:val="24"/>
        </w:rPr>
        <w:t xml:space="preserve">, </w:t>
      </w:r>
      <w:proofErr w:type="spellStart"/>
      <w:r w:rsidRPr="007740CE">
        <w:rPr>
          <w:i/>
          <w:szCs w:val="24"/>
        </w:rPr>
        <w:t>normal</w:t>
      </w:r>
      <w:r w:rsidR="0048081C" w:rsidRPr="007740CE">
        <w:rPr>
          <w:szCs w:val="24"/>
        </w:rPr>
        <w:t>s</w:t>
      </w:r>
      <w:proofErr w:type="spellEnd"/>
      <w:r w:rsidRPr="007740CE">
        <w:rPr>
          <w:szCs w:val="24"/>
        </w:rPr>
        <w:t xml:space="preserve">, </w:t>
      </w:r>
      <w:proofErr w:type="spellStart"/>
      <w:r w:rsidRPr="007740CE">
        <w:rPr>
          <w:i/>
          <w:szCs w:val="24"/>
        </w:rPr>
        <w:t>colors</w:t>
      </w:r>
      <w:proofErr w:type="spellEnd"/>
      <w:r w:rsidRPr="007740CE">
        <w:rPr>
          <w:szCs w:val="24"/>
        </w:rPr>
        <w:t xml:space="preserve">, </w:t>
      </w:r>
      <w:r w:rsidRPr="007740CE">
        <w:rPr>
          <w:i/>
          <w:szCs w:val="24"/>
        </w:rPr>
        <w:t>triangles</w:t>
      </w:r>
      <w:r w:rsidR="0048081C" w:rsidRPr="007740CE">
        <w:rPr>
          <w:szCs w:val="24"/>
        </w:rPr>
        <w:t xml:space="preserve">, and </w:t>
      </w:r>
      <w:proofErr w:type="spellStart"/>
      <w:r w:rsidR="0048081C" w:rsidRPr="007740CE">
        <w:rPr>
          <w:i/>
          <w:szCs w:val="24"/>
        </w:rPr>
        <w:t>uv</w:t>
      </w:r>
      <w:proofErr w:type="spellEnd"/>
      <w:r w:rsidR="0048081C" w:rsidRPr="007740CE">
        <w:rPr>
          <w:i/>
          <w:szCs w:val="24"/>
        </w:rPr>
        <w:t xml:space="preserve">. </w:t>
      </w:r>
      <w:r w:rsidR="0048081C" w:rsidRPr="007740CE">
        <w:rPr>
          <w:szCs w:val="24"/>
        </w:rPr>
        <w:t>Identify the</w:t>
      </w:r>
      <w:r w:rsidR="0048081C" w:rsidRPr="007740CE">
        <w:rPr>
          <w:b/>
          <w:szCs w:val="24"/>
        </w:rPr>
        <w:t xml:space="preserve"> </w:t>
      </w:r>
      <w:r w:rsidR="0048081C" w:rsidRPr="007740CE">
        <w:rPr>
          <w:szCs w:val="24"/>
        </w:rPr>
        <w:t xml:space="preserve">purpose </w:t>
      </w:r>
      <w:r w:rsidR="00C543A0" w:rsidRPr="007740CE">
        <w:rPr>
          <w:szCs w:val="24"/>
        </w:rPr>
        <w:t xml:space="preserve">and data type </w:t>
      </w:r>
      <w:r w:rsidR="0048081C" w:rsidRPr="007740CE">
        <w:rPr>
          <w:szCs w:val="24"/>
        </w:rPr>
        <w:t>of each of the italicised terms.</w:t>
      </w:r>
      <w:r w:rsidR="0048081C" w:rsidRPr="007740CE">
        <w:rPr>
          <w:b/>
          <w:szCs w:val="24"/>
        </w:rPr>
        <w:t xml:space="preserve"> </w:t>
      </w:r>
    </w:p>
    <w:p w14:paraId="15521DDF" w14:textId="485DBFA2" w:rsidR="00C543A0" w:rsidRPr="007740CE" w:rsidRDefault="00C543A0" w:rsidP="00C543A0">
      <w:pPr>
        <w:pStyle w:val="ExamSolution"/>
        <w:rPr>
          <w:szCs w:val="24"/>
        </w:rPr>
      </w:pPr>
      <w:r w:rsidRPr="007740CE">
        <w:rPr>
          <w:szCs w:val="24"/>
        </w:rPr>
        <w:tab/>
      </w:r>
      <w:r w:rsidRPr="007740CE">
        <w:rPr>
          <w:szCs w:val="24"/>
        </w:rPr>
        <w:tab/>
      </w:r>
      <w:r w:rsidRPr="007740CE">
        <w:rPr>
          <w:szCs w:val="24"/>
        </w:rPr>
        <w:tab/>
      </w:r>
      <w:r w:rsidRPr="007740CE">
        <w:rPr>
          <w:szCs w:val="24"/>
        </w:rPr>
        <w:tab/>
        <w:t>(1</w:t>
      </w:r>
      <w:r w:rsidR="00F80DB5" w:rsidRPr="007740CE">
        <w:rPr>
          <w:szCs w:val="24"/>
        </w:rPr>
        <w:t>5</w:t>
      </w:r>
      <w:r w:rsidRPr="007740CE">
        <w:rPr>
          <w:szCs w:val="24"/>
        </w:rPr>
        <w:t xml:space="preserve"> marks)</w:t>
      </w:r>
    </w:p>
    <w:p w14:paraId="03C2DE0C" w14:textId="77777777" w:rsidR="00746FA0" w:rsidRPr="007740CE" w:rsidRDefault="00746FA0" w:rsidP="00746FA0">
      <w:pPr>
        <w:pStyle w:val="ExamSolution"/>
        <w:rPr>
          <w:b/>
          <w:szCs w:val="24"/>
        </w:rPr>
      </w:pPr>
    </w:p>
    <w:p w14:paraId="4A57D8AB" w14:textId="1A7536EC" w:rsidR="0048081C" w:rsidRPr="007740CE" w:rsidRDefault="0048081C" w:rsidP="00F66948">
      <w:pPr>
        <w:pStyle w:val="ExamSolution"/>
        <w:numPr>
          <w:ilvl w:val="0"/>
          <w:numId w:val="3"/>
        </w:numPr>
        <w:rPr>
          <w:szCs w:val="24"/>
        </w:rPr>
      </w:pPr>
      <w:r w:rsidRPr="007740CE">
        <w:rPr>
          <w:szCs w:val="24"/>
        </w:rPr>
        <w:t xml:space="preserve">A terrain mesh contains a grid </w:t>
      </w:r>
      <w:r w:rsidR="00123FA7">
        <w:rPr>
          <w:szCs w:val="24"/>
        </w:rPr>
        <w:t xml:space="preserve">of </w:t>
      </w:r>
      <w:r w:rsidR="005A2A90">
        <w:rPr>
          <w:szCs w:val="24"/>
        </w:rPr>
        <w:t xml:space="preserve">quads </w:t>
      </w:r>
      <w:r w:rsidRPr="007740CE">
        <w:rPr>
          <w:szCs w:val="24"/>
        </w:rPr>
        <w:t>of size 50 x 50. How many vertices are in this mesh</w:t>
      </w:r>
      <w:r w:rsidR="00F80DB5" w:rsidRPr="007740CE">
        <w:rPr>
          <w:szCs w:val="24"/>
        </w:rPr>
        <w:t xml:space="preserve"> assuming no vertices are shared between triangles</w:t>
      </w:r>
      <w:r w:rsidRPr="007740CE">
        <w:rPr>
          <w:szCs w:val="24"/>
        </w:rPr>
        <w:t>?</w:t>
      </w:r>
    </w:p>
    <w:p w14:paraId="029A73A2" w14:textId="2549F28E" w:rsidR="00F80DB5" w:rsidRPr="007740CE" w:rsidRDefault="00F80DB5" w:rsidP="00F80DB5">
      <w:pPr>
        <w:pStyle w:val="ExamSolution"/>
        <w:rPr>
          <w:szCs w:val="24"/>
        </w:rPr>
      </w:pPr>
      <w:r w:rsidRPr="007740CE">
        <w:rPr>
          <w:szCs w:val="24"/>
        </w:rPr>
        <w:tab/>
      </w:r>
      <w:r w:rsidRPr="007740CE">
        <w:rPr>
          <w:szCs w:val="24"/>
        </w:rPr>
        <w:tab/>
      </w:r>
      <w:r w:rsidRPr="007740CE">
        <w:rPr>
          <w:szCs w:val="24"/>
        </w:rPr>
        <w:tab/>
      </w:r>
      <w:r w:rsidRPr="007740CE">
        <w:rPr>
          <w:szCs w:val="24"/>
        </w:rPr>
        <w:tab/>
        <w:t>(5 marks)</w:t>
      </w:r>
    </w:p>
    <w:p w14:paraId="03DC61ED" w14:textId="77777777" w:rsidR="00F80DB5" w:rsidRPr="007740CE" w:rsidRDefault="00F80DB5" w:rsidP="00F80DB5">
      <w:pPr>
        <w:pStyle w:val="ExamSolution"/>
        <w:rPr>
          <w:szCs w:val="24"/>
        </w:rPr>
      </w:pPr>
    </w:p>
    <w:p w14:paraId="54D62BE2" w14:textId="41D71243" w:rsidR="0048081C" w:rsidRDefault="00D0575E" w:rsidP="00F66948">
      <w:pPr>
        <w:pStyle w:val="ExamSolution"/>
        <w:numPr>
          <w:ilvl w:val="0"/>
          <w:numId w:val="3"/>
        </w:numPr>
        <w:rPr>
          <w:szCs w:val="24"/>
        </w:rPr>
      </w:pPr>
      <w:r w:rsidRPr="007740CE">
        <w:rPr>
          <w:szCs w:val="24"/>
        </w:rPr>
        <w:fldChar w:fldCharType="begin"/>
      </w:r>
      <w:r w:rsidRPr="007740CE">
        <w:rPr>
          <w:szCs w:val="24"/>
        </w:rPr>
        <w:instrText xml:space="preserve"> REF _Ref528839911 \h </w:instrText>
      </w:r>
      <w:r w:rsidR="007740CE">
        <w:rPr>
          <w:szCs w:val="24"/>
        </w:rPr>
        <w:instrText xml:space="preserve"> \* MERGEFORMAT </w:instrText>
      </w:r>
      <w:r w:rsidRPr="007740CE">
        <w:rPr>
          <w:szCs w:val="24"/>
        </w:rPr>
      </w:r>
      <w:r w:rsidRPr="007740CE">
        <w:rPr>
          <w:szCs w:val="24"/>
        </w:rPr>
        <w:fldChar w:fldCharType="separate"/>
      </w:r>
      <w:r w:rsidR="00FC7F90" w:rsidRPr="007740CE">
        <w:rPr>
          <w:szCs w:val="24"/>
        </w:rPr>
        <w:t xml:space="preserve">Figure </w:t>
      </w:r>
      <w:r w:rsidR="00FC7F90">
        <w:rPr>
          <w:noProof/>
          <w:szCs w:val="24"/>
        </w:rPr>
        <w:t>1</w:t>
      </w:r>
      <w:r w:rsidRPr="007740CE">
        <w:rPr>
          <w:szCs w:val="24"/>
        </w:rPr>
        <w:fldChar w:fldCharType="end"/>
      </w:r>
      <w:r w:rsidRPr="007740CE">
        <w:rPr>
          <w:szCs w:val="24"/>
        </w:rPr>
        <w:t xml:space="preserve"> </w:t>
      </w:r>
      <w:r w:rsidR="0048081C" w:rsidRPr="007740CE">
        <w:rPr>
          <w:szCs w:val="24"/>
        </w:rPr>
        <w:t>is an extract from a game</w:t>
      </w:r>
      <w:r w:rsidRPr="007740CE">
        <w:rPr>
          <w:szCs w:val="24"/>
        </w:rPr>
        <w:t xml:space="preserve"> </w:t>
      </w:r>
      <w:r w:rsidR="0048081C" w:rsidRPr="007740CE">
        <w:rPr>
          <w:szCs w:val="24"/>
        </w:rPr>
        <w:t xml:space="preserve">component that generates a terrain mesh. Explain the main features of this code. </w:t>
      </w:r>
    </w:p>
    <w:p w14:paraId="53A6BDF9" w14:textId="3ED2D8C4" w:rsidR="005A2A90" w:rsidRDefault="005A2A90" w:rsidP="005A2A90">
      <w:pPr>
        <w:pStyle w:val="ExamSolution"/>
        <w:rPr>
          <w:szCs w:val="24"/>
        </w:rPr>
      </w:pPr>
    </w:p>
    <w:p w14:paraId="39D2B2D7" w14:textId="3A76915E" w:rsidR="005A2A90" w:rsidRPr="007740CE" w:rsidRDefault="005A2A90" w:rsidP="005A2A90">
      <w:pPr>
        <w:pStyle w:val="ExamSolution"/>
        <w:jc w:val="right"/>
        <w:rPr>
          <w:szCs w:val="24"/>
        </w:rPr>
      </w:pPr>
      <w:r>
        <w:rPr>
          <w:szCs w:val="24"/>
        </w:rPr>
        <w:t>(10 marks)</w:t>
      </w:r>
    </w:p>
    <w:p w14:paraId="3831B91F" w14:textId="77777777" w:rsidR="0048081C" w:rsidRPr="007740CE" w:rsidRDefault="0048081C" w:rsidP="0048081C">
      <w:pPr>
        <w:pStyle w:val="ExamSolution"/>
        <w:rPr>
          <w:szCs w:val="24"/>
        </w:rPr>
      </w:pPr>
    </w:p>
    <w:p w14:paraId="79FAC7C6" w14:textId="1872584C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85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Vector3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Vector3(-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/ 2, 0, -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samples.y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/ 2);</w:t>
      </w:r>
    </w:p>
    <w:p w14:paraId="75B20FE8" w14:textId="7B114E7E" w:rsidR="00520173" w:rsidRPr="007740CE" w:rsidRDefault="00520173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850"/>
        <w:rPr>
          <w:rFonts w:ascii="Consolas" w:hAnsi="Consolas" w:cs="Consolas"/>
          <w:color w:val="0000FF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 xml:space="preserve">    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coll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AddComponent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&lt;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MeshCollider</w:t>
      </w:r>
      <w:proofErr w:type="spellEnd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&gt;(</w:t>
      </w:r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);</w:t>
      </w:r>
    </w:p>
    <w:p w14:paraId="14102D98" w14:textId="0A71077F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72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 xml:space="preserve"> int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vertex = 0;</w:t>
      </w:r>
    </w:p>
    <w:p w14:paraId="4BB1D977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for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int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y = 0; y &lt;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samples.y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 y++)</w:t>
      </w:r>
    </w:p>
    <w:p w14:paraId="00F07B62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{</w:t>
      </w:r>
    </w:p>
    <w:p w14:paraId="24BA0737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for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int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x = 0; x &lt;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 x++)</w:t>
      </w:r>
    </w:p>
    <w:p w14:paraId="0FB38DB2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{                </w:t>
      </w:r>
    </w:p>
    <w:p w14:paraId="764F93EE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Vector3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Vector3(x, 0, y);</w:t>
      </w:r>
    </w:p>
    <w:p w14:paraId="65EB04BC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Vector3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Vector3(x, 0, y + 1);</w:t>
      </w:r>
    </w:p>
    <w:p w14:paraId="04219EDB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Vector3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sliceTopRight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Vector3(x + 1, 0, y + 1);</w:t>
      </w:r>
    </w:p>
    <w:p w14:paraId="18D7E305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Vector3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sliceBottomRight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Vector3(x + 1, 0, y);</w:t>
      </w:r>
    </w:p>
    <w:p w14:paraId="2D2CF7C8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</w:p>
    <w:p w14:paraId="312A79A4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sliceBottomLeft.y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+=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SampleCell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x, y) * amplitude;</w:t>
      </w:r>
    </w:p>
    <w:p w14:paraId="45895514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sliceTopLeft.y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+=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SampleCell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x, y + 1) * amplitude;</w:t>
      </w:r>
    </w:p>
    <w:p w14:paraId="4091CB9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lastRenderedPageBreak/>
        <w:t xml:space="preserve">               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sliceTopRight.y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+=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SampleCell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x + 1, y + 1) * amplitude;</w:t>
      </w:r>
    </w:p>
    <w:p w14:paraId="343B3159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sliceBottomRight.y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+=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SampleCell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x + 1, y) * amplitude;</w:t>
      </w:r>
    </w:p>
    <w:p w14:paraId="5DE0FB99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</w:p>
    <w:p w14:paraId="1B20F56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int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startVertex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vertex;</w:t>
      </w:r>
    </w:p>
    <w:p w14:paraId="5A7220B7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675DF933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1B2E08E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sliceTopRight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501729B4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sliceTopRight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23A7BE4D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sliceBottomRight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753C56A1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26D44358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</w:p>
    <w:p w14:paraId="38284D54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for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int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0;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&lt; 6;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++)</w:t>
      </w:r>
    </w:p>
    <w:p w14:paraId="7D2B587E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{</w:t>
      </w:r>
    </w:p>
    <w:p w14:paraId="02EED6D5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gm.meshUv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[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startVertex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] =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Vector2(x /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, y /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samples.y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);</w:t>
      </w:r>
    </w:p>
    <w:p w14:paraId="1FB4630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gm.meshTriangles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[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startVertex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startVertex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6646C4A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}</w:t>
      </w:r>
    </w:p>
    <w:p w14:paraId="43F225DC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}</w:t>
      </w:r>
    </w:p>
    <w:p w14:paraId="3BA34CCD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}</w:t>
      </w:r>
    </w:p>
    <w:p w14:paraId="02C6333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</w:p>
    <w:p w14:paraId="08A65C55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mesh.vertices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7130DC94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mesh.uv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gm.meshUv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7A8B1755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mesh.triangles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gm.meshTriangles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450B196E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mesh.RecalculateNormals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();</w:t>
      </w:r>
    </w:p>
    <w:p w14:paraId="55DB6D0C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</w:p>
    <w:p w14:paraId="5DF34843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coll.sharedMesh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null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7F14605A" w14:textId="5F21DE93" w:rsidR="00520173" w:rsidRPr="007740CE" w:rsidRDefault="0048081C" w:rsidP="007740CE">
      <w:pPr>
        <w:pStyle w:val="ExamSolution"/>
        <w:rPr>
          <w:rFonts w:ascii="Consolas" w:hAnsi="Consolas" w:cs="Consolas"/>
          <w:color w:val="000000"/>
          <w:sz w:val="22"/>
          <w:szCs w:val="22"/>
          <w:lang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eastAsia="en-IE"/>
        </w:rPr>
        <w:t>coll.sharedMesh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eastAsia="en-IE"/>
        </w:rPr>
        <w:t xml:space="preserve"> = mesh;</w:t>
      </w:r>
    </w:p>
    <w:p w14:paraId="31649315" w14:textId="7A6B52C2" w:rsidR="00D0575E" w:rsidRPr="007740CE" w:rsidRDefault="00D0575E" w:rsidP="0048081C">
      <w:pPr>
        <w:pStyle w:val="ExamSolution"/>
        <w:rPr>
          <w:rFonts w:ascii="Consolas" w:hAnsi="Consolas" w:cs="Consolas"/>
          <w:color w:val="000000"/>
          <w:szCs w:val="24"/>
          <w:lang w:eastAsia="en-IE"/>
        </w:rPr>
      </w:pPr>
    </w:p>
    <w:p w14:paraId="0252DD48" w14:textId="12328D6F" w:rsidR="00D0575E" w:rsidRPr="007740CE" w:rsidRDefault="00D0575E" w:rsidP="00D0575E">
      <w:pPr>
        <w:pStyle w:val="Caption"/>
        <w:jc w:val="center"/>
        <w:rPr>
          <w:rFonts w:ascii="Consolas" w:hAnsi="Consolas" w:cs="Consolas"/>
          <w:color w:val="000000"/>
          <w:sz w:val="24"/>
          <w:szCs w:val="24"/>
          <w:lang w:eastAsia="en-IE"/>
        </w:rPr>
      </w:pPr>
      <w:bookmarkStart w:id="0" w:name="_Ref528839911"/>
      <w:r w:rsidRPr="007740CE">
        <w:rPr>
          <w:sz w:val="24"/>
          <w:szCs w:val="24"/>
        </w:rPr>
        <w:t xml:space="preserve">Figure </w:t>
      </w:r>
      <w:r w:rsidRPr="007740CE">
        <w:rPr>
          <w:sz w:val="24"/>
          <w:szCs w:val="24"/>
        </w:rPr>
        <w:fldChar w:fldCharType="begin"/>
      </w:r>
      <w:r w:rsidRPr="007740CE">
        <w:rPr>
          <w:sz w:val="24"/>
          <w:szCs w:val="24"/>
        </w:rPr>
        <w:instrText xml:space="preserve"> SEQ Figure \* ARABIC </w:instrText>
      </w:r>
      <w:r w:rsidRPr="007740CE">
        <w:rPr>
          <w:sz w:val="24"/>
          <w:szCs w:val="24"/>
        </w:rPr>
        <w:fldChar w:fldCharType="separate"/>
      </w:r>
      <w:r w:rsidR="00FC7F90">
        <w:rPr>
          <w:noProof/>
          <w:sz w:val="24"/>
          <w:szCs w:val="24"/>
        </w:rPr>
        <w:t>1</w:t>
      </w:r>
      <w:r w:rsidRPr="007740CE">
        <w:rPr>
          <w:sz w:val="24"/>
          <w:szCs w:val="24"/>
        </w:rPr>
        <w:fldChar w:fldCharType="end"/>
      </w:r>
      <w:bookmarkEnd w:id="0"/>
    </w:p>
    <w:p w14:paraId="4F9B6617" w14:textId="77777777" w:rsidR="006618A1" w:rsidRPr="007740CE" w:rsidRDefault="006618A1" w:rsidP="00A05046">
      <w:pPr>
        <w:pStyle w:val="ExamQuestionSection"/>
        <w:numPr>
          <w:ilvl w:val="0"/>
          <w:numId w:val="0"/>
        </w:numPr>
        <w:ind w:left="142" w:hanging="360"/>
        <w:rPr>
          <w:b/>
          <w:szCs w:val="24"/>
        </w:rPr>
      </w:pPr>
    </w:p>
    <w:p w14:paraId="38195EC5" w14:textId="2504DB7C" w:rsidR="00491923" w:rsidRPr="007740CE" w:rsidRDefault="00360510" w:rsidP="006D1700">
      <w:pPr>
        <w:pStyle w:val="ExamQuestion"/>
        <w:rPr>
          <w:b/>
          <w:szCs w:val="24"/>
          <w:lang w:val="en-IE"/>
        </w:rPr>
      </w:pPr>
      <w:r w:rsidRPr="007740CE">
        <w:rPr>
          <w:b/>
          <w:szCs w:val="24"/>
          <w:lang w:val="en-IE"/>
        </w:rPr>
        <w:t>Question 3</w:t>
      </w:r>
    </w:p>
    <w:p w14:paraId="5DB0DA3A" w14:textId="77777777" w:rsidR="00D0575E" w:rsidRPr="007740CE" w:rsidRDefault="00D0575E" w:rsidP="006A0DB4">
      <w:pPr>
        <w:pStyle w:val="ExamQuestion"/>
        <w:ind w:left="0" w:firstLine="0"/>
        <w:rPr>
          <w:szCs w:val="24"/>
          <w:lang w:val="en-IE"/>
        </w:rPr>
      </w:pPr>
    </w:p>
    <w:p w14:paraId="2C2F2D9F" w14:textId="5AADBB52" w:rsidR="00360510" w:rsidRPr="007740CE" w:rsidRDefault="005A2A90" w:rsidP="00360510">
      <w:pPr>
        <w:pStyle w:val="ExamQuestion"/>
        <w:numPr>
          <w:ilvl w:val="0"/>
          <w:numId w:val="4"/>
        </w:numPr>
        <w:rPr>
          <w:szCs w:val="24"/>
          <w:lang w:val="en-IE"/>
        </w:rPr>
      </w:pPr>
      <w:r w:rsidRPr="005A2A90">
        <w:rPr>
          <w:szCs w:val="24"/>
          <w:lang w:val="en-IE"/>
        </w:rPr>
        <w:fldChar w:fldCharType="begin"/>
      </w:r>
      <w:r w:rsidRPr="005A2A90">
        <w:rPr>
          <w:szCs w:val="24"/>
          <w:lang w:val="en-IE"/>
        </w:rPr>
        <w:instrText xml:space="preserve"> REF _Ref529291883 \h  \* MERGEFORMAT </w:instrText>
      </w:r>
      <w:r w:rsidRPr="005A2A90">
        <w:rPr>
          <w:szCs w:val="24"/>
          <w:lang w:val="en-IE"/>
        </w:rPr>
      </w:r>
      <w:r w:rsidRPr="005A2A90">
        <w:rPr>
          <w:szCs w:val="24"/>
          <w:lang w:val="en-IE"/>
        </w:rPr>
        <w:fldChar w:fldCharType="separate"/>
      </w:r>
      <w:r w:rsidR="00FC7F90" w:rsidRPr="00FC7F90">
        <w:rPr>
          <w:szCs w:val="24"/>
        </w:rPr>
        <w:t xml:space="preserve">Figure </w:t>
      </w:r>
      <w:r w:rsidR="00FC7F90" w:rsidRPr="00FC7F90">
        <w:rPr>
          <w:noProof/>
          <w:szCs w:val="24"/>
        </w:rPr>
        <w:t>2</w:t>
      </w:r>
      <w:r w:rsidRPr="005A2A90">
        <w:rPr>
          <w:szCs w:val="24"/>
          <w:lang w:val="en-IE"/>
        </w:rPr>
        <w:fldChar w:fldCharType="end"/>
      </w:r>
      <w:r>
        <w:rPr>
          <w:szCs w:val="24"/>
          <w:lang w:val="en-IE"/>
        </w:rPr>
        <w:t xml:space="preserve"> </w:t>
      </w:r>
      <w:r w:rsidR="00360510" w:rsidRPr="007740CE">
        <w:rPr>
          <w:szCs w:val="24"/>
          <w:lang w:val="en-IE"/>
        </w:rPr>
        <w:t xml:space="preserve">shows an extract from a generative physics system that creates the caterpillar </w:t>
      </w:r>
      <w:proofErr w:type="spellStart"/>
      <w:r w:rsidR="00360510" w:rsidRPr="007740CE">
        <w:rPr>
          <w:szCs w:val="24"/>
          <w:lang w:val="en-IE"/>
        </w:rPr>
        <w:t>animat</w:t>
      </w:r>
      <w:proofErr w:type="spellEnd"/>
      <w:r w:rsidR="00360510" w:rsidRPr="007740CE">
        <w:rPr>
          <w:szCs w:val="24"/>
          <w:lang w:val="en-IE"/>
        </w:rPr>
        <w:t xml:space="preserve"> given in</w:t>
      </w:r>
      <w:r w:rsidR="00B67CB5" w:rsidRPr="007740CE">
        <w:rPr>
          <w:szCs w:val="24"/>
          <w:lang w:val="en-IE"/>
        </w:rPr>
        <w:t xml:space="preserve"> </w:t>
      </w:r>
      <w:r w:rsidR="00B67CB5" w:rsidRPr="007740CE">
        <w:rPr>
          <w:szCs w:val="24"/>
          <w:lang w:val="en-IE"/>
        </w:rPr>
        <w:fldChar w:fldCharType="begin"/>
      </w:r>
      <w:r w:rsidR="00B67CB5" w:rsidRPr="007740CE">
        <w:rPr>
          <w:szCs w:val="24"/>
          <w:lang w:val="en-IE"/>
        </w:rPr>
        <w:instrText xml:space="preserve"> REF _Ref529281564 \h </w:instrText>
      </w:r>
      <w:r w:rsidR="007740CE">
        <w:rPr>
          <w:szCs w:val="24"/>
          <w:lang w:val="en-IE"/>
        </w:rPr>
        <w:instrText xml:space="preserve"> \* MERGEFORMAT </w:instrText>
      </w:r>
      <w:r w:rsidR="00B67CB5" w:rsidRPr="007740CE">
        <w:rPr>
          <w:szCs w:val="24"/>
          <w:lang w:val="en-IE"/>
        </w:rPr>
      </w:r>
      <w:r w:rsidR="00B67CB5" w:rsidRPr="007740CE">
        <w:rPr>
          <w:szCs w:val="24"/>
          <w:lang w:val="en-IE"/>
        </w:rPr>
        <w:fldChar w:fldCharType="separate"/>
      </w:r>
      <w:r w:rsidR="00FC7F90" w:rsidRPr="007740CE">
        <w:rPr>
          <w:szCs w:val="24"/>
        </w:rPr>
        <w:t xml:space="preserve">Figure </w:t>
      </w:r>
      <w:r w:rsidR="00FC7F90">
        <w:rPr>
          <w:noProof/>
          <w:szCs w:val="24"/>
        </w:rPr>
        <w:t>3</w:t>
      </w:r>
      <w:r w:rsidR="00B67CB5" w:rsidRPr="007740CE">
        <w:rPr>
          <w:szCs w:val="24"/>
          <w:lang w:val="en-IE"/>
        </w:rPr>
        <w:fldChar w:fldCharType="end"/>
      </w:r>
      <w:r w:rsidR="00360510" w:rsidRPr="007740CE">
        <w:rPr>
          <w:szCs w:val="24"/>
          <w:lang w:val="en-IE"/>
        </w:rPr>
        <w:t xml:space="preserve">. </w:t>
      </w:r>
    </w:p>
    <w:p w14:paraId="45A107D2" w14:textId="4DB5E48C" w:rsidR="0063113A" w:rsidRPr="007740CE" w:rsidRDefault="0063113A" w:rsidP="0063113A">
      <w:pPr>
        <w:pStyle w:val="ExamQuestion"/>
        <w:rPr>
          <w:szCs w:val="24"/>
          <w:lang w:val="en-IE"/>
        </w:rPr>
      </w:pPr>
    </w:p>
    <w:p w14:paraId="4E986254" w14:textId="3867EA07" w:rsidR="00B67CB5" w:rsidRPr="007740CE" w:rsidRDefault="0063113A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FF"/>
          <w:szCs w:val="24"/>
          <w:lang w:val="en-IE" w:eastAsia="en-IE"/>
        </w:rPr>
        <w:t xml:space="preserve">    </w:t>
      </w:r>
      <w:r w:rsidR="008A2E62" w:rsidRPr="007740CE">
        <w:rPr>
          <w:rFonts w:ascii="Consolas" w:hAnsi="Consolas" w:cs="Consolas"/>
          <w:color w:val="0000FF"/>
          <w:szCs w:val="24"/>
          <w:lang w:val="en-IE" w:eastAsia="en-IE"/>
        </w:rPr>
        <w:t xml:space="preserve"> </w:t>
      </w:r>
      <w:r w:rsidR="00B67CB5" w:rsidRPr="007740CE">
        <w:rPr>
          <w:rFonts w:ascii="Consolas" w:hAnsi="Consolas" w:cs="Consolas"/>
          <w:color w:val="0000FF"/>
          <w:szCs w:val="24"/>
          <w:lang w:val="en-IE" w:eastAsia="en-IE"/>
        </w:rPr>
        <w:t>void</w:t>
      </w:r>
      <w:r w:rsidR="00B67CB5"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</w:t>
      </w:r>
      <w:proofErr w:type="gramStart"/>
      <w:r w:rsidR="00B67CB5" w:rsidRPr="007740CE">
        <w:rPr>
          <w:rFonts w:ascii="Consolas" w:hAnsi="Consolas" w:cs="Consolas"/>
          <w:color w:val="000000"/>
          <w:szCs w:val="24"/>
          <w:lang w:val="en-IE" w:eastAsia="en-IE"/>
        </w:rPr>
        <w:t>Awake(</w:t>
      </w:r>
      <w:proofErr w:type="gramEnd"/>
      <w:r w:rsidR="00B67CB5" w:rsidRPr="007740CE">
        <w:rPr>
          <w:rFonts w:ascii="Consolas" w:hAnsi="Consolas" w:cs="Consolas"/>
          <w:color w:val="000000"/>
          <w:szCs w:val="24"/>
          <w:lang w:val="en-IE" w:eastAsia="en-IE"/>
        </w:rPr>
        <w:t>)</w:t>
      </w:r>
    </w:p>
    <w:p w14:paraId="4701012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{ </w:t>
      </w:r>
    </w:p>
    <w:p w14:paraId="0C9586A4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float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depth = size * 0.05f;</w:t>
      </w:r>
    </w:p>
    <w:p w14:paraId="5F5AFCC5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Vector3 start = - Vector3.forward *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bodySegments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* depth * 2;</w:t>
      </w:r>
    </w:p>
    <w:p w14:paraId="409FFE70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GameObject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previous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null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54F0E59A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for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(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int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0;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&lt;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bodySegments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;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++)</w:t>
      </w:r>
    </w:p>
    <w:p w14:paraId="38A539C2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{            </w:t>
      </w:r>
    </w:p>
    <w:p w14:paraId="35A5A82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float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mass = 1.0f;</w:t>
      </w:r>
    </w:p>
    <w:p w14:paraId="2F300655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GameObject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segment =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GameObject.CreatePrimitive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(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PrimitiveType.Cube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);</w:t>
      </w:r>
    </w:p>
    <w:p w14:paraId="606FA685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Rigidbody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rb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segment.AddComponent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&lt;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Rigidbody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&gt;();</w:t>
      </w:r>
    </w:p>
    <w:p w14:paraId="36542CA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rb.useGravity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gravity;</w:t>
      </w:r>
    </w:p>
    <w:p w14:paraId="56412767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rb.mass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mass;</w:t>
      </w:r>
    </w:p>
    <w:p w14:paraId="1C91917B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segment.name = </w:t>
      </w:r>
      <w:r w:rsidRPr="007740CE">
        <w:rPr>
          <w:rFonts w:ascii="Consolas" w:hAnsi="Consolas" w:cs="Consolas"/>
          <w:color w:val="A31515"/>
          <w:szCs w:val="24"/>
          <w:lang w:val="en-IE" w:eastAsia="en-IE"/>
        </w:rPr>
        <w:t>"segment "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+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1786E737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Vector3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pos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start + (Vector3.forward * depth * 4 *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);</w:t>
      </w:r>
    </w:p>
    <w:p w14:paraId="2D60E00E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lastRenderedPageBreak/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segment.transform</w:t>
      </w:r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.position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transform.TransformPoint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(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pos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);</w:t>
      </w:r>
    </w:p>
    <w:p w14:paraId="78803FF7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segment.transform</w:t>
      </w:r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.rotation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transform.rotation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6B22E07D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segment.transform</w:t>
      </w:r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.parent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FF"/>
          <w:szCs w:val="24"/>
          <w:lang w:val="en-IE" w:eastAsia="en-IE"/>
        </w:rPr>
        <w:t>this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.transform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;           </w:t>
      </w:r>
    </w:p>
    <w:p w14:paraId="340AFBB2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segment.transform</w:t>
      </w:r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.localScale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Vector3(size, size, depth);</w:t>
      </w:r>
    </w:p>
    <w:p w14:paraId="24669EE0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segment.GetComponent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&lt;Renderer&gt;().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shadowCastingMode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UnityEngine.Rendering.ShadowCastingMode.Off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0FE9CE98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segment.GetComponent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&lt;Renderer&gt;().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receiveShadows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false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17A7612E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</w:p>
    <w:p w14:paraId="0B47F1E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segment.GetComponent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&lt;Renderer&gt;().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material.color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Color.HSVToRGB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(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/ (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float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)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bodySegments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, 1, 1);</w:t>
      </w:r>
    </w:p>
    <w:p w14:paraId="6217529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</w:p>
    <w:p w14:paraId="33C7CBB0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if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(</w:t>
      </w:r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previous !</w:t>
      </w:r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null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)</w:t>
      </w:r>
    </w:p>
    <w:p w14:paraId="12DDE33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{</w:t>
      </w:r>
    </w:p>
    <w:p w14:paraId="0B238F51" w14:textId="77777777" w:rsidR="00A474EB" w:rsidRPr="007740CE" w:rsidRDefault="00B67CB5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="00A474EB" w:rsidRPr="007740CE">
        <w:rPr>
          <w:rFonts w:ascii="Consolas" w:hAnsi="Consolas" w:cs="Consolas"/>
          <w:color w:val="000000"/>
          <w:szCs w:val="24"/>
          <w:lang w:val="en-IE" w:eastAsia="en-IE"/>
        </w:rPr>
        <w:t>j.autoConfigureConnectedAnchor</w:t>
      </w:r>
      <w:proofErr w:type="spellEnd"/>
      <w:proofErr w:type="gramEnd"/>
      <w:r w:rsidR="00A474EB"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="00A474EB" w:rsidRPr="007740CE">
        <w:rPr>
          <w:rFonts w:ascii="Consolas" w:hAnsi="Consolas" w:cs="Consolas"/>
          <w:color w:val="0000FF"/>
          <w:szCs w:val="24"/>
          <w:lang w:val="en-IE" w:eastAsia="en-IE"/>
        </w:rPr>
        <w:t>false</w:t>
      </w:r>
      <w:r w:rsidR="00A474EB"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6E3DD43D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j.anchor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Vector3(0, 0, -2f);</w:t>
      </w:r>
    </w:p>
    <w:p w14:paraId="550422BE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j.connectedAnchor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Vector3(0, 0, 2f);</w:t>
      </w:r>
    </w:p>
    <w:p w14:paraId="1AB5B329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j.axis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Vector3.right;</w:t>
      </w:r>
    </w:p>
    <w:p w14:paraId="47A6E118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j.useSpring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true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68162E35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JointSpring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j.spring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35F794F3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js.spring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spring;</w:t>
      </w:r>
    </w:p>
    <w:p w14:paraId="761A051E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js.damper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damper;</w:t>
      </w:r>
    </w:p>
    <w:p w14:paraId="68A8141F" w14:textId="5F433DBE" w:rsidR="00B67CB5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j.spring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  <w:r w:rsidR="00B67CB5"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}            </w:t>
      </w:r>
    </w:p>
    <w:p w14:paraId="1318CFFE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previous = segment;</w:t>
      </w:r>
    </w:p>
    <w:p w14:paraId="39EFF7E0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}</w:t>
      </w:r>
    </w:p>
    <w:p w14:paraId="34B57A51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}</w:t>
      </w:r>
      <w:r w:rsidRPr="007740CE">
        <w:rPr>
          <w:szCs w:val="24"/>
        </w:rPr>
        <w:t xml:space="preserve"> </w:t>
      </w:r>
    </w:p>
    <w:p w14:paraId="0ACC467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</w:p>
    <w:p w14:paraId="52F9C8E8" w14:textId="5FDA2F7D" w:rsidR="0063113A" w:rsidRDefault="008A2E62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b/>
          <w:szCs w:val="24"/>
        </w:rPr>
      </w:pPr>
      <w:bookmarkStart w:id="1" w:name="_Ref529291883"/>
      <w:r w:rsidRPr="007740CE">
        <w:rPr>
          <w:b/>
          <w:szCs w:val="24"/>
        </w:rPr>
        <w:t xml:space="preserve">Figure </w:t>
      </w:r>
      <w:r w:rsidRPr="007740CE">
        <w:rPr>
          <w:b/>
          <w:szCs w:val="24"/>
        </w:rPr>
        <w:fldChar w:fldCharType="begin"/>
      </w:r>
      <w:r w:rsidRPr="007740CE">
        <w:rPr>
          <w:b/>
          <w:szCs w:val="24"/>
        </w:rPr>
        <w:instrText xml:space="preserve"> SEQ Figure \* ARABIC </w:instrText>
      </w:r>
      <w:r w:rsidRPr="007740CE">
        <w:rPr>
          <w:b/>
          <w:szCs w:val="24"/>
        </w:rPr>
        <w:fldChar w:fldCharType="separate"/>
      </w:r>
      <w:r w:rsidR="00FC7F90">
        <w:rPr>
          <w:b/>
          <w:noProof/>
          <w:szCs w:val="24"/>
        </w:rPr>
        <w:t>2</w:t>
      </w:r>
      <w:r w:rsidRPr="007740CE">
        <w:rPr>
          <w:b/>
          <w:szCs w:val="24"/>
        </w:rPr>
        <w:fldChar w:fldCharType="end"/>
      </w:r>
      <w:bookmarkEnd w:id="1"/>
    </w:p>
    <w:p w14:paraId="25F63CF7" w14:textId="77777777" w:rsidR="007740CE" w:rsidRPr="007740CE" w:rsidRDefault="007740CE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b/>
          <w:szCs w:val="24"/>
          <w:lang w:val="en-IE"/>
        </w:rPr>
      </w:pPr>
    </w:p>
    <w:p w14:paraId="573E1AE7" w14:textId="7D5BBDFE" w:rsidR="0063113A" w:rsidRPr="007740CE" w:rsidRDefault="0063113A" w:rsidP="00B67CB5">
      <w:pPr>
        <w:pStyle w:val="ExamQuestion"/>
        <w:jc w:val="center"/>
        <w:rPr>
          <w:szCs w:val="24"/>
          <w:lang w:val="en-IE"/>
        </w:rPr>
      </w:pPr>
      <w:r w:rsidRPr="007740CE">
        <w:rPr>
          <w:noProof/>
          <w:szCs w:val="24"/>
          <w:lang w:val="en-IE"/>
        </w:rPr>
        <w:drawing>
          <wp:inline distT="0" distB="0" distL="0" distR="0" wp14:anchorId="30757EC5" wp14:editId="26578FB2">
            <wp:extent cx="2526517" cy="145905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58" cy="14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AE89" w14:textId="35022A31" w:rsidR="000436D8" w:rsidRPr="007740CE" w:rsidRDefault="000436D8" w:rsidP="00B67CB5">
      <w:pPr>
        <w:pStyle w:val="Caption"/>
        <w:jc w:val="center"/>
        <w:rPr>
          <w:sz w:val="24"/>
          <w:szCs w:val="24"/>
          <w:lang w:val="en-IE"/>
        </w:rPr>
      </w:pPr>
      <w:bookmarkStart w:id="2" w:name="_Ref529281564"/>
      <w:r w:rsidRPr="007740CE">
        <w:rPr>
          <w:sz w:val="24"/>
          <w:szCs w:val="24"/>
        </w:rPr>
        <w:t xml:space="preserve">Figure </w:t>
      </w:r>
      <w:r w:rsidRPr="007740CE">
        <w:rPr>
          <w:sz w:val="24"/>
          <w:szCs w:val="24"/>
        </w:rPr>
        <w:fldChar w:fldCharType="begin"/>
      </w:r>
      <w:r w:rsidRPr="007740CE">
        <w:rPr>
          <w:sz w:val="24"/>
          <w:szCs w:val="24"/>
        </w:rPr>
        <w:instrText xml:space="preserve"> SEQ Figure \* ARABIC </w:instrText>
      </w:r>
      <w:r w:rsidRPr="007740CE">
        <w:rPr>
          <w:sz w:val="24"/>
          <w:szCs w:val="24"/>
        </w:rPr>
        <w:fldChar w:fldCharType="separate"/>
      </w:r>
      <w:r w:rsidR="00FC7F90">
        <w:rPr>
          <w:noProof/>
          <w:sz w:val="24"/>
          <w:szCs w:val="24"/>
        </w:rPr>
        <w:t>3</w:t>
      </w:r>
      <w:r w:rsidRPr="007740CE">
        <w:rPr>
          <w:sz w:val="24"/>
          <w:szCs w:val="24"/>
        </w:rPr>
        <w:fldChar w:fldCharType="end"/>
      </w:r>
      <w:bookmarkEnd w:id="2"/>
    </w:p>
    <w:p w14:paraId="711ACC47" w14:textId="3CA65E97" w:rsidR="00D0575E" w:rsidRPr="007740CE" w:rsidRDefault="000A30FE" w:rsidP="000A30F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</w:p>
    <w:p w14:paraId="52D38343" w14:textId="319E0D74" w:rsidR="000436D8" w:rsidRPr="007740CE" w:rsidRDefault="000436D8" w:rsidP="000A30F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Answer </w:t>
      </w:r>
      <w:r w:rsidR="00B67CB5" w:rsidRPr="007740CE">
        <w:rPr>
          <w:szCs w:val="24"/>
          <w:lang w:val="en-IE"/>
        </w:rPr>
        <w:t xml:space="preserve">these </w:t>
      </w:r>
      <w:r w:rsidRPr="007740CE">
        <w:rPr>
          <w:szCs w:val="24"/>
          <w:lang w:val="en-IE"/>
        </w:rPr>
        <w:t>questions about the code:</w:t>
      </w:r>
    </w:p>
    <w:p w14:paraId="1C842CB3" w14:textId="15B393F7" w:rsidR="000436D8" w:rsidRPr="007740CE" w:rsidRDefault="000436D8" w:rsidP="000A30F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25402267" w14:textId="33861748" w:rsidR="000436D8" w:rsidRPr="007740CE" w:rsidRDefault="000436D8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How </w:t>
      </w:r>
      <w:r w:rsidR="0018396A" w:rsidRPr="007740CE">
        <w:rPr>
          <w:szCs w:val="24"/>
          <w:lang w:val="en-IE"/>
        </w:rPr>
        <w:t xml:space="preserve">are </w:t>
      </w:r>
      <w:r w:rsidRPr="007740CE">
        <w:rPr>
          <w:szCs w:val="24"/>
          <w:lang w:val="en-IE"/>
        </w:rPr>
        <w:t>the position</w:t>
      </w:r>
      <w:r w:rsidR="0018396A" w:rsidRPr="007740CE">
        <w:rPr>
          <w:szCs w:val="24"/>
          <w:lang w:val="en-IE"/>
        </w:rPr>
        <w:t xml:space="preserve">, </w:t>
      </w:r>
      <w:r w:rsidRPr="007740CE">
        <w:rPr>
          <w:szCs w:val="24"/>
          <w:lang w:val="en-IE"/>
        </w:rPr>
        <w:t>rotation</w:t>
      </w:r>
      <w:r w:rsidR="0018396A" w:rsidRPr="007740CE">
        <w:rPr>
          <w:szCs w:val="24"/>
          <w:lang w:val="en-IE"/>
        </w:rPr>
        <w:t xml:space="preserve">, anchor points and scale </w:t>
      </w:r>
      <w:r w:rsidRPr="007740CE">
        <w:rPr>
          <w:szCs w:val="24"/>
          <w:lang w:val="en-IE"/>
        </w:rPr>
        <w:t>of each segment calculated? Include a diagram in your answer</w:t>
      </w:r>
      <w:r w:rsidR="007740CE" w:rsidRPr="007740CE">
        <w:rPr>
          <w:szCs w:val="24"/>
          <w:lang w:val="en-IE"/>
        </w:rPr>
        <w:t>.</w:t>
      </w:r>
    </w:p>
    <w:p w14:paraId="3A37F10F" w14:textId="0F27A65E" w:rsidR="007740CE" w:rsidRPr="007740CE" w:rsidRDefault="007740CE" w:rsidP="007740C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7F26166C" w14:textId="6C919F04" w:rsidR="007740CE" w:rsidRPr="007740CE" w:rsidRDefault="007740CE" w:rsidP="007740C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  <w:t>(10 marks)</w:t>
      </w:r>
    </w:p>
    <w:p w14:paraId="43B31906" w14:textId="77777777" w:rsidR="0018396A" w:rsidRPr="007740CE" w:rsidRDefault="0018396A" w:rsidP="00EB4C22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0B7538FF" w14:textId="17BB4EA7" w:rsidR="000436D8" w:rsidRPr="007740CE" w:rsidRDefault="000436D8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>How are the segments constrained to move relative to one another?</w:t>
      </w:r>
      <w:r w:rsidR="00BF401C" w:rsidRPr="007740CE">
        <w:rPr>
          <w:szCs w:val="24"/>
          <w:lang w:val="en-IE"/>
        </w:rPr>
        <w:t xml:space="preserve"> </w:t>
      </w:r>
    </w:p>
    <w:p w14:paraId="5E764A3A" w14:textId="7B0A8E06" w:rsidR="00F3356B" w:rsidRPr="007740CE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5EF77F27" w14:textId="546AD2AA" w:rsidR="00F3356B" w:rsidRPr="007740CE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 w:rsidRPr="007740CE">
        <w:rPr>
          <w:szCs w:val="24"/>
          <w:lang w:val="en-IE"/>
        </w:rPr>
        <w:t>(10 marks)</w:t>
      </w:r>
    </w:p>
    <w:p w14:paraId="4E7BE674" w14:textId="728D9D81" w:rsidR="00B67CB5" w:rsidRDefault="00B67CB5" w:rsidP="00B67CB5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3DE04C88" w14:textId="77777777" w:rsidR="007740CE" w:rsidRPr="007740CE" w:rsidRDefault="007740CE" w:rsidP="00B67CB5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7C19BEF0" w14:textId="2DBB3203" w:rsidR="00F3356B" w:rsidRPr="005A2A90" w:rsidRDefault="000436D8" w:rsidP="00CF712A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5A2A90">
        <w:rPr>
          <w:szCs w:val="24"/>
          <w:lang w:val="en-IE"/>
        </w:rPr>
        <w:t>How is the colour of each segment determined?</w:t>
      </w:r>
    </w:p>
    <w:p w14:paraId="75816642" w14:textId="05245F67" w:rsidR="00F3356B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 w:rsidRPr="007740CE">
        <w:rPr>
          <w:szCs w:val="24"/>
          <w:lang w:val="en-IE"/>
        </w:rPr>
        <w:t>(</w:t>
      </w:r>
      <w:r w:rsidR="006A0DB4" w:rsidRPr="007740CE">
        <w:rPr>
          <w:szCs w:val="24"/>
          <w:lang w:val="en-IE"/>
        </w:rPr>
        <w:t>3</w:t>
      </w:r>
      <w:r w:rsidRPr="007740CE">
        <w:rPr>
          <w:szCs w:val="24"/>
          <w:lang w:val="en-IE"/>
        </w:rPr>
        <w:t xml:space="preserve"> marks)</w:t>
      </w:r>
    </w:p>
    <w:p w14:paraId="5F6C9FE6" w14:textId="77777777" w:rsidR="005A2A90" w:rsidRPr="007740CE" w:rsidRDefault="005A2A90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</w:p>
    <w:p w14:paraId="5010E138" w14:textId="080826CE" w:rsidR="000436D8" w:rsidRPr="007740CE" w:rsidRDefault="000436D8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What </w:t>
      </w:r>
      <w:r w:rsidR="000F425F">
        <w:rPr>
          <w:szCs w:val="24"/>
          <w:lang w:val="en-IE"/>
        </w:rPr>
        <w:t xml:space="preserve">should </w:t>
      </w:r>
      <w:r w:rsidRPr="007740CE">
        <w:rPr>
          <w:szCs w:val="24"/>
          <w:lang w:val="en-IE"/>
        </w:rPr>
        <w:t xml:space="preserve">the </w:t>
      </w:r>
      <w:r w:rsidR="00940F1E" w:rsidRPr="007740CE">
        <w:rPr>
          <w:szCs w:val="24"/>
          <w:lang w:val="en-IE"/>
        </w:rPr>
        <w:t xml:space="preserve">hierarchy </w:t>
      </w:r>
      <w:r w:rsidRPr="007740CE">
        <w:rPr>
          <w:szCs w:val="24"/>
          <w:lang w:val="en-IE"/>
        </w:rPr>
        <w:t xml:space="preserve">look like after the Awake method </w:t>
      </w:r>
      <w:r w:rsidR="00B67CB5" w:rsidRPr="007740CE">
        <w:rPr>
          <w:szCs w:val="24"/>
          <w:lang w:val="en-IE"/>
        </w:rPr>
        <w:t>has been called?</w:t>
      </w:r>
    </w:p>
    <w:p w14:paraId="0429BFFF" w14:textId="5287B675" w:rsidR="006A0DB4" w:rsidRPr="007740CE" w:rsidRDefault="006A0DB4" w:rsidP="006A0DB4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bookmarkStart w:id="3" w:name="_GoBack"/>
      <w:bookmarkEnd w:id="3"/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  <w:t>(2 marks)</w:t>
      </w:r>
    </w:p>
    <w:p w14:paraId="5E78CDB4" w14:textId="77777777" w:rsidR="00940F1E" w:rsidRPr="007740CE" w:rsidRDefault="00940F1E" w:rsidP="00940F1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5F53B431" w14:textId="0C6CC24B" w:rsidR="00360510" w:rsidRPr="007740CE" w:rsidRDefault="00360510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How would you procedurally animate the caterpillar so that torque is applied to each segment </w:t>
      </w:r>
      <w:r w:rsidR="00856C92" w:rsidRPr="007740CE">
        <w:rPr>
          <w:szCs w:val="24"/>
          <w:lang w:val="en-IE"/>
        </w:rPr>
        <w:t>in sequence?</w:t>
      </w:r>
    </w:p>
    <w:p w14:paraId="5D8C56CF" w14:textId="728301BA" w:rsidR="00F3356B" w:rsidRPr="007740CE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  <w:t>(5 marks)</w:t>
      </w:r>
    </w:p>
    <w:p w14:paraId="55A82589" w14:textId="4A12B3C9" w:rsidR="00F3356B" w:rsidRPr="007740CE" w:rsidRDefault="00F3356B" w:rsidP="006D1700">
      <w:pPr>
        <w:pStyle w:val="ExamQuestion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</w:p>
    <w:p w14:paraId="474F3602" w14:textId="061FCDC4" w:rsidR="00360510" w:rsidRPr="007740CE" w:rsidRDefault="00360510" w:rsidP="006D1700">
      <w:pPr>
        <w:pStyle w:val="ExamQuestion"/>
        <w:rPr>
          <w:b/>
          <w:szCs w:val="24"/>
          <w:lang w:val="en-IE"/>
        </w:rPr>
      </w:pPr>
      <w:r w:rsidRPr="007740CE">
        <w:rPr>
          <w:b/>
          <w:szCs w:val="24"/>
          <w:lang w:val="en-IE"/>
        </w:rPr>
        <w:t>Question 4</w:t>
      </w:r>
    </w:p>
    <w:p w14:paraId="0D259D11" w14:textId="1A3F1DEA" w:rsidR="000A30FE" w:rsidRDefault="000A30FE" w:rsidP="006D1700">
      <w:pPr>
        <w:pStyle w:val="ExamQuestion"/>
        <w:rPr>
          <w:b/>
          <w:szCs w:val="24"/>
          <w:lang w:val="en-IE"/>
        </w:rPr>
      </w:pPr>
    </w:p>
    <w:p w14:paraId="026B51E9" w14:textId="5375C663" w:rsidR="005A2A90" w:rsidRDefault="00A628D6" w:rsidP="00A628D6">
      <w:pPr>
        <w:pStyle w:val="ExamQuestion"/>
        <w:numPr>
          <w:ilvl w:val="0"/>
          <w:numId w:val="10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>
        <w:rPr>
          <w:szCs w:val="24"/>
          <w:lang w:val="en-IE"/>
        </w:rPr>
        <w:t>What are the main features of the C# Job System?</w:t>
      </w:r>
    </w:p>
    <w:p w14:paraId="1E54774D" w14:textId="32580E8E" w:rsidR="00A628D6" w:rsidRDefault="00A628D6" w:rsidP="00A628D6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>(5 marks)</w:t>
      </w:r>
    </w:p>
    <w:p w14:paraId="77331FAB" w14:textId="77777777" w:rsidR="00A628D6" w:rsidRPr="00A628D6" w:rsidRDefault="00A628D6" w:rsidP="00A628D6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72F56B61" w14:textId="16DE1FE0" w:rsidR="00F14D71" w:rsidRPr="007740CE" w:rsidRDefault="000A30FE" w:rsidP="00A628D6">
      <w:pPr>
        <w:pStyle w:val="ExamQuestion"/>
        <w:numPr>
          <w:ilvl w:val="0"/>
          <w:numId w:val="10"/>
        </w:numPr>
        <w:rPr>
          <w:szCs w:val="24"/>
          <w:lang w:val="en-IE"/>
        </w:rPr>
      </w:pPr>
      <w:r w:rsidRPr="007740CE">
        <w:rPr>
          <w:szCs w:val="24"/>
          <w:lang w:val="en-IE"/>
        </w:rPr>
        <w:fldChar w:fldCharType="begin"/>
      </w:r>
      <w:r w:rsidRPr="007740CE">
        <w:rPr>
          <w:szCs w:val="24"/>
          <w:lang w:val="en-IE"/>
        </w:rPr>
        <w:instrText xml:space="preserve"> REF _Ref528841113 \h </w:instrText>
      </w:r>
      <w:r w:rsidR="007740CE">
        <w:rPr>
          <w:szCs w:val="24"/>
          <w:lang w:val="en-IE"/>
        </w:rPr>
        <w:instrText xml:space="preserve"> \* MERGEFORMAT </w:instrText>
      </w:r>
      <w:r w:rsidRPr="007740CE">
        <w:rPr>
          <w:szCs w:val="24"/>
          <w:lang w:val="en-IE"/>
        </w:rPr>
      </w:r>
      <w:r w:rsidRPr="007740CE">
        <w:rPr>
          <w:szCs w:val="24"/>
          <w:lang w:val="en-IE"/>
        </w:rPr>
        <w:fldChar w:fldCharType="separate"/>
      </w:r>
      <w:r w:rsidR="00FC7F90" w:rsidRPr="007740CE">
        <w:rPr>
          <w:szCs w:val="24"/>
        </w:rPr>
        <w:t xml:space="preserve">Figure </w:t>
      </w:r>
      <w:r w:rsidR="00FC7F90">
        <w:rPr>
          <w:noProof/>
          <w:szCs w:val="24"/>
        </w:rPr>
        <w:t>4</w:t>
      </w:r>
      <w:r w:rsidRPr="007740CE">
        <w:rPr>
          <w:szCs w:val="24"/>
          <w:lang w:val="en-IE"/>
        </w:rPr>
        <w:fldChar w:fldCharType="end"/>
      </w:r>
      <w:r w:rsidRPr="007740CE">
        <w:rPr>
          <w:szCs w:val="24"/>
          <w:lang w:val="en-IE"/>
        </w:rPr>
        <w:t xml:space="preserve"> </w:t>
      </w:r>
      <w:r w:rsidR="00856C92" w:rsidRPr="007740CE">
        <w:rPr>
          <w:szCs w:val="24"/>
          <w:lang w:val="en-IE"/>
        </w:rPr>
        <w:t xml:space="preserve">shows an extract from a procedural animation system that </w:t>
      </w:r>
      <w:r w:rsidR="005A2A90">
        <w:rPr>
          <w:szCs w:val="24"/>
          <w:lang w:val="en-IE"/>
        </w:rPr>
        <w:t>implements a</w:t>
      </w:r>
      <w:r w:rsidR="00856C92" w:rsidRPr="007740CE">
        <w:rPr>
          <w:szCs w:val="24"/>
          <w:lang w:val="en-IE"/>
        </w:rPr>
        <w:t xml:space="preserve"> harmonic motion. How would you convert this code to use the C# Job System? </w:t>
      </w:r>
      <w:r w:rsidR="00F14D71" w:rsidRPr="007740CE">
        <w:rPr>
          <w:szCs w:val="24"/>
          <w:lang w:val="en-IE"/>
        </w:rPr>
        <w:t>In your solution include a description of:</w:t>
      </w:r>
    </w:p>
    <w:p w14:paraId="4EBD8FE8" w14:textId="77777777" w:rsidR="00F14D71" w:rsidRPr="007740CE" w:rsidRDefault="00F14D71" w:rsidP="00F14D71">
      <w:pPr>
        <w:pStyle w:val="ExamQuestion"/>
        <w:ind w:left="900" w:firstLine="0"/>
        <w:rPr>
          <w:szCs w:val="24"/>
          <w:lang w:val="en-IE"/>
        </w:rPr>
      </w:pPr>
    </w:p>
    <w:p w14:paraId="35D45710" w14:textId="083BDA24" w:rsidR="00F14D71" w:rsidRDefault="007740CE" w:rsidP="007740CE">
      <w:pPr>
        <w:pStyle w:val="ExamQuestion"/>
        <w:numPr>
          <w:ilvl w:val="0"/>
          <w:numId w:val="8"/>
        </w:numPr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What </w:t>
      </w:r>
      <w:r w:rsidR="00F14D71" w:rsidRPr="007740CE">
        <w:rPr>
          <w:szCs w:val="24"/>
          <w:lang w:val="en-IE"/>
        </w:rPr>
        <w:t xml:space="preserve">new classes/structs that you would need to create. </w:t>
      </w:r>
    </w:p>
    <w:p w14:paraId="7B2C4A67" w14:textId="2EA91F7E" w:rsidR="005A2A90" w:rsidRDefault="005A2A90" w:rsidP="005A2A90">
      <w:pPr>
        <w:pStyle w:val="ExamQuestion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>(5 marks)</w:t>
      </w:r>
    </w:p>
    <w:p w14:paraId="084409F9" w14:textId="18F7AF8E" w:rsidR="00F16E2D" w:rsidRDefault="00F14D71" w:rsidP="007740CE">
      <w:pPr>
        <w:pStyle w:val="ExamQuestion"/>
        <w:numPr>
          <w:ilvl w:val="0"/>
          <w:numId w:val="8"/>
        </w:numPr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What fields </w:t>
      </w:r>
      <w:r w:rsidR="00A628D6">
        <w:rPr>
          <w:szCs w:val="24"/>
          <w:lang w:val="en-IE"/>
        </w:rPr>
        <w:t xml:space="preserve">and their types would need to be </w:t>
      </w:r>
      <w:r w:rsidRPr="007740CE">
        <w:rPr>
          <w:szCs w:val="24"/>
          <w:lang w:val="en-IE"/>
        </w:rPr>
        <w:t>on these new classes/structs</w:t>
      </w:r>
      <w:r w:rsidR="00A65188" w:rsidRPr="007740CE">
        <w:rPr>
          <w:szCs w:val="24"/>
          <w:lang w:val="en-IE"/>
        </w:rPr>
        <w:t>.</w:t>
      </w:r>
    </w:p>
    <w:p w14:paraId="2CB3EEEB" w14:textId="114AE5AD" w:rsidR="005A2A90" w:rsidRPr="007740CE" w:rsidRDefault="005A2A90" w:rsidP="005A2A90">
      <w:pPr>
        <w:pStyle w:val="ExamQuestion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>(10 marks)</w:t>
      </w:r>
    </w:p>
    <w:p w14:paraId="68C87A73" w14:textId="391BAAEE" w:rsidR="00F14D71" w:rsidRPr="007740CE" w:rsidRDefault="00F14D71" w:rsidP="007740CE">
      <w:pPr>
        <w:pStyle w:val="ExamQuestion"/>
        <w:numPr>
          <w:ilvl w:val="0"/>
          <w:numId w:val="8"/>
        </w:numPr>
        <w:rPr>
          <w:szCs w:val="24"/>
          <w:lang w:val="en-IE"/>
        </w:rPr>
      </w:pPr>
      <w:r w:rsidRPr="007740CE">
        <w:rPr>
          <w:szCs w:val="24"/>
          <w:lang w:val="en-IE"/>
        </w:rPr>
        <w:t>What methods you would need to create</w:t>
      </w:r>
      <w:r w:rsidR="00A65188" w:rsidRPr="007740CE">
        <w:rPr>
          <w:szCs w:val="24"/>
          <w:lang w:val="en-IE"/>
        </w:rPr>
        <w:t xml:space="preserve"> on the new classes/structs</w:t>
      </w:r>
    </w:p>
    <w:p w14:paraId="75794FD0" w14:textId="0393C4AF" w:rsidR="00A65188" w:rsidRDefault="00A65188" w:rsidP="00A65188">
      <w:pPr>
        <w:pStyle w:val="ExamQuestion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  <w:t>(</w:t>
      </w:r>
      <w:r w:rsidR="005A2A90">
        <w:rPr>
          <w:szCs w:val="24"/>
          <w:lang w:val="en-IE"/>
        </w:rPr>
        <w:t>10</w:t>
      </w:r>
      <w:r w:rsidRPr="007740CE">
        <w:rPr>
          <w:szCs w:val="24"/>
          <w:lang w:val="en-IE"/>
        </w:rPr>
        <w:t xml:space="preserve"> marks)</w:t>
      </w:r>
    </w:p>
    <w:p w14:paraId="6D10A51F" w14:textId="44EBF925" w:rsidR="000A30FE" w:rsidRPr="007740CE" w:rsidRDefault="000A30FE" w:rsidP="000A30FE">
      <w:pPr>
        <w:pStyle w:val="ExamQuestion"/>
        <w:rPr>
          <w:szCs w:val="24"/>
          <w:lang w:val="en-IE"/>
        </w:rPr>
      </w:pPr>
    </w:p>
    <w:p w14:paraId="0B2B7652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class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gramStart"/>
      <w:r w:rsidRPr="00A628D6">
        <w:rPr>
          <w:rFonts w:ascii="Consolas" w:hAnsi="Consolas" w:cs="Consolas"/>
          <w:color w:val="2B91AF"/>
          <w:sz w:val="22"/>
          <w:szCs w:val="22"/>
          <w:lang w:val="en-IE" w:eastAsia="en-IE"/>
        </w:rPr>
        <w:t>Sway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:</w:t>
      </w:r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MonoBehaviour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{</w:t>
      </w:r>
    </w:p>
    <w:p w14:paraId="1D66E396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angle = 20.0f;</w:t>
      </w:r>
    </w:p>
    <w:p w14:paraId="17BBD321" w14:textId="765AD599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frequency;</w:t>
      </w:r>
    </w:p>
    <w:p w14:paraId="1B9F6A70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theta;</w:t>
      </w:r>
    </w:p>
    <w:p w14:paraId="4DC30F2C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 axis = Vector3.zero;</w:t>
      </w:r>
    </w:p>
    <w:p w14:paraId="4F29E592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8000"/>
          <w:sz w:val="22"/>
          <w:szCs w:val="22"/>
          <w:lang w:val="en-IE" w:eastAsia="en-IE"/>
        </w:rPr>
        <w:t>// Use this for initialization</w:t>
      </w:r>
    </w:p>
    <w:p w14:paraId="15590309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void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Start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() {</w:t>
      </w:r>
    </w:p>
    <w:p w14:paraId="12D62074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if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(axis == Vector3.zero)</w:t>
      </w:r>
    </w:p>
    <w:p w14:paraId="3BA7ADC0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{</w:t>
      </w:r>
    </w:p>
    <w:p w14:paraId="2AC16DA7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axis =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Random.insideUnitSphere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59985D68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axis.y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0;</w:t>
      </w:r>
    </w:p>
    <w:p w14:paraId="45445265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axis.Normalize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();</w:t>
      </w:r>
    </w:p>
    <w:p w14:paraId="6919D0F1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}</w:t>
      </w:r>
    </w:p>
    <w:p w14:paraId="534FE871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}</w:t>
      </w:r>
    </w:p>
    <w:p w14:paraId="3AD452E0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void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Update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() {</w:t>
      </w:r>
    </w:p>
    <w:p w14:paraId="7E7C25DA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transform.localRotation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Quaternion.AngleAxis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</w:p>
    <w:p w14:paraId="7BC50B29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Mathf.Sin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(theta) * angle, axis);</w:t>
      </w:r>
    </w:p>
    <w:p w14:paraId="514A248C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theta += frequency *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Time.deltaTime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*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Mathf.PI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* 2.0f;</w:t>
      </w:r>
    </w:p>
    <w:p w14:paraId="2468E40E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  <w:t xml:space="preserve">}    </w:t>
      </w:r>
    </w:p>
    <w:p w14:paraId="2BC1EA2B" w14:textId="2C8624F5" w:rsidR="000A30FE" w:rsidRPr="007740CE" w:rsidRDefault="000A30FE" w:rsidP="000A30FE">
      <w:pPr>
        <w:pStyle w:val="ExamQuestion"/>
        <w:ind w:left="1980"/>
        <w:rPr>
          <w:rFonts w:ascii="Consolas" w:hAnsi="Consolas" w:cs="Consolas"/>
          <w:color w:val="000000"/>
          <w:szCs w:val="24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}</w:t>
      </w:r>
    </w:p>
    <w:p w14:paraId="3CE3A4C7" w14:textId="45FF939B" w:rsidR="00360510" w:rsidRPr="00A628D6" w:rsidRDefault="000A30FE" w:rsidP="00A628D6">
      <w:pPr>
        <w:pStyle w:val="Caption"/>
        <w:jc w:val="center"/>
        <w:rPr>
          <w:sz w:val="24"/>
          <w:szCs w:val="24"/>
        </w:rPr>
      </w:pPr>
      <w:bookmarkStart w:id="4" w:name="_Ref528841113"/>
      <w:r w:rsidRPr="007740CE">
        <w:rPr>
          <w:sz w:val="24"/>
          <w:szCs w:val="24"/>
        </w:rPr>
        <w:t xml:space="preserve">Figure </w:t>
      </w:r>
      <w:r w:rsidRPr="007740CE">
        <w:rPr>
          <w:sz w:val="24"/>
          <w:szCs w:val="24"/>
        </w:rPr>
        <w:fldChar w:fldCharType="begin"/>
      </w:r>
      <w:r w:rsidRPr="007740CE">
        <w:rPr>
          <w:sz w:val="24"/>
          <w:szCs w:val="24"/>
        </w:rPr>
        <w:instrText xml:space="preserve"> SEQ Figure \* ARABIC </w:instrText>
      </w:r>
      <w:r w:rsidRPr="007740CE">
        <w:rPr>
          <w:sz w:val="24"/>
          <w:szCs w:val="24"/>
        </w:rPr>
        <w:fldChar w:fldCharType="separate"/>
      </w:r>
      <w:r w:rsidR="00FC7F90">
        <w:rPr>
          <w:noProof/>
          <w:sz w:val="24"/>
          <w:szCs w:val="24"/>
        </w:rPr>
        <w:t>4</w:t>
      </w:r>
      <w:r w:rsidRPr="007740CE">
        <w:rPr>
          <w:sz w:val="24"/>
          <w:szCs w:val="24"/>
        </w:rPr>
        <w:fldChar w:fldCharType="end"/>
      </w:r>
      <w:bookmarkEnd w:id="4"/>
    </w:p>
    <w:sectPr w:rsidR="00360510" w:rsidRPr="00A628D6" w:rsidSect="009049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4"/>
      <w:pgMar w:top="1542" w:right="930" w:bottom="1440" w:left="902" w:header="539" w:footer="720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A09BE" w14:textId="77777777" w:rsidR="00501032" w:rsidRDefault="00501032">
      <w:r>
        <w:separator/>
      </w:r>
    </w:p>
  </w:endnote>
  <w:endnote w:type="continuationSeparator" w:id="0">
    <w:p w14:paraId="09374113" w14:textId="77777777" w:rsidR="00501032" w:rsidRDefault="0050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317F5" w14:textId="77777777" w:rsidR="00EA293B" w:rsidRDefault="00EA2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48712" w14:textId="77777777" w:rsidR="00EA293B" w:rsidRDefault="00EA2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7E29E" w14:textId="77777777" w:rsidR="00EA293B" w:rsidRDefault="00EA2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13E72" w14:textId="77777777" w:rsidR="00501032" w:rsidRDefault="00501032">
      <w:r>
        <w:separator/>
      </w:r>
    </w:p>
  </w:footnote>
  <w:footnote w:type="continuationSeparator" w:id="0">
    <w:p w14:paraId="6DCDE49A" w14:textId="77777777" w:rsidR="00501032" w:rsidRDefault="00501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FEEDA" w14:textId="640F73F6" w:rsidR="00411C05" w:rsidRDefault="00411C05">
    <w:pPr>
      <w:pStyle w:val="Header"/>
      <w:tabs>
        <w:tab w:val="clear" w:pos="4153"/>
        <w:tab w:val="clear" w:pos="8306"/>
        <w:tab w:val="center" w:pos="4962"/>
        <w:tab w:val="right" w:pos="10065"/>
      </w:tabs>
      <w:ind w:hanging="1418"/>
      <w:rPr>
        <w:sz w:val="20"/>
      </w:rPr>
    </w:pPr>
    <w:r>
      <w:t>CMPU403</w:t>
    </w:r>
    <w:r w:rsidR="00EA293B">
      <w:t>0</w:t>
    </w:r>
    <w:r>
      <w:tab/>
    </w:r>
    <w:r>
      <w:rPr>
        <w:rFonts w:ascii="Arial" w:hAnsi="Arial"/>
        <w:b/>
        <w:sz w:val="20"/>
      </w:rPr>
      <w:tab/>
    </w:r>
    <w:r w:rsidRPr="009949C8">
      <w:rPr>
        <w:szCs w:val="24"/>
      </w:rPr>
      <w:t xml:space="preserve">Page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PAGE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 w:rsidRPr="009949C8">
      <w:rPr>
        <w:rStyle w:val="PageNumber"/>
        <w:szCs w:val="24"/>
      </w:rPr>
      <w:t xml:space="preserve"> of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NUMPAGES   \* MERGEFORMAT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>
      <w:rPr>
        <w:rStyle w:val="PageNumbe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4485B" w14:textId="3FE08F71" w:rsidR="00411C05" w:rsidRDefault="00411C05">
    <w:pPr>
      <w:pStyle w:val="Header"/>
      <w:tabs>
        <w:tab w:val="clear" w:pos="4153"/>
        <w:tab w:val="clear" w:pos="8306"/>
        <w:tab w:val="center" w:pos="5103"/>
        <w:tab w:val="right" w:pos="10065"/>
      </w:tabs>
      <w:rPr>
        <w:rFonts w:ascii="Arial" w:hAnsi="Arial"/>
        <w:b/>
        <w:sz w:val="20"/>
      </w:rPr>
    </w:pPr>
    <w:r w:rsidRPr="009949C8">
      <w:rPr>
        <w:szCs w:val="24"/>
      </w:rPr>
      <w:tab/>
    </w:r>
    <w:r w:rsidRPr="009949C8">
      <w:rPr>
        <w:szCs w:val="24"/>
      </w:rPr>
      <w:tab/>
      <w:t xml:space="preserve">Page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PAGE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3</w:t>
    </w:r>
    <w:r w:rsidRPr="009949C8">
      <w:rPr>
        <w:rStyle w:val="PageNumber"/>
        <w:szCs w:val="24"/>
      </w:rPr>
      <w:fldChar w:fldCharType="end"/>
    </w:r>
    <w:r w:rsidRPr="009949C8">
      <w:rPr>
        <w:rStyle w:val="PageNumber"/>
        <w:szCs w:val="24"/>
      </w:rPr>
      <w:t xml:space="preserve"> of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NUMPAGES   \* MERGEFORMAT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>
      <w:rPr>
        <w:rStyle w:val="PageNumber"/>
        <w:rFonts w:ascii="Arial" w:hAnsi="Arial"/>
        <w:b/>
        <w:sz w:val="20"/>
      </w:rPr>
      <w:tab/>
    </w:r>
    <w:r>
      <w:t>CMPU403</w:t>
    </w:r>
    <w:r w:rsidR="00EA293B"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D9A9" w14:textId="31534F21" w:rsidR="00EA293B" w:rsidRDefault="00EA2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243"/>
    <w:multiLevelType w:val="hybridMultilevel"/>
    <w:tmpl w:val="8538488C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A6F94"/>
    <w:multiLevelType w:val="hybridMultilevel"/>
    <w:tmpl w:val="6FA222EE"/>
    <w:lvl w:ilvl="0" w:tplc="1E4A58DC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81E6D24"/>
    <w:multiLevelType w:val="hybridMultilevel"/>
    <w:tmpl w:val="22DEE5F6"/>
    <w:lvl w:ilvl="0" w:tplc="AE0EDB1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8149D"/>
    <w:multiLevelType w:val="hybridMultilevel"/>
    <w:tmpl w:val="CC5EEE46"/>
    <w:lvl w:ilvl="0" w:tplc="D8F60374">
      <w:start w:val="1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647" w:hanging="360"/>
      </w:pPr>
    </w:lvl>
    <w:lvl w:ilvl="2" w:tplc="1809001B" w:tentative="1">
      <w:start w:val="1"/>
      <w:numFmt w:val="lowerRoman"/>
      <w:lvlText w:val="%3."/>
      <w:lvlJc w:val="right"/>
      <w:pPr>
        <w:ind w:left="2367" w:hanging="180"/>
      </w:pPr>
    </w:lvl>
    <w:lvl w:ilvl="3" w:tplc="1809000F" w:tentative="1">
      <w:start w:val="1"/>
      <w:numFmt w:val="decimal"/>
      <w:lvlText w:val="%4."/>
      <w:lvlJc w:val="left"/>
      <w:pPr>
        <w:ind w:left="3087" w:hanging="360"/>
      </w:pPr>
    </w:lvl>
    <w:lvl w:ilvl="4" w:tplc="18090019" w:tentative="1">
      <w:start w:val="1"/>
      <w:numFmt w:val="lowerLetter"/>
      <w:lvlText w:val="%5."/>
      <w:lvlJc w:val="left"/>
      <w:pPr>
        <w:ind w:left="3807" w:hanging="360"/>
      </w:pPr>
    </w:lvl>
    <w:lvl w:ilvl="5" w:tplc="1809001B" w:tentative="1">
      <w:start w:val="1"/>
      <w:numFmt w:val="lowerRoman"/>
      <w:lvlText w:val="%6."/>
      <w:lvlJc w:val="right"/>
      <w:pPr>
        <w:ind w:left="4527" w:hanging="180"/>
      </w:pPr>
    </w:lvl>
    <w:lvl w:ilvl="6" w:tplc="1809000F" w:tentative="1">
      <w:start w:val="1"/>
      <w:numFmt w:val="decimal"/>
      <w:lvlText w:val="%7."/>
      <w:lvlJc w:val="left"/>
      <w:pPr>
        <w:ind w:left="5247" w:hanging="360"/>
      </w:pPr>
    </w:lvl>
    <w:lvl w:ilvl="7" w:tplc="18090019" w:tentative="1">
      <w:start w:val="1"/>
      <w:numFmt w:val="lowerLetter"/>
      <w:lvlText w:val="%8."/>
      <w:lvlJc w:val="left"/>
      <w:pPr>
        <w:ind w:left="5967" w:hanging="360"/>
      </w:pPr>
    </w:lvl>
    <w:lvl w:ilvl="8" w:tplc="1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A9B277F"/>
    <w:multiLevelType w:val="hybridMultilevel"/>
    <w:tmpl w:val="F468F9A4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067BDB"/>
    <w:multiLevelType w:val="hybridMultilevel"/>
    <w:tmpl w:val="928C751C"/>
    <w:lvl w:ilvl="0" w:tplc="FA2AD81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B7E70FF"/>
    <w:multiLevelType w:val="hybridMultilevel"/>
    <w:tmpl w:val="44F6094E"/>
    <w:lvl w:ilvl="0" w:tplc="FB266A7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248501A"/>
    <w:multiLevelType w:val="hybridMultilevel"/>
    <w:tmpl w:val="9FEEF5C6"/>
    <w:lvl w:ilvl="0" w:tplc="1809001B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4E116B"/>
    <w:multiLevelType w:val="hybridMultilevel"/>
    <w:tmpl w:val="48BCA6BA"/>
    <w:lvl w:ilvl="0" w:tplc="1E3C60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34867"/>
    <w:multiLevelType w:val="hybridMultilevel"/>
    <w:tmpl w:val="A2540740"/>
    <w:lvl w:ilvl="0" w:tplc="4F4EBB90">
      <w:start w:val="1"/>
      <w:numFmt w:val="lowerLetter"/>
      <w:pStyle w:val="ExamQuestionSection"/>
      <w:lvlText w:val="(%1)"/>
      <w:lvlJc w:val="left"/>
      <w:pPr>
        <w:ind w:left="2061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781" w:hanging="360"/>
      </w:pPr>
    </w:lvl>
    <w:lvl w:ilvl="2" w:tplc="1809001B" w:tentative="1">
      <w:start w:val="1"/>
      <w:numFmt w:val="lowerRoman"/>
      <w:lvlText w:val="%3."/>
      <w:lvlJc w:val="right"/>
      <w:pPr>
        <w:ind w:left="3501" w:hanging="180"/>
      </w:pPr>
    </w:lvl>
    <w:lvl w:ilvl="3" w:tplc="1809000F" w:tentative="1">
      <w:start w:val="1"/>
      <w:numFmt w:val="decimal"/>
      <w:lvlText w:val="%4."/>
      <w:lvlJc w:val="left"/>
      <w:pPr>
        <w:ind w:left="4221" w:hanging="360"/>
      </w:pPr>
    </w:lvl>
    <w:lvl w:ilvl="4" w:tplc="18090019" w:tentative="1">
      <w:start w:val="1"/>
      <w:numFmt w:val="lowerLetter"/>
      <w:lvlText w:val="%5."/>
      <w:lvlJc w:val="left"/>
      <w:pPr>
        <w:ind w:left="4941" w:hanging="360"/>
      </w:pPr>
    </w:lvl>
    <w:lvl w:ilvl="5" w:tplc="1809001B" w:tentative="1">
      <w:start w:val="1"/>
      <w:numFmt w:val="lowerRoman"/>
      <w:lvlText w:val="%6."/>
      <w:lvlJc w:val="right"/>
      <w:pPr>
        <w:ind w:left="5661" w:hanging="180"/>
      </w:pPr>
    </w:lvl>
    <w:lvl w:ilvl="6" w:tplc="1809000F" w:tentative="1">
      <w:start w:val="1"/>
      <w:numFmt w:val="decimal"/>
      <w:lvlText w:val="%7."/>
      <w:lvlJc w:val="left"/>
      <w:pPr>
        <w:ind w:left="6381" w:hanging="360"/>
      </w:pPr>
    </w:lvl>
    <w:lvl w:ilvl="7" w:tplc="18090019" w:tentative="1">
      <w:start w:val="1"/>
      <w:numFmt w:val="lowerLetter"/>
      <w:lvlText w:val="%8."/>
      <w:lvlJc w:val="left"/>
      <w:pPr>
        <w:ind w:left="7101" w:hanging="360"/>
      </w:pPr>
    </w:lvl>
    <w:lvl w:ilvl="8" w:tplc="18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intFractionalCharacterWidth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6" w:nlCheck="1" w:checkStyle="1"/>
  <w:activeWritingStyle w:appName="MSWord" w:lang="en-GB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567"/>
    <w:rsid w:val="00010445"/>
    <w:rsid w:val="00013878"/>
    <w:rsid w:val="000139CA"/>
    <w:rsid w:val="0001610B"/>
    <w:rsid w:val="00025577"/>
    <w:rsid w:val="00025F2E"/>
    <w:rsid w:val="0002796D"/>
    <w:rsid w:val="00027AFC"/>
    <w:rsid w:val="00033897"/>
    <w:rsid w:val="000347FE"/>
    <w:rsid w:val="00035B62"/>
    <w:rsid w:val="00040DFA"/>
    <w:rsid w:val="0004105F"/>
    <w:rsid w:val="000436D8"/>
    <w:rsid w:val="00044E35"/>
    <w:rsid w:val="0004737C"/>
    <w:rsid w:val="0005140A"/>
    <w:rsid w:val="00051EFF"/>
    <w:rsid w:val="00055BD4"/>
    <w:rsid w:val="000706B3"/>
    <w:rsid w:val="00073AD0"/>
    <w:rsid w:val="0007517E"/>
    <w:rsid w:val="00075DD6"/>
    <w:rsid w:val="00081C07"/>
    <w:rsid w:val="00083F1F"/>
    <w:rsid w:val="00084028"/>
    <w:rsid w:val="0009483D"/>
    <w:rsid w:val="000A30FE"/>
    <w:rsid w:val="000C35D3"/>
    <w:rsid w:val="000C3C87"/>
    <w:rsid w:val="000C7133"/>
    <w:rsid w:val="000D77C3"/>
    <w:rsid w:val="000E1FA3"/>
    <w:rsid w:val="000F15B1"/>
    <w:rsid w:val="000F3098"/>
    <w:rsid w:val="000F425F"/>
    <w:rsid w:val="00104C24"/>
    <w:rsid w:val="0010615D"/>
    <w:rsid w:val="0011469F"/>
    <w:rsid w:val="00116F8A"/>
    <w:rsid w:val="00123685"/>
    <w:rsid w:val="00123FA7"/>
    <w:rsid w:val="00141FD9"/>
    <w:rsid w:val="001443DC"/>
    <w:rsid w:val="00144BDD"/>
    <w:rsid w:val="0014669E"/>
    <w:rsid w:val="00147CD3"/>
    <w:rsid w:val="001514DA"/>
    <w:rsid w:val="00153DFD"/>
    <w:rsid w:val="0015557E"/>
    <w:rsid w:val="001555CC"/>
    <w:rsid w:val="001629BA"/>
    <w:rsid w:val="0016322C"/>
    <w:rsid w:val="001755F0"/>
    <w:rsid w:val="00176FF1"/>
    <w:rsid w:val="0018396A"/>
    <w:rsid w:val="00190160"/>
    <w:rsid w:val="00191161"/>
    <w:rsid w:val="00191932"/>
    <w:rsid w:val="001A23E0"/>
    <w:rsid w:val="001B6323"/>
    <w:rsid w:val="001C0E2B"/>
    <w:rsid w:val="001D331B"/>
    <w:rsid w:val="001E303B"/>
    <w:rsid w:val="001E317C"/>
    <w:rsid w:val="001E5839"/>
    <w:rsid w:val="001E7788"/>
    <w:rsid w:val="001F0594"/>
    <w:rsid w:val="001F7BF7"/>
    <w:rsid w:val="00201622"/>
    <w:rsid w:val="002058CA"/>
    <w:rsid w:val="00205EB5"/>
    <w:rsid w:val="00207453"/>
    <w:rsid w:val="002105D9"/>
    <w:rsid w:val="00211D3B"/>
    <w:rsid w:val="00214E7E"/>
    <w:rsid w:val="00215004"/>
    <w:rsid w:val="00224ED1"/>
    <w:rsid w:val="00227FD1"/>
    <w:rsid w:val="00246595"/>
    <w:rsid w:val="0025358A"/>
    <w:rsid w:val="002552E7"/>
    <w:rsid w:val="00257973"/>
    <w:rsid w:val="00260AFD"/>
    <w:rsid w:val="00283D42"/>
    <w:rsid w:val="0029409C"/>
    <w:rsid w:val="002A1196"/>
    <w:rsid w:val="002A14B7"/>
    <w:rsid w:val="002A4B21"/>
    <w:rsid w:val="002B065C"/>
    <w:rsid w:val="002B1265"/>
    <w:rsid w:val="002C274F"/>
    <w:rsid w:val="002C358C"/>
    <w:rsid w:val="002C4084"/>
    <w:rsid w:val="002C4679"/>
    <w:rsid w:val="002D442F"/>
    <w:rsid w:val="002D7779"/>
    <w:rsid w:val="002E05B1"/>
    <w:rsid w:val="002E1632"/>
    <w:rsid w:val="002F1E13"/>
    <w:rsid w:val="002F79A9"/>
    <w:rsid w:val="0030213E"/>
    <w:rsid w:val="003044B2"/>
    <w:rsid w:val="00305C09"/>
    <w:rsid w:val="0030763F"/>
    <w:rsid w:val="00310B5D"/>
    <w:rsid w:val="003126E9"/>
    <w:rsid w:val="00317996"/>
    <w:rsid w:val="00325E4B"/>
    <w:rsid w:val="00327333"/>
    <w:rsid w:val="0032775E"/>
    <w:rsid w:val="00333396"/>
    <w:rsid w:val="00347D0A"/>
    <w:rsid w:val="00360510"/>
    <w:rsid w:val="003639A0"/>
    <w:rsid w:val="00370972"/>
    <w:rsid w:val="003710FE"/>
    <w:rsid w:val="00373534"/>
    <w:rsid w:val="003757B2"/>
    <w:rsid w:val="00377D88"/>
    <w:rsid w:val="00380580"/>
    <w:rsid w:val="003860B5"/>
    <w:rsid w:val="00387687"/>
    <w:rsid w:val="00391C4C"/>
    <w:rsid w:val="003945F8"/>
    <w:rsid w:val="00396F4D"/>
    <w:rsid w:val="003A18CB"/>
    <w:rsid w:val="003A2B9C"/>
    <w:rsid w:val="003A4466"/>
    <w:rsid w:val="003A55F1"/>
    <w:rsid w:val="003B380F"/>
    <w:rsid w:val="003B51AA"/>
    <w:rsid w:val="003B7A0E"/>
    <w:rsid w:val="003E03D5"/>
    <w:rsid w:val="003E091F"/>
    <w:rsid w:val="003E1652"/>
    <w:rsid w:val="003E402F"/>
    <w:rsid w:val="003F1999"/>
    <w:rsid w:val="003F46E0"/>
    <w:rsid w:val="004027F2"/>
    <w:rsid w:val="00403C7E"/>
    <w:rsid w:val="00405D53"/>
    <w:rsid w:val="00411C05"/>
    <w:rsid w:val="004129EF"/>
    <w:rsid w:val="00415718"/>
    <w:rsid w:val="004204D1"/>
    <w:rsid w:val="0043134B"/>
    <w:rsid w:val="00434572"/>
    <w:rsid w:val="00436312"/>
    <w:rsid w:val="00441234"/>
    <w:rsid w:val="004427EC"/>
    <w:rsid w:val="00444F36"/>
    <w:rsid w:val="00445E34"/>
    <w:rsid w:val="00450302"/>
    <w:rsid w:val="00460EA8"/>
    <w:rsid w:val="00464350"/>
    <w:rsid w:val="004658F9"/>
    <w:rsid w:val="00471570"/>
    <w:rsid w:val="00471B5F"/>
    <w:rsid w:val="0048081C"/>
    <w:rsid w:val="00481E32"/>
    <w:rsid w:val="00482558"/>
    <w:rsid w:val="00485E7C"/>
    <w:rsid w:val="004874B6"/>
    <w:rsid w:val="004904DD"/>
    <w:rsid w:val="00491923"/>
    <w:rsid w:val="0049543F"/>
    <w:rsid w:val="00496446"/>
    <w:rsid w:val="00496A64"/>
    <w:rsid w:val="004A31D6"/>
    <w:rsid w:val="004A4B5E"/>
    <w:rsid w:val="004A700D"/>
    <w:rsid w:val="004C1592"/>
    <w:rsid w:val="004C2F01"/>
    <w:rsid w:val="004C316D"/>
    <w:rsid w:val="004C5CFB"/>
    <w:rsid w:val="004D0F2A"/>
    <w:rsid w:val="004E1CA5"/>
    <w:rsid w:val="004E3629"/>
    <w:rsid w:val="004F1A59"/>
    <w:rsid w:val="004F5F5B"/>
    <w:rsid w:val="00501032"/>
    <w:rsid w:val="00501718"/>
    <w:rsid w:val="00504279"/>
    <w:rsid w:val="00505148"/>
    <w:rsid w:val="00506A42"/>
    <w:rsid w:val="00515851"/>
    <w:rsid w:val="00520173"/>
    <w:rsid w:val="005209AF"/>
    <w:rsid w:val="005272E8"/>
    <w:rsid w:val="00530401"/>
    <w:rsid w:val="005354D2"/>
    <w:rsid w:val="00546F8B"/>
    <w:rsid w:val="005509A0"/>
    <w:rsid w:val="005558BD"/>
    <w:rsid w:val="00556A33"/>
    <w:rsid w:val="00563F49"/>
    <w:rsid w:val="00567EFA"/>
    <w:rsid w:val="00571309"/>
    <w:rsid w:val="00580348"/>
    <w:rsid w:val="00581218"/>
    <w:rsid w:val="00584C77"/>
    <w:rsid w:val="005862D0"/>
    <w:rsid w:val="005A2A90"/>
    <w:rsid w:val="005A31DE"/>
    <w:rsid w:val="005A3DAB"/>
    <w:rsid w:val="005A525B"/>
    <w:rsid w:val="005B6662"/>
    <w:rsid w:val="005C05EC"/>
    <w:rsid w:val="005C1959"/>
    <w:rsid w:val="005C198E"/>
    <w:rsid w:val="005C2567"/>
    <w:rsid w:val="005C6C4F"/>
    <w:rsid w:val="005C794C"/>
    <w:rsid w:val="005E371B"/>
    <w:rsid w:val="005E78D5"/>
    <w:rsid w:val="005F21A9"/>
    <w:rsid w:val="005F231E"/>
    <w:rsid w:val="005F26ED"/>
    <w:rsid w:val="0060237B"/>
    <w:rsid w:val="00604B3F"/>
    <w:rsid w:val="00605019"/>
    <w:rsid w:val="00605D46"/>
    <w:rsid w:val="00611038"/>
    <w:rsid w:val="006118D5"/>
    <w:rsid w:val="00623A7E"/>
    <w:rsid w:val="0063113A"/>
    <w:rsid w:val="006356E0"/>
    <w:rsid w:val="00635FBF"/>
    <w:rsid w:val="00636D25"/>
    <w:rsid w:val="006370D7"/>
    <w:rsid w:val="00644C36"/>
    <w:rsid w:val="00646457"/>
    <w:rsid w:val="006519AD"/>
    <w:rsid w:val="00651BA5"/>
    <w:rsid w:val="00652D1E"/>
    <w:rsid w:val="006571DC"/>
    <w:rsid w:val="006618A1"/>
    <w:rsid w:val="00662B32"/>
    <w:rsid w:val="00665F91"/>
    <w:rsid w:val="00671934"/>
    <w:rsid w:val="0067369F"/>
    <w:rsid w:val="00674C50"/>
    <w:rsid w:val="006846E7"/>
    <w:rsid w:val="0069329A"/>
    <w:rsid w:val="00697199"/>
    <w:rsid w:val="006974D8"/>
    <w:rsid w:val="00697DAE"/>
    <w:rsid w:val="006A0DB4"/>
    <w:rsid w:val="006A404D"/>
    <w:rsid w:val="006A4799"/>
    <w:rsid w:val="006A5239"/>
    <w:rsid w:val="006B0012"/>
    <w:rsid w:val="006B1187"/>
    <w:rsid w:val="006B3F23"/>
    <w:rsid w:val="006B4B81"/>
    <w:rsid w:val="006C2AD8"/>
    <w:rsid w:val="006C4B53"/>
    <w:rsid w:val="006C74B4"/>
    <w:rsid w:val="006C7774"/>
    <w:rsid w:val="006D0660"/>
    <w:rsid w:val="006D1700"/>
    <w:rsid w:val="006D272E"/>
    <w:rsid w:val="006D284F"/>
    <w:rsid w:val="006D5F3E"/>
    <w:rsid w:val="006D6CE4"/>
    <w:rsid w:val="006E2A81"/>
    <w:rsid w:val="006E2BE5"/>
    <w:rsid w:val="006E3A3C"/>
    <w:rsid w:val="006E7629"/>
    <w:rsid w:val="006F57B4"/>
    <w:rsid w:val="007018E6"/>
    <w:rsid w:val="0070236D"/>
    <w:rsid w:val="00703105"/>
    <w:rsid w:val="00704D89"/>
    <w:rsid w:val="00705C20"/>
    <w:rsid w:val="0071451D"/>
    <w:rsid w:val="00720956"/>
    <w:rsid w:val="007228C0"/>
    <w:rsid w:val="0072335D"/>
    <w:rsid w:val="007245A2"/>
    <w:rsid w:val="0073583E"/>
    <w:rsid w:val="00735F16"/>
    <w:rsid w:val="00744F54"/>
    <w:rsid w:val="00746FA0"/>
    <w:rsid w:val="00750917"/>
    <w:rsid w:val="00750B10"/>
    <w:rsid w:val="00751DA7"/>
    <w:rsid w:val="00754727"/>
    <w:rsid w:val="007606EB"/>
    <w:rsid w:val="00760F33"/>
    <w:rsid w:val="00761EFD"/>
    <w:rsid w:val="00767912"/>
    <w:rsid w:val="007740CE"/>
    <w:rsid w:val="007742E2"/>
    <w:rsid w:val="007760B1"/>
    <w:rsid w:val="007771CD"/>
    <w:rsid w:val="00783E18"/>
    <w:rsid w:val="007844DB"/>
    <w:rsid w:val="00786DED"/>
    <w:rsid w:val="00792684"/>
    <w:rsid w:val="0079593A"/>
    <w:rsid w:val="00796FE2"/>
    <w:rsid w:val="007A21DB"/>
    <w:rsid w:val="007B30A9"/>
    <w:rsid w:val="007B7AFA"/>
    <w:rsid w:val="007C4FDB"/>
    <w:rsid w:val="007C7AA2"/>
    <w:rsid w:val="007D2581"/>
    <w:rsid w:val="007D4436"/>
    <w:rsid w:val="007D5A2D"/>
    <w:rsid w:val="007E28F1"/>
    <w:rsid w:val="007E5B76"/>
    <w:rsid w:val="007F1466"/>
    <w:rsid w:val="007F16C9"/>
    <w:rsid w:val="007F6006"/>
    <w:rsid w:val="00800FCD"/>
    <w:rsid w:val="00805C1C"/>
    <w:rsid w:val="00806619"/>
    <w:rsid w:val="008112A2"/>
    <w:rsid w:val="00812A3A"/>
    <w:rsid w:val="008152C2"/>
    <w:rsid w:val="00820792"/>
    <w:rsid w:val="008210AE"/>
    <w:rsid w:val="00825146"/>
    <w:rsid w:val="008268AC"/>
    <w:rsid w:val="008304BC"/>
    <w:rsid w:val="00832D8C"/>
    <w:rsid w:val="00833668"/>
    <w:rsid w:val="008401BA"/>
    <w:rsid w:val="00842608"/>
    <w:rsid w:val="0084663B"/>
    <w:rsid w:val="00856C92"/>
    <w:rsid w:val="008617E7"/>
    <w:rsid w:val="008662CA"/>
    <w:rsid w:val="00884055"/>
    <w:rsid w:val="00884CDF"/>
    <w:rsid w:val="0089093A"/>
    <w:rsid w:val="008946B6"/>
    <w:rsid w:val="008A0864"/>
    <w:rsid w:val="008A210C"/>
    <w:rsid w:val="008A2E62"/>
    <w:rsid w:val="008A7A6B"/>
    <w:rsid w:val="008B40B5"/>
    <w:rsid w:val="008B510E"/>
    <w:rsid w:val="008B773E"/>
    <w:rsid w:val="008C1C42"/>
    <w:rsid w:val="008D5F40"/>
    <w:rsid w:val="008D6D20"/>
    <w:rsid w:val="008E3F9B"/>
    <w:rsid w:val="008E560C"/>
    <w:rsid w:val="008F0D23"/>
    <w:rsid w:val="008F2BFB"/>
    <w:rsid w:val="008F61B4"/>
    <w:rsid w:val="008F74BD"/>
    <w:rsid w:val="0090322C"/>
    <w:rsid w:val="00904251"/>
    <w:rsid w:val="00904972"/>
    <w:rsid w:val="00910F8A"/>
    <w:rsid w:val="0091586F"/>
    <w:rsid w:val="00916FD8"/>
    <w:rsid w:val="00917B8C"/>
    <w:rsid w:val="009333D7"/>
    <w:rsid w:val="0094006E"/>
    <w:rsid w:val="00940F1E"/>
    <w:rsid w:val="00943B76"/>
    <w:rsid w:val="00944E6E"/>
    <w:rsid w:val="009469B8"/>
    <w:rsid w:val="009527E8"/>
    <w:rsid w:val="00953493"/>
    <w:rsid w:val="00960946"/>
    <w:rsid w:val="009626D0"/>
    <w:rsid w:val="0096792C"/>
    <w:rsid w:val="00972D0D"/>
    <w:rsid w:val="009735F5"/>
    <w:rsid w:val="00981339"/>
    <w:rsid w:val="009949C8"/>
    <w:rsid w:val="009A5391"/>
    <w:rsid w:val="009B6975"/>
    <w:rsid w:val="009B6F5D"/>
    <w:rsid w:val="009C1859"/>
    <w:rsid w:val="009C7077"/>
    <w:rsid w:val="009D047F"/>
    <w:rsid w:val="009D6D7D"/>
    <w:rsid w:val="009F00FF"/>
    <w:rsid w:val="009F0447"/>
    <w:rsid w:val="009F35C2"/>
    <w:rsid w:val="00A02902"/>
    <w:rsid w:val="00A03497"/>
    <w:rsid w:val="00A05046"/>
    <w:rsid w:val="00A1405A"/>
    <w:rsid w:val="00A154AA"/>
    <w:rsid w:val="00A16908"/>
    <w:rsid w:val="00A23CF6"/>
    <w:rsid w:val="00A2527B"/>
    <w:rsid w:val="00A256D5"/>
    <w:rsid w:val="00A31F52"/>
    <w:rsid w:val="00A37388"/>
    <w:rsid w:val="00A401CB"/>
    <w:rsid w:val="00A474EB"/>
    <w:rsid w:val="00A50C71"/>
    <w:rsid w:val="00A527CD"/>
    <w:rsid w:val="00A538F1"/>
    <w:rsid w:val="00A53BAC"/>
    <w:rsid w:val="00A628D6"/>
    <w:rsid w:val="00A65188"/>
    <w:rsid w:val="00A7171F"/>
    <w:rsid w:val="00A74CEB"/>
    <w:rsid w:val="00A8033F"/>
    <w:rsid w:val="00A84730"/>
    <w:rsid w:val="00A84DE5"/>
    <w:rsid w:val="00A90D0C"/>
    <w:rsid w:val="00A92C55"/>
    <w:rsid w:val="00A94470"/>
    <w:rsid w:val="00AA2122"/>
    <w:rsid w:val="00AA5298"/>
    <w:rsid w:val="00AB0C54"/>
    <w:rsid w:val="00AB7C69"/>
    <w:rsid w:val="00AC63E3"/>
    <w:rsid w:val="00AC65CA"/>
    <w:rsid w:val="00AD6538"/>
    <w:rsid w:val="00AE0DC5"/>
    <w:rsid w:val="00AE1D36"/>
    <w:rsid w:val="00AE66ED"/>
    <w:rsid w:val="00AE6AF5"/>
    <w:rsid w:val="00AF1790"/>
    <w:rsid w:val="00AF2773"/>
    <w:rsid w:val="00AF67CD"/>
    <w:rsid w:val="00AF6D02"/>
    <w:rsid w:val="00B011A3"/>
    <w:rsid w:val="00B032EC"/>
    <w:rsid w:val="00B03AC7"/>
    <w:rsid w:val="00B04988"/>
    <w:rsid w:val="00B066AF"/>
    <w:rsid w:val="00B233A0"/>
    <w:rsid w:val="00B241D2"/>
    <w:rsid w:val="00B258B1"/>
    <w:rsid w:val="00B262E4"/>
    <w:rsid w:val="00B279FE"/>
    <w:rsid w:val="00B31D80"/>
    <w:rsid w:val="00B32606"/>
    <w:rsid w:val="00B37A2F"/>
    <w:rsid w:val="00B40DD5"/>
    <w:rsid w:val="00B45DB1"/>
    <w:rsid w:val="00B52CCE"/>
    <w:rsid w:val="00B62F88"/>
    <w:rsid w:val="00B652DC"/>
    <w:rsid w:val="00B65942"/>
    <w:rsid w:val="00B67CB5"/>
    <w:rsid w:val="00B7352B"/>
    <w:rsid w:val="00B80561"/>
    <w:rsid w:val="00B80AB5"/>
    <w:rsid w:val="00B82F7D"/>
    <w:rsid w:val="00B839AF"/>
    <w:rsid w:val="00B86EA0"/>
    <w:rsid w:val="00B87AF1"/>
    <w:rsid w:val="00BA5AB0"/>
    <w:rsid w:val="00BA6F4F"/>
    <w:rsid w:val="00BB2A21"/>
    <w:rsid w:val="00BB3038"/>
    <w:rsid w:val="00BC5A95"/>
    <w:rsid w:val="00BC5C71"/>
    <w:rsid w:val="00BC6E2D"/>
    <w:rsid w:val="00BC7EC1"/>
    <w:rsid w:val="00BD263B"/>
    <w:rsid w:val="00BD66D9"/>
    <w:rsid w:val="00BD7112"/>
    <w:rsid w:val="00BE20FF"/>
    <w:rsid w:val="00BE7BB3"/>
    <w:rsid w:val="00BF401C"/>
    <w:rsid w:val="00C06A3E"/>
    <w:rsid w:val="00C1172D"/>
    <w:rsid w:val="00C1306D"/>
    <w:rsid w:val="00C14094"/>
    <w:rsid w:val="00C1583D"/>
    <w:rsid w:val="00C200CA"/>
    <w:rsid w:val="00C27E62"/>
    <w:rsid w:val="00C30DE3"/>
    <w:rsid w:val="00C32114"/>
    <w:rsid w:val="00C372E4"/>
    <w:rsid w:val="00C416E6"/>
    <w:rsid w:val="00C440B6"/>
    <w:rsid w:val="00C4486E"/>
    <w:rsid w:val="00C543A0"/>
    <w:rsid w:val="00C67A0C"/>
    <w:rsid w:val="00C70AC0"/>
    <w:rsid w:val="00C72600"/>
    <w:rsid w:val="00C72D6E"/>
    <w:rsid w:val="00C77E9A"/>
    <w:rsid w:val="00C837B4"/>
    <w:rsid w:val="00C860D2"/>
    <w:rsid w:val="00C90DF6"/>
    <w:rsid w:val="00C92FFD"/>
    <w:rsid w:val="00CA22D8"/>
    <w:rsid w:val="00CA4655"/>
    <w:rsid w:val="00CB265F"/>
    <w:rsid w:val="00CC12F1"/>
    <w:rsid w:val="00CC1DA5"/>
    <w:rsid w:val="00CC22ED"/>
    <w:rsid w:val="00CC5500"/>
    <w:rsid w:val="00CC749A"/>
    <w:rsid w:val="00CD0896"/>
    <w:rsid w:val="00CD1E9A"/>
    <w:rsid w:val="00CD6B1F"/>
    <w:rsid w:val="00CD6E92"/>
    <w:rsid w:val="00CD702E"/>
    <w:rsid w:val="00D045FC"/>
    <w:rsid w:val="00D053C8"/>
    <w:rsid w:val="00D0575E"/>
    <w:rsid w:val="00D105F7"/>
    <w:rsid w:val="00D12C02"/>
    <w:rsid w:val="00D20242"/>
    <w:rsid w:val="00D23760"/>
    <w:rsid w:val="00D255E1"/>
    <w:rsid w:val="00D351FA"/>
    <w:rsid w:val="00D36F97"/>
    <w:rsid w:val="00D40D6F"/>
    <w:rsid w:val="00D453D3"/>
    <w:rsid w:val="00D457E5"/>
    <w:rsid w:val="00D4586D"/>
    <w:rsid w:val="00D46A22"/>
    <w:rsid w:val="00D612CD"/>
    <w:rsid w:val="00D759B9"/>
    <w:rsid w:val="00D77871"/>
    <w:rsid w:val="00D80945"/>
    <w:rsid w:val="00D8350F"/>
    <w:rsid w:val="00D85727"/>
    <w:rsid w:val="00D925D6"/>
    <w:rsid w:val="00D962A0"/>
    <w:rsid w:val="00D97339"/>
    <w:rsid w:val="00DA1C80"/>
    <w:rsid w:val="00DA27AE"/>
    <w:rsid w:val="00DB3FD5"/>
    <w:rsid w:val="00DB4218"/>
    <w:rsid w:val="00DC17D5"/>
    <w:rsid w:val="00DD1C26"/>
    <w:rsid w:val="00DD3C52"/>
    <w:rsid w:val="00DF05D5"/>
    <w:rsid w:val="00DF10DD"/>
    <w:rsid w:val="00DF4B5E"/>
    <w:rsid w:val="00DF6A6D"/>
    <w:rsid w:val="00DF7A4B"/>
    <w:rsid w:val="00E00281"/>
    <w:rsid w:val="00E11D59"/>
    <w:rsid w:val="00E11FCD"/>
    <w:rsid w:val="00E12539"/>
    <w:rsid w:val="00E14673"/>
    <w:rsid w:val="00E24AA2"/>
    <w:rsid w:val="00E273FA"/>
    <w:rsid w:val="00E329D1"/>
    <w:rsid w:val="00E32CA0"/>
    <w:rsid w:val="00E36A2D"/>
    <w:rsid w:val="00E51F85"/>
    <w:rsid w:val="00E60B7A"/>
    <w:rsid w:val="00E64C61"/>
    <w:rsid w:val="00E71554"/>
    <w:rsid w:val="00E833E2"/>
    <w:rsid w:val="00E83CED"/>
    <w:rsid w:val="00E924FA"/>
    <w:rsid w:val="00E947E4"/>
    <w:rsid w:val="00E97E26"/>
    <w:rsid w:val="00EA1D08"/>
    <w:rsid w:val="00EA293B"/>
    <w:rsid w:val="00EA3C0F"/>
    <w:rsid w:val="00EA6EDF"/>
    <w:rsid w:val="00EB337F"/>
    <w:rsid w:val="00EB3912"/>
    <w:rsid w:val="00EB4C22"/>
    <w:rsid w:val="00EC28C5"/>
    <w:rsid w:val="00EC39DC"/>
    <w:rsid w:val="00EC49C9"/>
    <w:rsid w:val="00ED3C6D"/>
    <w:rsid w:val="00ED6FD7"/>
    <w:rsid w:val="00EE2FC6"/>
    <w:rsid w:val="00EE4D68"/>
    <w:rsid w:val="00EF0BC4"/>
    <w:rsid w:val="00EF17DD"/>
    <w:rsid w:val="00EF5723"/>
    <w:rsid w:val="00F136E0"/>
    <w:rsid w:val="00F14D71"/>
    <w:rsid w:val="00F16B11"/>
    <w:rsid w:val="00F16E2D"/>
    <w:rsid w:val="00F23E1D"/>
    <w:rsid w:val="00F24676"/>
    <w:rsid w:val="00F25892"/>
    <w:rsid w:val="00F3356B"/>
    <w:rsid w:val="00F33F92"/>
    <w:rsid w:val="00F35A5A"/>
    <w:rsid w:val="00F4209E"/>
    <w:rsid w:val="00F43DCA"/>
    <w:rsid w:val="00F57522"/>
    <w:rsid w:val="00F64A84"/>
    <w:rsid w:val="00F65EAA"/>
    <w:rsid w:val="00F66948"/>
    <w:rsid w:val="00F66D04"/>
    <w:rsid w:val="00F80DB5"/>
    <w:rsid w:val="00F83C48"/>
    <w:rsid w:val="00F85217"/>
    <w:rsid w:val="00F85285"/>
    <w:rsid w:val="00F85B5E"/>
    <w:rsid w:val="00F877EA"/>
    <w:rsid w:val="00FA2107"/>
    <w:rsid w:val="00FA5E82"/>
    <w:rsid w:val="00FB0A55"/>
    <w:rsid w:val="00FB0C25"/>
    <w:rsid w:val="00FC0141"/>
    <w:rsid w:val="00FC3058"/>
    <w:rsid w:val="00FC5A01"/>
    <w:rsid w:val="00FC7F90"/>
    <w:rsid w:val="00FD14BD"/>
    <w:rsid w:val="00FD4C7C"/>
    <w:rsid w:val="00FD5726"/>
    <w:rsid w:val="00FD7706"/>
    <w:rsid w:val="00FE22B1"/>
    <w:rsid w:val="00FE233F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2839C"/>
  <w15:docId w15:val="{A0A111C5-3734-47DA-B2C9-F7E6BF62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049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55BD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link w:val="ExamQuestionChar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line="240" w:lineRule="auto"/>
      <w:ind w:left="1080" w:hanging="1080"/>
    </w:pPr>
  </w:style>
  <w:style w:type="paragraph" w:styleId="Footer">
    <w:name w:val="footer"/>
    <w:basedOn w:val="Normal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2E05B1"/>
    <w:rPr>
      <w:color w:val="0000FF"/>
      <w:u w:val="single"/>
    </w:rPr>
  </w:style>
  <w:style w:type="table" w:styleId="TableGrid">
    <w:name w:val="Table Grid"/>
    <w:basedOn w:val="TableNormal"/>
    <w:rsid w:val="00BA6F4F"/>
    <w:pPr>
      <w:tabs>
        <w:tab w:val="left" w:pos="567"/>
        <w:tab w:val="left" w:pos="8222"/>
      </w:tabs>
      <w:spacing w:line="480" w:lineRule="atLeast"/>
      <w:ind w:left="1134" w:hanging="85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D1E9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90DF6"/>
    <w:rPr>
      <w:b/>
      <w:bCs/>
      <w:sz w:val="20"/>
    </w:rPr>
  </w:style>
  <w:style w:type="character" w:customStyle="1" w:styleId="ExamQuestionChar">
    <w:name w:val="Exam Question Char"/>
    <w:link w:val="ExamQuestion"/>
    <w:rsid w:val="00141FD9"/>
    <w:rPr>
      <w:sz w:val="24"/>
      <w:lang w:val="en-GB" w:eastAsia="en-US" w:bidi="ar-SA"/>
    </w:rPr>
  </w:style>
  <w:style w:type="paragraph" w:customStyle="1" w:styleId="ExamQuestionSection">
    <w:name w:val="Exam Question Section"/>
    <w:basedOn w:val="ExamQuestion"/>
    <w:qFormat/>
    <w:rsid w:val="00B03AC7"/>
    <w:pPr>
      <w:numPr>
        <w:numId w:val="1"/>
      </w:numPr>
      <w:tabs>
        <w:tab w:val="clear" w:pos="1080"/>
        <w:tab w:val="left" w:pos="1134"/>
        <w:tab w:val="left" w:pos="1701"/>
      </w:tabs>
    </w:pPr>
    <w:rPr>
      <w:lang w:val="en-IE"/>
    </w:rPr>
  </w:style>
  <w:style w:type="paragraph" w:customStyle="1" w:styleId="Code">
    <w:name w:val="Code"/>
    <w:basedOn w:val="ExamQuestion"/>
    <w:qFormat/>
    <w:rsid w:val="00B03AC7"/>
    <w:pPr>
      <w:tabs>
        <w:tab w:val="clear" w:pos="1080"/>
        <w:tab w:val="left" w:pos="1134"/>
        <w:tab w:val="left" w:pos="1701"/>
      </w:tabs>
      <w:ind w:left="1134"/>
    </w:pPr>
    <w:rPr>
      <w:rFonts w:ascii="Courier New" w:hAnsi="Courier New" w:cs="Courier New"/>
      <w:lang w:val="en-IE"/>
    </w:rPr>
  </w:style>
  <w:style w:type="paragraph" w:customStyle="1" w:styleId="ExamAnswer">
    <w:name w:val="Exam Answer"/>
    <w:basedOn w:val="ExamQuestion"/>
    <w:rsid w:val="00825146"/>
    <w:pPr>
      <w:tabs>
        <w:tab w:val="clear" w:pos="1080"/>
        <w:tab w:val="left" w:pos="0"/>
      </w:tabs>
      <w:ind w:left="0" w:firstLine="0"/>
    </w:pPr>
    <w:rPr>
      <w:lang w:val="en-IE"/>
    </w:rPr>
  </w:style>
  <w:style w:type="paragraph" w:customStyle="1" w:styleId="ExamSolution">
    <w:name w:val="Exam Solution"/>
    <w:basedOn w:val="ExamQuestionSection"/>
    <w:qFormat/>
    <w:rsid w:val="00EE4D68"/>
    <w:pPr>
      <w:numPr>
        <w:numId w:val="0"/>
      </w:numPr>
    </w:pPr>
  </w:style>
  <w:style w:type="character" w:customStyle="1" w:styleId="Heading3Char">
    <w:name w:val="Heading 3 Char"/>
    <w:link w:val="Heading3"/>
    <w:rsid w:val="00055BD4"/>
    <w:rPr>
      <w:rFonts w:ascii="Cambria" w:eastAsia="Times New Roman" w:hAnsi="Cambria" w:cs="Times New Roman"/>
      <w:b/>
      <w:bCs/>
      <w:sz w:val="26"/>
      <w:szCs w:val="26"/>
      <w:lang w:val="en-GB" w:eastAsia="en-US"/>
    </w:rPr>
  </w:style>
  <w:style w:type="paragraph" w:styleId="ListParagraph">
    <w:name w:val="List Paragraph"/>
    <w:basedOn w:val="Normal"/>
    <w:uiPriority w:val="34"/>
    <w:qFormat/>
    <w:rsid w:val="00E36A2D"/>
    <w:pPr>
      <w:ind w:left="720"/>
    </w:pPr>
  </w:style>
  <w:style w:type="paragraph" w:styleId="NormalWeb">
    <w:name w:val="Normal (Web)"/>
    <w:basedOn w:val="Normal"/>
    <w:uiPriority w:val="99"/>
    <w:unhideWhenUsed/>
    <w:rsid w:val="00491923"/>
    <w:pPr>
      <w:tabs>
        <w:tab w:val="clear" w:pos="567"/>
        <w:tab w:val="clear" w:pos="8222"/>
      </w:tabs>
      <w:spacing w:before="100" w:beforeAutospacing="1" w:after="100" w:afterAutospacing="1" w:line="240" w:lineRule="auto"/>
      <w:ind w:left="0" w:firstLine="0"/>
    </w:pPr>
    <w:rPr>
      <w:rFonts w:eastAsiaTheme="minorEastAsia"/>
      <w:szCs w:val="24"/>
      <w:lang w:val="en-IE" w:eastAsia="en-IE"/>
    </w:rPr>
  </w:style>
  <w:style w:type="character" w:customStyle="1" w:styleId="Heading2Char">
    <w:name w:val="Heading 2 Char"/>
    <w:basedOn w:val="DefaultParagraphFont"/>
    <w:link w:val="Heading2"/>
    <w:semiHidden/>
    <w:rsid w:val="009049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11804-C0D2-44D0-99B4-24372242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examtemplate.dot</Template>
  <TotalTime>671</TotalTime>
  <Pages>1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Exam Papers</vt:lpstr>
    </vt:vector>
  </TitlesOfParts>
  <Company>D.I.T. Kevin Street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Exam Papers</dc:title>
  <dc:subject>Exam Papers Templates</dc:subject>
  <dc:creator>dcarroll</dc:creator>
  <cp:keywords>WSAD WMT Computer Science</cp:keywords>
  <cp:lastModifiedBy>Bryan Duggan</cp:lastModifiedBy>
  <cp:revision>37</cp:revision>
  <cp:lastPrinted>2018-11-13T10:01:00Z</cp:lastPrinted>
  <dcterms:created xsi:type="dcterms:W3CDTF">2018-03-13T14:40:00Z</dcterms:created>
  <dcterms:modified xsi:type="dcterms:W3CDTF">2019-10-27T14:36:00Z</dcterms:modified>
</cp:coreProperties>
</file>