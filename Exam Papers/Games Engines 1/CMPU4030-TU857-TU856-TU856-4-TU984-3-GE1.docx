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08FE" w14:textId="335B0CC0" w:rsidR="00815387" w:rsidRDefault="00815387" w:rsidP="00815387">
      <w:pPr>
        <w:spacing w:line="240" w:lineRule="auto"/>
        <w:ind w:left="1135" w:hanging="851"/>
        <w:jc w:val="right"/>
      </w:pPr>
      <w:r>
        <w:t xml:space="preserve">Programme Code: </w:t>
      </w:r>
      <w:bookmarkStart w:id="0" w:name="_Hlk57664810"/>
      <w:r w:rsidR="001976E5" w:rsidRPr="001976E5">
        <w:t>TU857</w:t>
      </w:r>
      <w:r>
        <w:t xml:space="preserve">, </w:t>
      </w:r>
      <w:r w:rsidR="001976E5" w:rsidRPr="001976E5">
        <w:t>TU856</w:t>
      </w:r>
      <w:r>
        <w:t xml:space="preserve">, </w:t>
      </w:r>
      <w:r w:rsidR="001976E5" w:rsidRPr="001976E5">
        <w:t>TU856</w:t>
      </w:r>
      <w:r>
        <w:t xml:space="preserve">, </w:t>
      </w:r>
      <w:r w:rsidR="001976E5">
        <w:t>TU984</w:t>
      </w:r>
      <w:bookmarkEnd w:id="0"/>
    </w:p>
    <w:p w14:paraId="291BDF14" w14:textId="77777777" w:rsidR="00815387" w:rsidRDefault="00815387" w:rsidP="00815387">
      <w:pPr>
        <w:spacing w:line="240" w:lineRule="auto"/>
        <w:ind w:left="1135" w:hanging="851"/>
        <w:jc w:val="right"/>
      </w:pPr>
      <w:r>
        <w:t>Module Code: CMPU 4030</w:t>
      </w:r>
    </w:p>
    <w:p w14:paraId="2D49BDD6" w14:textId="77777777" w:rsidR="00815387" w:rsidRDefault="00815387" w:rsidP="00815387">
      <w:pPr>
        <w:spacing w:line="240" w:lineRule="auto"/>
        <w:ind w:left="1135" w:hanging="851"/>
        <w:jc w:val="right"/>
      </w:pPr>
      <w:r>
        <w:t>CRN: 22528, 22418, 31083, 27945</w:t>
      </w:r>
    </w:p>
    <w:p w14:paraId="01047DBB" w14:textId="77777777" w:rsidR="00815387" w:rsidRDefault="00815387" w:rsidP="00815387">
      <w:pPr>
        <w:spacing w:line="240" w:lineRule="auto"/>
        <w:ind w:left="1135" w:hanging="851"/>
      </w:pPr>
    </w:p>
    <w:p w14:paraId="2458313F" w14:textId="77777777" w:rsidR="00815387" w:rsidRDefault="00815387" w:rsidP="00815387">
      <w:pPr>
        <w:spacing w:line="240" w:lineRule="auto"/>
        <w:ind w:left="1135" w:hanging="851"/>
        <w:jc w:val="center"/>
        <w:rPr>
          <w:sz w:val="36"/>
          <w:szCs w:val="36"/>
        </w:rPr>
      </w:pPr>
    </w:p>
    <w:p w14:paraId="66660E36" w14:textId="77777777" w:rsidR="00815387" w:rsidRDefault="00815387" w:rsidP="00815387">
      <w:pPr>
        <w:spacing w:line="240" w:lineRule="auto"/>
        <w:ind w:left="1135" w:hanging="851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TECHNOLOGICAL UNIVERSITY DUBLIN</w:t>
      </w:r>
    </w:p>
    <w:p w14:paraId="743C082A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  <w:r>
        <w:rPr>
          <w:b/>
        </w:rPr>
        <w:t>KEVIN STREET CAMPUS</w:t>
      </w:r>
    </w:p>
    <w:p w14:paraId="3E1233FC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</w:p>
    <w:p w14:paraId="5B6126C8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  <w:r>
        <w:rPr>
          <w:b/>
        </w:rPr>
        <w:t>_____________</w:t>
      </w:r>
    </w:p>
    <w:p w14:paraId="3919B780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</w:p>
    <w:p w14:paraId="2AA1721B" w14:textId="77777777" w:rsidR="00815387" w:rsidRDefault="00815387" w:rsidP="00815387">
      <w:pPr>
        <w:spacing w:line="240" w:lineRule="auto"/>
        <w:ind w:left="1135" w:hanging="851"/>
        <w:jc w:val="center"/>
        <w:rPr>
          <w:sz w:val="36"/>
          <w:szCs w:val="36"/>
        </w:rPr>
      </w:pPr>
      <w:r>
        <w:rPr>
          <w:sz w:val="36"/>
          <w:szCs w:val="36"/>
        </w:rPr>
        <w:t>BSc. (Honours) Degree in Computer Science (Infrastructure)</w:t>
      </w:r>
    </w:p>
    <w:p w14:paraId="0EA35007" w14:textId="77777777" w:rsidR="00815387" w:rsidRDefault="00815387" w:rsidP="00815387">
      <w:pPr>
        <w:tabs>
          <w:tab w:val="left" w:pos="5385"/>
        </w:tabs>
        <w:spacing w:line="240" w:lineRule="auto"/>
        <w:ind w:left="1135" w:hanging="851"/>
        <w:rPr>
          <w:sz w:val="12"/>
          <w:szCs w:val="12"/>
        </w:rPr>
      </w:pPr>
      <w:r>
        <w:rPr>
          <w:sz w:val="12"/>
          <w:szCs w:val="12"/>
        </w:rPr>
        <w:tab/>
      </w:r>
    </w:p>
    <w:p w14:paraId="2A41C455" w14:textId="77777777" w:rsidR="00815387" w:rsidRDefault="00815387" w:rsidP="00815387">
      <w:pPr>
        <w:spacing w:line="240" w:lineRule="auto"/>
        <w:ind w:left="1135" w:hanging="85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BSc. (Honours) Degree in Computer Science </w:t>
      </w:r>
    </w:p>
    <w:p w14:paraId="3815B5AA" w14:textId="77777777" w:rsidR="00815387" w:rsidRDefault="00815387" w:rsidP="00815387">
      <w:pPr>
        <w:spacing w:line="240" w:lineRule="auto"/>
        <w:ind w:left="1135" w:hanging="851"/>
        <w:jc w:val="center"/>
        <w:rPr>
          <w:sz w:val="12"/>
          <w:szCs w:val="12"/>
        </w:rPr>
      </w:pPr>
    </w:p>
    <w:p w14:paraId="33E70ADB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  <w:r>
        <w:rPr>
          <w:sz w:val="36"/>
          <w:szCs w:val="36"/>
        </w:rPr>
        <w:t>BSc. (Honours) Degree in Computer Science (International)</w:t>
      </w:r>
    </w:p>
    <w:p w14:paraId="41985411" w14:textId="77777777" w:rsidR="00815387" w:rsidRDefault="00815387" w:rsidP="00815387">
      <w:pPr>
        <w:spacing w:line="240" w:lineRule="auto"/>
        <w:ind w:left="1135" w:hanging="851"/>
        <w:jc w:val="center"/>
        <w:rPr>
          <w:b/>
          <w:sz w:val="12"/>
        </w:rPr>
      </w:pPr>
    </w:p>
    <w:p w14:paraId="0BDDE838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  <w:r>
        <w:rPr>
          <w:b/>
        </w:rPr>
        <w:t>Year 4</w:t>
      </w:r>
    </w:p>
    <w:p w14:paraId="5B22703A" w14:textId="77777777" w:rsidR="00815387" w:rsidRDefault="00815387" w:rsidP="00815387">
      <w:pPr>
        <w:spacing w:line="240" w:lineRule="auto"/>
        <w:ind w:left="1135" w:hanging="851"/>
        <w:jc w:val="center"/>
        <w:rPr>
          <w:b/>
          <w:sz w:val="20"/>
        </w:rPr>
      </w:pPr>
    </w:p>
    <w:p w14:paraId="533850A3" w14:textId="66A5A96F" w:rsidR="00815387" w:rsidRDefault="00815387" w:rsidP="00815387">
      <w:pPr>
        <w:spacing w:line="240" w:lineRule="auto"/>
        <w:ind w:left="1135" w:hanging="851"/>
        <w:jc w:val="center"/>
        <w:rPr>
          <w:sz w:val="36"/>
          <w:szCs w:val="36"/>
        </w:rPr>
      </w:pPr>
      <w:r>
        <w:rPr>
          <w:sz w:val="36"/>
          <w:szCs w:val="36"/>
        </w:rPr>
        <w:t>BA. (Honours) in Game Design</w:t>
      </w:r>
    </w:p>
    <w:p w14:paraId="327A68D0" w14:textId="77777777" w:rsidR="00815387" w:rsidRDefault="00815387" w:rsidP="00815387">
      <w:pPr>
        <w:spacing w:line="240" w:lineRule="auto"/>
        <w:ind w:left="1135" w:hanging="851"/>
        <w:jc w:val="center"/>
        <w:rPr>
          <w:sz w:val="12"/>
          <w:szCs w:val="12"/>
        </w:rPr>
      </w:pPr>
    </w:p>
    <w:p w14:paraId="1D13C71C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  <w:r>
        <w:rPr>
          <w:b/>
        </w:rPr>
        <w:t>Year 3</w:t>
      </w:r>
    </w:p>
    <w:p w14:paraId="1ACA44F5" w14:textId="77777777" w:rsidR="00815387" w:rsidRDefault="00815387" w:rsidP="00815387">
      <w:pPr>
        <w:tabs>
          <w:tab w:val="center" w:pos="4153"/>
          <w:tab w:val="left" w:pos="5940"/>
        </w:tabs>
        <w:spacing w:line="240" w:lineRule="auto"/>
        <w:ind w:left="1135" w:hanging="851"/>
        <w:jc w:val="center"/>
        <w:rPr>
          <w:b/>
        </w:rPr>
      </w:pPr>
      <w:r>
        <w:rPr>
          <w:b/>
        </w:rPr>
        <w:t>______________</w:t>
      </w:r>
    </w:p>
    <w:p w14:paraId="5CC41EEE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</w:p>
    <w:p w14:paraId="6AE36594" w14:textId="0C139772" w:rsidR="00815387" w:rsidRDefault="00ED59EF" w:rsidP="00815387">
      <w:pPr>
        <w:spacing w:line="240" w:lineRule="auto"/>
        <w:ind w:left="1135" w:hanging="851"/>
        <w:jc w:val="center"/>
      </w:pPr>
      <w:r>
        <w:t>SEMESTER 1</w:t>
      </w:r>
      <w:r w:rsidR="00815387">
        <w:t xml:space="preserve"> EXAMINATIONS 20</w:t>
      </w:r>
      <w:r>
        <w:t>20</w:t>
      </w:r>
      <w:r w:rsidR="00815387">
        <w:t>/</w:t>
      </w:r>
      <w:r>
        <w:t>21</w:t>
      </w:r>
    </w:p>
    <w:p w14:paraId="30BCC5CB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  <w:r>
        <w:rPr>
          <w:b/>
        </w:rPr>
        <w:t>______________</w:t>
      </w:r>
    </w:p>
    <w:p w14:paraId="54FCCD4B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</w:p>
    <w:p w14:paraId="015C9A34" w14:textId="77777777" w:rsidR="00815387" w:rsidRDefault="00815387" w:rsidP="00815387">
      <w:pPr>
        <w:spacing w:line="240" w:lineRule="auto"/>
        <w:ind w:left="1135" w:hanging="851"/>
        <w:jc w:val="center"/>
        <w:rPr>
          <w:b/>
        </w:rPr>
      </w:pPr>
    </w:p>
    <w:p w14:paraId="58947C34" w14:textId="77777777" w:rsidR="00815387" w:rsidRDefault="00815387" w:rsidP="00815387">
      <w:pPr>
        <w:spacing w:line="240" w:lineRule="auto"/>
        <w:ind w:left="1135"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Games Engines 1</w:t>
      </w:r>
    </w:p>
    <w:p w14:paraId="536DC363" w14:textId="77777777" w:rsidR="00815387" w:rsidRDefault="00815387" w:rsidP="00815387">
      <w:pPr>
        <w:spacing w:line="240" w:lineRule="auto"/>
        <w:ind w:left="1135" w:hanging="851"/>
        <w:jc w:val="center"/>
      </w:pPr>
    </w:p>
    <w:p w14:paraId="34ED92DE" w14:textId="77777777" w:rsidR="00815387" w:rsidRDefault="00815387" w:rsidP="00815387">
      <w:pPr>
        <w:spacing w:line="240" w:lineRule="auto"/>
        <w:ind w:left="1135" w:hanging="851"/>
        <w:jc w:val="center"/>
      </w:pPr>
      <w:bookmarkStart w:id="1" w:name="_Hlk57664783"/>
      <w:proofErr w:type="spellStart"/>
      <w:r>
        <w:t>Dr.</w:t>
      </w:r>
      <w:proofErr w:type="spellEnd"/>
      <w:r>
        <w:t xml:space="preserve"> Bryan Duggan</w:t>
      </w:r>
    </w:p>
    <w:p w14:paraId="192829B0" w14:textId="77777777" w:rsidR="00815387" w:rsidRDefault="00815387" w:rsidP="00815387">
      <w:pPr>
        <w:spacing w:line="240" w:lineRule="auto"/>
        <w:ind w:left="1135" w:hanging="851"/>
        <w:jc w:val="center"/>
      </w:pPr>
      <w:proofErr w:type="spellStart"/>
      <w:r>
        <w:t>Dr.</w:t>
      </w:r>
      <w:proofErr w:type="spellEnd"/>
      <w:r>
        <w:t xml:space="preserve"> Deirdre Lillis</w:t>
      </w:r>
    </w:p>
    <w:p w14:paraId="34D41304" w14:textId="59E09DF8" w:rsidR="00815387" w:rsidRDefault="00815387" w:rsidP="00815387">
      <w:pPr>
        <w:spacing w:line="240" w:lineRule="auto"/>
        <w:ind w:left="1135" w:hanging="851"/>
        <w:jc w:val="center"/>
      </w:pPr>
      <w:r>
        <w:t>Ms. Pauline Martin</w:t>
      </w:r>
    </w:p>
    <w:p w14:paraId="2363B14A" w14:textId="6A44B71C" w:rsidR="00815387" w:rsidRDefault="005A6D68" w:rsidP="00815387">
      <w:pPr>
        <w:spacing w:line="240" w:lineRule="auto"/>
        <w:ind w:left="1135" w:hanging="851"/>
        <w:jc w:val="center"/>
      </w:pPr>
      <w:r w:rsidRPr="005A6D68">
        <w:t xml:space="preserve">Ms. </w:t>
      </w:r>
      <w:proofErr w:type="spellStart"/>
      <w:r w:rsidRPr="005A6D68">
        <w:t>Sanita</w:t>
      </w:r>
      <w:proofErr w:type="spellEnd"/>
      <w:r w:rsidRPr="005A6D68">
        <w:t xml:space="preserve"> </w:t>
      </w:r>
      <w:proofErr w:type="spellStart"/>
      <w:r w:rsidRPr="005A6D68">
        <w:t>Tifentale</w:t>
      </w:r>
      <w:proofErr w:type="spellEnd"/>
    </w:p>
    <w:bookmarkEnd w:id="1"/>
    <w:p w14:paraId="42951DA7" w14:textId="77777777" w:rsidR="00815387" w:rsidRDefault="00815387" w:rsidP="00815387">
      <w:pPr>
        <w:spacing w:line="240" w:lineRule="auto"/>
        <w:ind w:left="1135" w:hanging="851"/>
        <w:jc w:val="center"/>
      </w:pPr>
    </w:p>
    <w:p w14:paraId="6D9F6B3A" w14:textId="77777777" w:rsidR="00815387" w:rsidRDefault="00815387" w:rsidP="00815387">
      <w:pPr>
        <w:spacing w:line="240" w:lineRule="auto"/>
        <w:ind w:left="1135" w:hanging="851"/>
        <w:jc w:val="center"/>
      </w:pPr>
    </w:p>
    <w:p w14:paraId="4E287F74" w14:textId="77777777" w:rsidR="005A6D68" w:rsidRPr="0025048B" w:rsidRDefault="005A6D68" w:rsidP="005A6D6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Instructions to candidates</w:t>
      </w:r>
    </w:p>
    <w:p w14:paraId="02AE59E3" w14:textId="77777777" w:rsidR="005A6D68" w:rsidRPr="0025048B" w:rsidRDefault="005A6D68" w:rsidP="005A6D6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75BB1DA6" w14:textId="77777777" w:rsidR="005A6D68" w:rsidRPr="0025048B" w:rsidRDefault="005A6D68" w:rsidP="005A6D6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 xml:space="preserve">Answer </w:t>
      </w:r>
      <w:r>
        <w:rPr>
          <w:smallCaps/>
        </w:rPr>
        <w:t>Question 1 (Compulsory) and any 2 from the remaining questions</w:t>
      </w:r>
    </w:p>
    <w:p w14:paraId="266D4E63" w14:textId="77777777" w:rsidR="005A6D68" w:rsidRPr="0025048B" w:rsidRDefault="005A6D68" w:rsidP="005A6D6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Question 1 is worth 40 marks, the remaining questions are worth 30 marks each</w:t>
      </w:r>
    </w:p>
    <w:p w14:paraId="31F55074" w14:textId="74E6ED05" w:rsidR="00815387" w:rsidRDefault="00815387" w:rsidP="00815387">
      <w:pPr>
        <w:spacing w:line="240" w:lineRule="auto"/>
        <w:ind w:left="1135"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12DFC1" w14:textId="77777777" w:rsidR="00D962A0" w:rsidRPr="00D962A0" w:rsidRDefault="00D962A0" w:rsidP="00DF6A6D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lang w:val="en-IE"/>
        </w:rPr>
      </w:pPr>
      <w:r w:rsidRPr="00D962A0">
        <w:rPr>
          <w:b/>
          <w:lang w:val="en-IE"/>
        </w:rPr>
        <w:lastRenderedPageBreak/>
        <w:t>Question 1</w:t>
      </w:r>
    </w:p>
    <w:p w14:paraId="621EB060" w14:textId="77777777" w:rsidR="0016322C" w:rsidRDefault="0016322C" w:rsidP="00E51F85">
      <w:pPr>
        <w:pStyle w:val="ExamQuestion"/>
        <w:rPr>
          <w:lang w:val="en-IE"/>
        </w:rPr>
      </w:pPr>
    </w:p>
    <w:p w14:paraId="4E6134BB" w14:textId="46C1BA52" w:rsidR="00E14673" w:rsidRDefault="00E14673" w:rsidP="00E14673">
      <w:pPr>
        <w:pStyle w:val="ExamQuestionSection"/>
        <w:numPr>
          <w:ilvl w:val="0"/>
          <w:numId w:val="0"/>
        </w:numPr>
      </w:pPr>
      <w:r>
        <w:tab/>
      </w:r>
      <w:r w:rsidR="00751DA7">
        <w:t xml:space="preserve">A </w:t>
      </w:r>
      <w:r w:rsidR="00BE20FF">
        <w:t xml:space="preserve">3D </w:t>
      </w:r>
      <w:r w:rsidR="00751DA7">
        <w:t xml:space="preserve">tower defence game made in Unity has the following </w:t>
      </w:r>
      <w:r w:rsidR="00FB0C25">
        <w:t>rules</w:t>
      </w:r>
      <w:r>
        <w:t>:</w:t>
      </w:r>
    </w:p>
    <w:p w14:paraId="3585B593" w14:textId="77777777" w:rsidR="00751DA7" w:rsidRDefault="00751DA7" w:rsidP="00BE20FF">
      <w:pPr>
        <w:pStyle w:val="ExamQuestionSection"/>
        <w:numPr>
          <w:ilvl w:val="0"/>
          <w:numId w:val="0"/>
        </w:numPr>
      </w:pPr>
    </w:p>
    <w:p w14:paraId="667EC270" w14:textId="72D55262" w:rsidR="00BE20FF" w:rsidRDefault="00ED59EF" w:rsidP="00F66948">
      <w:pPr>
        <w:pStyle w:val="ExamQuestionSection"/>
        <w:numPr>
          <w:ilvl w:val="0"/>
          <w:numId w:val="2"/>
        </w:numPr>
      </w:pPr>
      <w:r>
        <w:t>There is a crosshair in the centre of the screen that the player uses to s</w:t>
      </w:r>
      <w:r w:rsidR="00BE20FF">
        <w:t>elect a location on the map</w:t>
      </w:r>
      <w:r>
        <w:t xml:space="preserve"> </w:t>
      </w:r>
      <w:proofErr w:type="gramStart"/>
      <w:r>
        <w:t>in order to</w:t>
      </w:r>
      <w:proofErr w:type="gramEnd"/>
      <w:r>
        <w:t xml:space="preserve"> place a tower</w:t>
      </w:r>
      <w:r w:rsidR="00BE20FF">
        <w:t>.</w:t>
      </w:r>
    </w:p>
    <w:p w14:paraId="6D980B97" w14:textId="1B867EB2" w:rsidR="00BE20FF" w:rsidRDefault="00BE20FF" w:rsidP="00F66948">
      <w:pPr>
        <w:pStyle w:val="ExamQuestionSection"/>
        <w:numPr>
          <w:ilvl w:val="0"/>
          <w:numId w:val="2"/>
        </w:numPr>
      </w:pPr>
      <w:r>
        <w:t>Towers become active when a creep comes in range.</w:t>
      </w:r>
    </w:p>
    <w:p w14:paraId="287BA98E" w14:textId="24FD111E" w:rsidR="00BE20FF" w:rsidRDefault="00BE20FF" w:rsidP="00F66948">
      <w:pPr>
        <w:pStyle w:val="ExamQuestionSection"/>
        <w:numPr>
          <w:ilvl w:val="0"/>
          <w:numId w:val="2"/>
        </w:numPr>
      </w:pPr>
      <w:r>
        <w:t>When a tower becomes active it will turn to face the creep and continue targeting the creep so long as it stays in range.</w:t>
      </w:r>
    </w:p>
    <w:p w14:paraId="1458226B" w14:textId="77777777" w:rsidR="00BE20FF" w:rsidRDefault="00BE20FF" w:rsidP="00F66948">
      <w:pPr>
        <w:pStyle w:val="ExamQuestionSection"/>
        <w:numPr>
          <w:ilvl w:val="0"/>
          <w:numId w:val="2"/>
        </w:numPr>
      </w:pPr>
      <w:r>
        <w:t xml:space="preserve">Towers can fire 5 bullets per second. </w:t>
      </w:r>
    </w:p>
    <w:p w14:paraId="54FD892B" w14:textId="28104C9E" w:rsidR="00BE20FF" w:rsidRDefault="00BE20FF" w:rsidP="00F66948">
      <w:pPr>
        <w:pStyle w:val="ExamQuestionSection"/>
        <w:numPr>
          <w:ilvl w:val="0"/>
          <w:numId w:val="2"/>
        </w:numPr>
      </w:pPr>
      <w:r>
        <w:t xml:space="preserve">Bullets disappear after 5 seconds if they don’t hit </w:t>
      </w:r>
      <w:proofErr w:type="gramStart"/>
      <w:r>
        <w:t>anything</w:t>
      </w:r>
      <w:proofErr w:type="gramEnd"/>
    </w:p>
    <w:p w14:paraId="251B05DC" w14:textId="142D0E42" w:rsidR="00E14673" w:rsidRDefault="00E14673" w:rsidP="00F66948">
      <w:pPr>
        <w:pStyle w:val="ExamQuestionSection"/>
        <w:numPr>
          <w:ilvl w:val="0"/>
          <w:numId w:val="2"/>
        </w:numPr>
      </w:pPr>
      <w:r>
        <w:t xml:space="preserve">There are three possible types </w:t>
      </w:r>
      <w:r w:rsidR="00BE20FF">
        <w:t xml:space="preserve">of creeps </w:t>
      </w:r>
      <w:r>
        <w:t>and each has an equal probability of being spawned.</w:t>
      </w:r>
    </w:p>
    <w:p w14:paraId="0D35F520" w14:textId="77777777" w:rsidR="006618A1" w:rsidRDefault="00FB0C25" w:rsidP="00F66948">
      <w:pPr>
        <w:pStyle w:val="ExamQuestionSection"/>
        <w:numPr>
          <w:ilvl w:val="0"/>
          <w:numId w:val="2"/>
        </w:numPr>
      </w:pPr>
      <w:r>
        <w:t xml:space="preserve">Creeps follow a path to get to the </w:t>
      </w:r>
      <w:proofErr w:type="gramStart"/>
      <w:r>
        <w:t>players</w:t>
      </w:r>
      <w:proofErr w:type="gramEnd"/>
      <w:r>
        <w:t xml:space="preserve"> base.</w:t>
      </w:r>
    </w:p>
    <w:p w14:paraId="1F88B3F9" w14:textId="5B76915B" w:rsidR="00BE20FF" w:rsidRDefault="00FB0C25" w:rsidP="00F66948">
      <w:pPr>
        <w:pStyle w:val="ExamQuestionSection"/>
        <w:numPr>
          <w:ilvl w:val="0"/>
          <w:numId w:val="2"/>
        </w:numPr>
      </w:pPr>
      <w:r>
        <w:t xml:space="preserve">When a creep is hit with a bullet, it explodes and </w:t>
      </w:r>
      <w:r w:rsidR="00F16E2D">
        <w:t>after a few seconds, sinks into the ground and gets removed from the scene</w:t>
      </w:r>
      <w:r w:rsidR="00201622">
        <w:t>.</w:t>
      </w:r>
    </w:p>
    <w:p w14:paraId="1D3D4A2D" w14:textId="77777777" w:rsidR="00E14673" w:rsidRDefault="00E14673" w:rsidP="0072335D">
      <w:pPr>
        <w:pStyle w:val="ExamQuestionSection"/>
        <w:numPr>
          <w:ilvl w:val="0"/>
          <w:numId w:val="0"/>
        </w:numPr>
        <w:ind w:left="1134"/>
      </w:pPr>
    </w:p>
    <w:p w14:paraId="53536282" w14:textId="77777777" w:rsidR="00E14673" w:rsidRDefault="00697DAE" w:rsidP="0072335D">
      <w:pPr>
        <w:pStyle w:val="ExamQuestionSection"/>
        <w:numPr>
          <w:ilvl w:val="0"/>
          <w:numId w:val="0"/>
        </w:numPr>
        <w:ind w:left="1134"/>
      </w:pPr>
      <w:r>
        <w:t>Taking each of the rules above, how you would program them in Unity</w:t>
      </w:r>
      <w:r w:rsidR="00C32114">
        <w:t>?</w:t>
      </w:r>
    </w:p>
    <w:p w14:paraId="40F6FDFA" w14:textId="2C01DE00" w:rsidR="003044B2" w:rsidRDefault="003044B2" w:rsidP="003044B2">
      <w:pPr>
        <w:pStyle w:val="ExamQuestionSection"/>
        <w:numPr>
          <w:ilvl w:val="0"/>
          <w:numId w:val="0"/>
        </w:numPr>
        <w:ind w:left="1440"/>
        <w:jc w:val="right"/>
      </w:pPr>
      <w:r>
        <w:t xml:space="preserve">(8 </w:t>
      </w:r>
      <w:r w:rsidR="00191161">
        <w:t xml:space="preserve">x 5 </w:t>
      </w:r>
      <w:r>
        <w:t>marks)</w:t>
      </w:r>
    </w:p>
    <w:p w14:paraId="5EAE7BDE" w14:textId="430315B2" w:rsidR="002B065C" w:rsidRDefault="002B065C" w:rsidP="003044B2">
      <w:pPr>
        <w:pStyle w:val="ExamQuestionSection"/>
        <w:numPr>
          <w:ilvl w:val="0"/>
          <w:numId w:val="0"/>
        </w:numPr>
        <w:ind w:left="1440"/>
        <w:jc w:val="right"/>
      </w:pPr>
    </w:p>
    <w:p w14:paraId="5E7A371C" w14:textId="77777777" w:rsidR="00C32114" w:rsidRDefault="00C32114" w:rsidP="003044B2">
      <w:pPr>
        <w:pStyle w:val="ExamQuestionSection"/>
        <w:numPr>
          <w:ilvl w:val="0"/>
          <w:numId w:val="0"/>
        </w:numPr>
        <w:ind w:left="1440"/>
        <w:jc w:val="right"/>
      </w:pPr>
    </w:p>
    <w:p w14:paraId="4975D18B" w14:textId="77777777" w:rsidR="00874E58" w:rsidRDefault="00874E58" w:rsidP="00874E58">
      <w:pPr>
        <w:pStyle w:val="ExamQuestion"/>
        <w:rPr>
          <w:b/>
          <w:lang w:val="en-IE"/>
        </w:rPr>
      </w:pPr>
      <w:r w:rsidRPr="00A63645">
        <w:rPr>
          <w:b/>
          <w:lang w:val="en-IE"/>
        </w:rPr>
        <w:t xml:space="preserve">Question </w:t>
      </w:r>
      <w:r>
        <w:rPr>
          <w:b/>
          <w:lang w:val="en-IE"/>
        </w:rPr>
        <w:t>2</w:t>
      </w:r>
    </w:p>
    <w:p w14:paraId="47F48C0D" w14:textId="77777777" w:rsidR="00874E58" w:rsidRDefault="00874E58" w:rsidP="00874E58">
      <w:pPr>
        <w:pStyle w:val="ExamQuestion"/>
        <w:rPr>
          <w:b/>
          <w:lang w:val="en-IE"/>
        </w:rPr>
      </w:pPr>
    </w:p>
    <w:p w14:paraId="0BAD9E4D" w14:textId="77777777" w:rsidR="00874E58" w:rsidRDefault="00874E58" w:rsidP="00874E58">
      <w:pPr>
        <w:pStyle w:val="ExamQuestion"/>
        <w:numPr>
          <w:ilvl w:val="0"/>
          <w:numId w:val="11"/>
        </w:numPr>
      </w:pPr>
      <w:r w:rsidRPr="002536B0">
        <w:t xml:space="preserve">Discuss the relationship between the quantities of </w:t>
      </w:r>
      <w:r w:rsidRPr="00E5078D">
        <w:rPr>
          <w:i/>
        </w:rPr>
        <w:t>force</w:t>
      </w:r>
      <w:r w:rsidRPr="00E5078D">
        <w:t xml:space="preserve">, </w:t>
      </w:r>
      <w:r w:rsidRPr="00E5078D">
        <w:rPr>
          <w:i/>
        </w:rPr>
        <w:t>velocity</w:t>
      </w:r>
      <w:r w:rsidRPr="00E5078D">
        <w:t xml:space="preserve">, </w:t>
      </w:r>
      <w:r w:rsidRPr="00E5078D">
        <w:rPr>
          <w:i/>
        </w:rPr>
        <w:t>acceleration</w:t>
      </w:r>
      <w:r w:rsidRPr="00E5078D">
        <w:t xml:space="preserve">, </w:t>
      </w:r>
      <w:r w:rsidRPr="00E5078D">
        <w:rPr>
          <w:i/>
        </w:rPr>
        <w:t>position</w:t>
      </w:r>
      <w:r w:rsidRPr="00E5078D">
        <w:t xml:space="preserve">, </w:t>
      </w:r>
      <w:r w:rsidRPr="00E5078D">
        <w:rPr>
          <w:i/>
        </w:rPr>
        <w:t>distance</w:t>
      </w:r>
      <w:r w:rsidRPr="00E5078D">
        <w:t xml:space="preserve">, </w:t>
      </w:r>
      <w:proofErr w:type="gramStart"/>
      <w:r w:rsidRPr="00E5078D">
        <w:rPr>
          <w:i/>
        </w:rPr>
        <w:t>time</w:t>
      </w:r>
      <w:proofErr w:type="gramEnd"/>
      <w:r w:rsidRPr="00E5078D">
        <w:t xml:space="preserve"> and </w:t>
      </w:r>
      <w:r w:rsidRPr="00E5078D">
        <w:rPr>
          <w:i/>
        </w:rPr>
        <w:t>mass</w:t>
      </w:r>
      <w:r w:rsidRPr="002536B0">
        <w:t xml:space="preserve"> in relation to 3D computer games. In your answer include:</w:t>
      </w:r>
      <w:r>
        <w:br/>
      </w:r>
    </w:p>
    <w:p w14:paraId="1E9E9FB4" w14:textId="77777777" w:rsidR="00874E58" w:rsidRDefault="00874E58" w:rsidP="00874E58">
      <w:pPr>
        <w:pStyle w:val="ExamQuestionSection"/>
        <w:numPr>
          <w:ilvl w:val="0"/>
          <w:numId w:val="10"/>
        </w:numPr>
        <w:tabs>
          <w:tab w:val="clear" w:pos="1701"/>
          <w:tab w:val="left" w:pos="1560"/>
        </w:tabs>
        <w:ind w:left="1560" w:hanging="306"/>
      </w:pPr>
      <w:r>
        <w:t>Units of measurement and representations for these quantities.</w:t>
      </w:r>
      <w:r>
        <w:tab/>
        <w:t>(5 marks)</w:t>
      </w:r>
    </w:p>
    <w:p w14:paraId="46618AEA" w14:textId="77777777" w:rsidR="00874E58" w:rsidRDefault="00874E58" w:rsidP="00874E58">
      <w:pPr>
        <w:pStyle w:val="ExamQuestionSection"/>
        <w:numPr>
          <w:ilvl w:val="0"/>
          <w:numId w:val="10"/>
        </w:numPr>
        <w:tabs>
          <w:tab w:val="clear" w:pos="1701"/>
          <w:tab w:val="left" w:pos="1560"/>
        </w:tabs>
        <w:ind w:left="1560" w:hanging="306"/>
      </w:pPr>
      <w:r>
        <w:t>Equations that describe the relationships.</w:t>
      </w:r>
      <w:r>
        <w:tab/>
        <w:t>(5 marks)</w:t>
      </w:r>
    </w:p>
    <w:p w14:paraId="271B1AA3" w14:textId="77777777" w:rsidR="00874E58" w:rsidRDefault="00874E58" w:rsidP="00874E58">
      <w:pPr>
        <w:pStyle w:val="ExamQuestionSection"/>
        <w:numPr>
          <w:ilvl w:val="0"/>
          <w:numId w:val="10"/>
        </w:numPr>
        <w:tabs>
          <w:tab w:val="clear" w:pos="1701"/>
          <w:tab w:val="left" w:pos="1560"/>
        </w:tabs>
        <w:ind w:left="1560" w:hanging="306"/>
      </w:pPr>
      <w:r>
        <w:t xml:space="preserve">A description of how to update the state of a Newtonian physics particle with respect to time in a 3D computer game. </w:t>
      </w:r>
      <w:r>
        <w:tab/>
        <w:t>(5 marks)</w:t>
      </w:r>
    </w:p>
    <w:p w14:paraId="1810F423" w14:textId="77777777" w:rsidR="00874E58" w:rsidRDefault="00874E58" w:rsidP="00633DC7">
      <w:pPr>
        <w:pStyle w:val="ExamQuestionSection"/>
        <w:numPr>
          <w:ilvl w:val="0"/>
          <w:numId w:val="0"/>
        </w:numPr>
        <w:tabs>
          <w:tab w:val="clear" w:pos="1701"/>
          <w:tab w:val="left" w:pos="1560"/>
        </w:tabs>
      </w:pPr>
    </w:p>
    <w:p w14:paraId="5D72A925" w14:textId="77777777" w:rsidR="00874E58" w:rsidRDefault="00874E58" w:rsidP="00874E58">
      <w:pPr>
        <w:pStyle w:val="ExamQuestion"/>
        <w:numPr>
          <w:ilvl w:val="0"/>
          <w:numId w:val="11"/>
        </w:numPr>
        <w:rPr>
          <w:szCs w:val="24"/>
        </w:rPr>
      </w:pPr>
      <w:r w:rsidRPr="00B647F7">
        <w:rPr>
          <w:szCs w:val="24"/>
        </w:rPr>
        <w:t xml:space="preserve">A </w:t>
      </w:r>
      <w:r w:rsidRPr="00B647F7">
        <w:rPr>
          <w:i/>
          <w:szCs w:val="24"/>
        </w:rPr>
        <w:t xml:space="preserve">gravity gun </w:t>
      </w:r>
      <w:r w:rsidRPr="00B647F7">
        <w:rPr>
          <w:szCs w:val="24"/>
        </w:rPr>
        <w:t xml:space="preserve">in 3D </w:t>
      </w:r>
      <w:r w:rsidRPr="00B647F7">
        <w:rPr>
          <w:szCs w:val="24"/>
          <w:lang w:val="en-IE"/>
        </w:rPr>
        <w:t>games</w:t>
      </w:r>
      <w:r w:rsidRPr="00B647F7">
        <w:rPr>
          <w:szCs w:val="24"/>
        </w:rPr>
        <w:t xml:space="preserve"> allows the player to grab an object and hold it at a point in front of the camera. Explain in detail how </w:t>
      </w:r>
      <w:r>
        <w:rPr>
          <w:szCs w:val="24"/>
        </w:rPr>
        <w:t>you would implement a gravity gun effect in a Unity project</w:t>
      </w:r>
      <w:r w:rsidRPr="00B647F7">
        <w:rPr>
          <w:szCs w:val="24"/>
        </w:rPr>
        <w:t>.</w:t>
      </w:r>
    </w:p>
    <w:p w14:paraId="12CFE6C2" w14:textId="77777777" w:rsidR="00874E58" w:rsidRPr="00B647F7" w:rsidRDefault="00874E58" w:rsidP="00874E58">
      <w:pPr>
        <w:pStyle w:val="ExamQuestion"/>
        <w:ind w:left="900" w:firstLine="0"/>
        <w:rPr>
          <w:szCs w:val="24"/>
        </w:rPr>
      </w:pPr>
    </w:p>
    <w:p w14:paraId="4CD44CAF" w14:textId="7EB8436C" w:rsidR="00874E58" w:rsidRDefault="00874E58" w:rsidP="00874E58">
      <w:pPr>
        <w:pStyle w:val="ExamQuestion"/>
        <w:ind w:left="54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(15 marks)</w:t>
      </w:r>
    </w:p>
    <w:p w14:paraId="7DFF9558" w14:textId="51114EC6" w:rsidR="00EA298C" w:rsidRDefault="00EA298C" w:rsidP="00874E58">
      <w:pPr>
        <w:pStyle w:val="ExamQuestion"/>
        <w:ind w:left="540" w:firstLine="0"/>
        <w:rPr>
          <w:szCs w:val="24"/>
        </w:rPr>
      </w:pPr>
    </w:p>
    <w:p w14:paraId="4F9B6617" w14:textId="77777777" w:rsidR="006618A1" w:rsidRDefault="006618A1" w:rsidP="00A05046">
      <w:pPr>
        <w:pStyle w:val="ExamQuestionSection"/>
        <w:numPr>
          <w:ilvl w:val="0"/>
          <w:numId w:val="0"/>
        </w:numPr>
        <w:ind w:left="142" w:hanging="360"/>
        <w:rPr>
          <w:b/>
        </w:rPr>
      </w:pPr>
    </w:p>
    <w:p w14:paraId="38195EC5" w14:textId="2504DB7C" w:rsidR="00491923" w:rsidRDefault="00360510" w:rsidP="006D1700">
      <w:pPr>
        <w:pStyle w:val="ExamQuestion"/>
        <w:rPr>
          <w:b/>
          <w:lang w:val="en-IE"/>
        </w:rPr>
      </w:pPr>
      <w:r w:rsidRPr="00360510">
        <w:rPr>
          <w:b/>
          <w:lang w:val="en-IE"/>
        </w:rPr>
        <w:t>Question 3</w:t>
      </w:r>
    </w:p>
    <w:p w14:paraId="5DB0DA3A" w14:textId="77777777" w:rsidR="00D0575E" w:rsidRDefault="00D0575E" w:rsidP="006A0DB4">
      <w:pPr>
        <w:pStyle w:val="ExamQuestion"/>
        <w:ind w:left="0" w:firstLine="0"/>
        <w:rPr>
          <w:lang w:val="en-IE"/>
        </w:rPr>
      </w:pPr>
    </w:p>
    <w:p w14:paraId="2C2F2D9F" w14:textId="5A1EAD7B" w:rsidR="00360510" w:rsidRDefault="000436D8" w:rsidP="00360510">
      <w:pPr>
        <w:pStyle w:val="ExamQuestion"/>
        <w:numPr>
          <w:ilvl w:val="0"/>
          <w:numId w:val="4"/>
        </w:numPr>
        <w:rPr>
          <w:lang w:val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REF _Ref528839911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Pr="00D0575E">
        <w:rPr>
          <w:szCs w:val="24"/>
        </w:rPr>
        <w:t xml:space="preserve">Figure </w:t>
      </w:r>
      <w:r>
        <w:rPr>
          <w:noProof/>
          <w:szCs w:val="24"/>
        </w:rPr>
        <w:t>1</w:t>
      </w:r>
      <w:r>
        <w:rPr>
          <w:lang w:val="en-IE"/>
        </w:rPr>
        <w:fldChar w:fldCharType="end"/>
      </w:r>
      <w:r>
        <w:rPr>
          <w:lang w:val="en-IE"/>
        </w:rPr>
        <w:t xml:space="preserve"> </w:t>
      </w:r>
      <w:r w:rsidR="00360510">
        <w:rPr>
          <w:lang w:val="en-IE"/>
        </w:rPr>
        <w:t xml:space="preserve">shows an extract from a generative physics system that creates the caterpillar </w:t>
      </w:r>
      <w:proofErr w:type="spellStart"/>
      <w:r w:rsidR="00360510">
        <w:rPr>
          <w:lang w:val="en-IE"/>
        </w:rPr>
        <w:t>animat</w:t>
      </w:r>
      <w:proofErr w:type="spellEnd"/>
      <w:r w:rsidR="00360510">
        <w:rPr>
          <w:lang w:val="en-IE"/>
        </w:rPr>
        <w:t xml:space="preserve"> given in</w:t>
      </w:r>
      <w:r w:rsidR="00B67CB5">
        <w:rPr>
          <w:lang w:val="en-IE"/>
        </w:rPr>
        <w:t xml:space="preserve"> </w:t>
      </w:r>
      <w:r w:rsidR="00B67CB5">
        <w:rPr>
          <w:lang w:val="en-IE"/>
        </w:rPr>
        <w:fldChar w:fldCharType="begin"/>
      </w:r>
      <w:r w:rsidR="00B67CB5">
        <w:rPr>
          <w:lang w:val="en-IE"/>
        </w:rPr>
        <w:instrText xml:space="preserve"> REF _Ref529281564 \h </w:instrText>
      </w:r>
      <w:r w:rsidR="00B67CB5">
        <w:rPr>
          <w:lang w:val="en-IE"/>
        </w:rPr>
      </w:r>
      <w:r w:rsidR="00B67CB5">
        <w:rPr>
          <w:lang w:val="en-IE"/>
        </w:rPr>
        <w:fldChar w:fldCharType="separate"/>
      </w:r>
      <w:r w:rsidR="00B67CB5">
        <w:t xml:space="preserve">Figure </w:t>
      </w:r>
      <w:r w:rsidR="00B67CB5">
        <w:rPr>
          <w:noProof/>
        </w:rPr>
        <w:t>3</w:t>
      </w:r>
      <w:r w:rsidR="00B67CB5">
        <w:rPr>
          <w:lang w:val="en-IE"/>
        </w:rPr>
        <w:fldChar w:fldCharType="end"/>
      </w:r>
      <w:r w:rsidR="00360510">
        <w:rPr>
          <w:lang w:val="en-IE"/>
        </w:rPr>
        <w:t xml:space="preserve">. </w:t>
      </w:r>
    </w:p>
    <w:p w14:paraId="45A107D2" w14:textId="4DB5E48C" w:rsidR="0063113A" w:rsidRDefault="0063113A" w:rsidP="0063113A">
      <w:pPr>
        <w:pStyle w:val="ExamQuestion"/>
        <w:rPr>
          <w:lang w:val="en-IE"/>
        </w:rPr>
      </w:pPr>
    </w:p>
    <w:p w14:paraId="4E986254" w14:textId="3867EA07" w:rsidR="00B67CB5" w:rsidRDefault="0063113A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 xml:space="preserve">    </w:t>
      </w:r>
      <w:r w:rsidR="008A2E62">
        <w:rPr>
          <w:rFonts w:ascii="Consolas" w:hAnsi="Consolas" w:cs="Consolas"/>
          <w:color w:val="0000FF"/>
          <w:sz w:val="19"/>
          <w:szCs w:val="19"/>
          <w:lang w:val="en-IE" w:eastAsia="en-IE"/>
        </w:rPr>
        <w:t xml:space="preserve"> </w:t>
      </w:r>
      <w:r w:rsidR="00B67CB5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="00B67CB5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gramStart"/>
      <w:r w:rsidR="00B67CB5">
        <w:rPr>
          <w:rFonts w:ascii="Consolas" w:hAnsi="Consolas" w:cs="Consolas"/>
          <w:color w:val="000000"/>
          <w:sz w:val="19"/>
          <w:szCs w:val="19"/>
          <w:lang w:val="en-IE" w:eastAsia="en-IE"/>
        </w:rPr>
        <w:t>Awake(</w:t>
      </w:r>
      <w:proofErr w:type="gramEnd"/>
      <w:r w:rsidR="00B67CB5"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</w:p>
    <w:p w14:paraId="4701012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{ </w:t>
      </w:r>
    </w:p>
    <w:p w14:paraId="0C9586A4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depth = size * 0.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05f;</w:t>
      </w:r>
      <w:proofErr w:type="gramEnd"/>
    </w:p>
    <w:p w14:paraId="5F5AFCC5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Vector3 start = - Vector3.forward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bodySegments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depth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2;</w:t>
      </w:r>
      <w:proofErr w:type="gramEnd"/>
    </w:p>
    <w:p w14:paraId="409FFE70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previous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  <w:proofErr w:type="gramEnd"/>
    </w:p>
    <w:p w14:paraId="54F0E59A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bodySegments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++)</w:t>
      </w:r>
    </w:p>
    <w:p w14:paraId="38A539C2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{            </w:t>
      </w:r>
    </w:p>
    <w:p w14:paraId="35A5A82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mass = 1.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0f;</w:t>
      </w:r>
      <w:proofErr w:type="gramEnd"/>
    </w:p>
    <w:p w14:paraId="2F300655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segment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GameObject.CreatePrimitive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PrimitiveType.Cube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  <w:proofErr w:type="gramEnd"/>
    </w:p>
    <w:p w14:paraId="606FA685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segment.AddComponent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&gt;();</w:t>
      </w:r>
    </w:p>
    <w:p w14:paraId="36542CA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rb.useGravity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gravity;</w:t>
      </w:r>
    </w:p>
    <w:p w14:paraId="56412767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rb.mass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mass;</w:t>
      </w:r>
    </w:p>
    <w:p w14:paraId="1C91917B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segment.name = </w:t>
      </w:r>
      <w:r>
        <w:rPr>
          <w:rFonts w:ascii="Consolas" w:hAnsi="Consolas" w:cs="Consolas"/>
          <w:color w:val="A31515"/>
          <w:sz w:val="19"/>
          <w:szCs w:val="19"/>
          <w:lang w:val="en-IE" w:eastAsia="en-IE"/>
        </w:rPr>
        <w:t>"segment "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  <w:proofErr w:type="gramEnd"/>
    </w:p>
    <w:p w14:paraId="1786E737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start + (Vector3.forward * depth *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  <w:proofErr w:type="gramEnd"/>
    </w:p>
    <w:p w14:paraId="2D60E00E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transform.TransformPoint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14:paraId="78803FF7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6B22E07D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;           </w:t>
      </w:r>
    </w:p>
    <w:p w14:paraId="340AFBB2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.localScale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Vector3(size, size, depth);</w:t>
      </w:r>
    </w:p>
    <w:p w14:paraId="24669EE0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&lt;Renderer&gt;().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shadowCastingMode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UnityEngine.Rendering.ShadowCastingMode.Off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0FE9CE98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&lt;Renderer&gt;().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receiveShadows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17A7612E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0B47F1E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&lt;Renderer&gt;().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Color.HSVToRGB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bodySegments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, 1, 1);</w:t>
      </w:r>
    </w:p>
    <w:p w14:paraId="6217529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33C7CBB0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previous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</w:p>
    <w:p w14:paraId="12DDE33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{</w:t>
      </w:r>
    </w:p>
    <w:p w14:paraId="0B238F51" w14:textId="77777777" w:rsidR="00A474EB" w:rsidRDefault="00B67CB5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 w:rsidR="00A474EB">
        <w:rPr>
          <w:rFonts w:ascii="Consolas" w:hAnsi="Consolas" w:cs="Consolas"/>
          <w:color w:val="000000"/>
          <w:sz w:val="19"/>
          <w:szCs w:val="19"/>
          <w:lang w:val="en-IE" w:eastAsia="en-IE"/>
        </w:rPr>
        <w:t>j.autoConfigureConnectedAnchor</w:t>
      </w:r>
      <w:proofErr w:type="spellEnd"/>
      <w:proofErr w:type="gramEnd"/>
      <w:r w:rsidR="00A474EB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 w:rsidR="00A474EB">
        <w:rPr>
          <w:rFonts w:ascii="Consolas" w:hAnsi="Consolas" w:cs="Consolas"/>
          <w:color w:val="0000FF"/>
          <w:sz w:val="19"/>
          <w:szCs w:val="19"/>
          <w:lang w:val="en-IE" w:eastAsia="en-IE"/>
        </w:rPr>
        <w:t>false</w:t>
      </w:r>
      <w:r w:rsidR="00A474EB"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6E3DD43D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j.anchor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Vector3(0, 0, -2f);</w:t>
      </w:r>
    </w:p>
    <w:p w14:paraId="550422BE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j.connectedAnchor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Vector3(0, 0, 2f);</w:t>
      </w:r>
    </w:p>
    <w:p w14:paraId="1AB5B329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j.axis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Vector3.right;</w:t>
      </w:r>
    </w:p>
    <w:p w14:paraId="47A6E118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j.useSpring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68162E35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JointSpring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j.spring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35F794F3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js.spring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spring;</w:t>
      </w:r>
    </w:p>
    <w:p w14:paraId="761A051E" w14:textId="77777777" w:rsidR="00A474EB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js.damper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damper;</w:t>
      </w:r>
    </w:p>
    <w:p w14:paraId="68A8141F" w14:textId="5F433DBE" w:rsidR="00B67CB5" w:rsidRDefault="00A474EB" w:rsidP="00A474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j.spring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js;</w:t>
      </w:r>
      <w:r w:rsidR="00B67CB5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}            </w:t>
      </w:r>
    </w:p>
    <w:p w14:paraId="1318CFFE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previous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segment;</w:t>
      </w:r>
      <w:proofErr w:type="gramEnd"/>
    </w:p>
    <w:p w14:paraId="39EFF7E0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}</w:t>
      </w:r>
    </w:p>
    <w:p w14:paraId="34B57A51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}</w:t>
      </w:r>
      <w:r w:rsidRPr="008A2E62">
        <w:rPr>
          <w:szCs w:val="24"/>
        </w:rPr>
        <w:t xml:space="preserve"> </w:t>
      </w:r>
    </w:p>
    <w:p w14:paraId="0ACC4673" w14:textId="77777777" w:rsidR="00B67CB5" w:rsidRDefault="00B67CB5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</w:p>
    <w:p w14:paraId="52F9C8E8" w14:textId="31224560" w:rsidR="0063113A" w:rsidRPr="008A2E62" w:rsidRDefault="008A2E62" w:rsidP="00B67CB5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szCs w:val="24"/>
          <w:lang w:val="en-IE"/>
        </w:rPr>
      </w:pPr>
      <w:r w:rsidRPr="008A2E62">
        <w:rPr>
          <w:szCs w:val="24"/>
        </w:rPr>
        <w:t xml:space="preserve">Figure </w:t>
      </w:r>
      <w:r w:rsidRPr="008A2E62">
        <w:rPr>
          <w:szCs w:val="24"/>
        </w:rPr>
        <w:fldChar w:fldCharType="begin"/>
      </w:r>
      <w:r w:rsidRPr="008A2E62">
        <w:rPr>
          <w:szCs w:val="24"/>
        </w:rPr>
        <w:instrText xml:space="preserve"> SEQ Figure \* ARABIC </w:instrText>
      </w:r>
      <w:r w:rsidRPr="008A2E62">
        <w:rPr>
          <w:szCs w:val="24"/>
        </w:rPr>
        <w:fldChar w:fldCharType="separate"/>
      </w:r>
      <w:r w:rsidR="000436D8">
        <w:rPr>
          <w:noProof/>
          <w:szCs w:val="24"/>
        </w:rPr>
        <w:t>2</w:t>
      </w:r>
      <w:r w:rsidRPr="008A2E62">
        <w:rPr>
          <w:szCs w:val="24"/>
        </w:rPr>
        <w:fldChar w:fldCharType="end"/>
      </w:r>
    </w:p>
    <w:p w14:paraId="573E1AE7" w14:textId="7D5BBDFE" w:rsidR="0063113A" w:rsidRDefault="0063113A" w:rsidP="00B67CB5">
      <w:pPr>
        <w:pStyle w:val="ExamQuestion"/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30757EC5" wp14:editId="26578FB2">
            <wp:extent cx="2526517" cy="145905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58" cy="14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AE89" w14:textId="6EFDD423" w:rsidR="000436D8" w:rsidRDefault="000436D8" w:rsidP="00B67CB5">
      <w:pPr>
        <w:pStyle w:val="Caption"/>
        <w:jc w:val="center"/>
        <w:rPr>
          <w:lang w:val="en-IE"/>
        </w:rPr>
      </w:pPr>
      <w:bookmarkStart w:id="2" w:name="_Ref5292815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</w:p>
    <w:p w14:paraId="711ACC47" w14:textId="3CA65E97" w:rsidR="00D0575E" w:rsidRDefault="000A30FE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</w:p>
    <w:p w14:paraId="5587912F" w14:textId="4CD9991B" w:rsidR="000436D8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52D38343" w14:textId="319E0D74" w:rsidR="000436D8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>
        <w:rPr>
          <w:lang w:val="en-IE"/>
        </w:rPr>
        <w:t xml:space="preserve">Answer </w:t>
      </w:r>
      <w:r w:rsidR="00B67CB5">
        <w:rPr>
          <w:lang w:val="en-IE"/>
        </w:rPr>
        <w:t xml:space="preserve">these </w:t>
      </w:r>
      <w:r>
        <w:rPr>
          <w:lang w:val="en-IE"/>
        </w:rPr>
        <w:t>questions about the code:</w:t>
      </w:r>
    </w:p>
    <w:p w14:paraId="1C842CB3" w14:textId="15B393F7" w:rsidR="000436D8" w:rsidRDefault="000436D8" w:rsidP="000A30F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25402267" w14:textId="45A0E36C" w:rsidR="000436D8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>
        <w:rPr>
          <w:lang w:val="en-IE"/>
        </w:rPr>
        <w:t xml:space="preserve">How </w:t>
      </w:r>
      <w:r w:rsidR="0018396A">
        <w:rPr>
          <w:lang w:val="en-IE"/>
        </w:rPr>
        <w:t xml:space="preserve">are </w:t>
      </w:r>
      <w:r>
        <w:rPr>
          <w:lang w:val="en-IE"/>
        </w:rPr>
        <w:t>the position</w:t>
      </w:r>
      <w:r w:rsidR="0018396A">
        <w:rPr>
          <w:lang w:val="en-IE"/>
        </w:rPr>
        <w:t xml:space="preserve">, </w:t>
      </w:r>
      <w:r>
        <w:rPr>
          <w:lang w:val="en-IE"/>
        </w:rPr>
        <w:t>rotation</w:t>
      </w:r>
      <w:r w:rsidR="0018396A">
        <w:rPr>
          <w:lang w:val="en-IE"/>
        </w:rPr>
        <w:t xml:space="preserve">, anchor points and scale </w:t>
      </w:r>
      <w:r>
        <w:rPr>
          <w:lang w:val="en-IE"/>
        </w:rPr>
        <w:t xml:space="preserve">of each segment calculated? Include a diagram in your </w:t>
      </w:r>
      <w:proofErr w:type="gramStart"/>
      <w:r>
        <w:rPr>
          <w:lang w:val="en-IE"/>
        </w:rPr>
        <w:t>answer</w:t>
      </w:r>
      <w:proofErr w:type="gramEnd"/>
    </w:p>
    <w:p w14:paraId="4BC9E1BA" w14:textId="77777777" w:rsidR="00D74D7B" w:rsidRDefault="00D74D7B" w:rsidP="00D74D7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ind w:left="720" w:firstLine="0"/>
        <w:jc w:val="center"/>
        <w:rPr>
          <w:lang w:val="en-IE"/>
        </w:rPr>
      </w:pPr>
      <w:r>
        <w:rPr>
          <w:lang w:val="en-IE"/>
        </w:rPr>
        <w:t>(10 marks)</w:t>
      </w:r>
    </w:p>
    <w:p w14:paraId="48417835" w14:textId="77777777" w:rsidR="00D74D7B" w:rsidRDefault="00D74D7B" w:rsidP="00D74D7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ind w:left="3240" w:firstLine="0"/>
        <w:rPr>
          <w:lang w:val="en-IE"/>
        </w:rPr>
      </w:pPr>
    </w:p>
    <w:p w14:paraId="69BE034E" w14:textId="3991A825" w:rsidR="00EB4C22" w:rsidRDefault="00EB4C22" w:rsidP="00EB4C22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43B31906" w14:textId="77777777" w:rsidR="0018396A" w:rsidRDefault="0018396A" w:rsidP="00EB4C22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0B7538FF" w14:textId="17BB4EA7" w:rsidR="000436D8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>
        <w:rPr>
          <w:lang w:val="en-IE"/>
        </w:rPr>
        <w:t>How are the segments constrained to move relative to one another?</w:t>
      </w:r>
      <w:r w:rsidR="00BF401C">
        <w:rPr>
          <w:lang w:val="en-IE"/>
        </w:rPr>
        <w:t xml:space="preserve"> </w:t>
      </w:r>
    </w:p>
    <w:p w14:paraId="5E764A3A" w14:textId="7B0A8E06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5EF77F27" w14:textId="546AD2AA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lang w:val="en-IE"/>
        </w:rPr>
      </w:pPr>
      <w:r>
        <w:rPr>
          <w:lang w:val="en-IE"/>
        </w:rPr>
        <w:t>(10 marks)</w:t>
      </w:r>
    </w:p>
    <w:p w14:paraId="4E7BE674" w14:textId="77777777" w:rsidR="00B67CB5" w:rsidRDefault="00B67CB5" w:rsidP="00860C8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ind w:left="0" w:firstLine="0"/>
        <w:rPr>
          <w:lang w:val="en-IE"/>
        </w:rPr>
      </w:pPr>
    </w:p>
    <w:p w14:paraId="6DD5991F" w14:textId="2120A2FE" w:rsidR="000436D8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>
        <w:rPr>
          <w:lang w:val="en-IE"/>
        </w:rPr>
        <w:t>How is the colour of each segment determined?</w:t>
      </w:r>
    </w:p>
    <w:p w14:paraId="7C19BEF0" w14:textId="02BF0722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75816642" w14:textId="7FE2DFC3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lang w:val="en-IE"/>
        </w:rPr>
      </w:pPr>
      <w:r>
        <w:rPr>
          <w:lang w:val="en-IE"/>
        </w:rPr>
        <w:t>(</w:t>
      </w:r>
      <w:r w:rsidR="006A0DB4">
        <w:rPr>
          <w:lang w:val="en-IE"/>
        </w:rPr>
        <w:t>3</w:t>
      </w:r>
      <w:r>
        <w:rPr>
          <w:lang w:val="en-IE"/>
        </w:rPr>
        <w:t xml:space="preserve"> marks)</w:t>
      </w:r>
    </w:p>
    <w:p w14:paraId="277397F8" w14:textId="77777777" w:rsidR="00940F1E" w:rsidRDefault="00940F1E" w:rsidP="00633DC7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ind w:left="0" w:firstLine="0"/>
        <w:rPr>
          <w:lang w:val="en-IE"/>
        </w:rPr>
      </w:pPr>
    </w:p>
    <w:p w14:paraId="5010E138" w14:textId="417D3052" w:rsidR="000436D8" w:rsidRDefault="000436D8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 w:rsidRPr="000436D8">
        <w:rPr>
          <w:lang w:val="en-IE"/>
        </w:rPr>
        <w:t xml:space="preserve">What would the </w:t>
      </w:r>
      <w:r w:rsidR="00940F1E">
        <w:rPr>
          <w:lang w:val="en-IE"/>
        </w:rPr>
        <w:t xml:space="preserve">hierarchy </w:t>
      </w:r>
      <w:r w:rsidRPr="000436D8">
        <w:rPr>
          <w:lang w:val="en-IE"/>
        </w:rPr>
        <w:t xml:space="preserve">look like after the Awake method </w:t>
      </w:r>
      <w:r w:rsidR="00B67CB5">
        <w:rPr>
          <w:lang w:val="en-IE"/>
        </w:rPr>
        <w:t>has been called?</w:t>
      </w:r>
    </w:p>
    <w:p w14:paraId="573077C1" w14:textId="7EA98914" w:rsidR="00940F1E" w:rsidRDefault="00940F1E" w:rsidP="00633DC7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ind w:left="0" w:firstLine="0"/>
        <w:rPr>
          <w:lang w:val="en-IE"/>
        </w:rPr>
      </w:pPr>
    </w:p>
    <w:p w14:paraId="0429BFFF" w14:textId="5287B675" w:rsidR="006A0DB4" w:rsidRDefault="006A0DB4" w:rsidP="006A0DB4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(2 marks)</w:t>
      </w:r>
    </w:p>
    <w:p w14:paraId="5E78CDB4" w14:textId="77777777" w:rsidR="00940F1E" w:rsidRDefault="00940F1E" w:rsidP="00940F1E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</w:p>
    <w:p w14:paraId="5F53B431" w14:textId="4A87F9F0" w:rsidR="00360510" w:rsidRDefault="00360510" w:rsidP="000436D8">
      <w:pPr>
        <w:pStyle w:val="ExamQuestion"/>
        <w:numPr>
          <w:ilvl w:val="0"/>
          <w:numId w:val="7"/>
        </w:numPr>
        <w:tabs>
          <w:tab w:val="clear" w:pos="540"/>
          <w:tab w:val="clear" w:pos="1080"/>
          <w:tab w:val="clear" w:pos="10080"/>
          <w:tab w:val="left" w:pos="3892"/>
        </w:tabs>
        <w:rPr>
          <w:lang w:val="en-IE"/>
        </w:rPr>
      </w:pPr>
      <w:r w:rsidRPr="000436D8">
        <w:rPr>
          <w:lang w:val="en-IE"/>
        </w:rPr>
        <w:t xml:space="preserve">How would you procedurally animate the caterpillar so that torque is applied to </w:t>
      </w:r>
      <w:proofErr w:type="spellStart"/>
      <w:r w:rsidRPr="000436D8">
        <w:rPr>
          <w:lang w:val="en-IE"/>
        </w:rPr>
        <w:t>to</w:t>
      </w:r>
      <w:proofErr w:type="spellEnd"/>
      <w:r w:rsidRPr="000436D8">
        <w:rPr>
          <w:lang w:val="en-IE"/>
        </w:rPr>
        <w:t xml:space="preserve"> each segment </w:t>
      </w:r>
      <w:r w:rsidR="00856C92" w:rsidRPr="000436D8">
        <w:rPr>
          <w:lang w:val="en-IE"/>
        </w:rPr>
        <w:t>in sequence?</w:t>
      </w:r>
    </w:p>
    <w:p w14:paraId="5D8C56CF" w14:textId="728301BA" w:rsidR="00F3356B" w:rsidRDefault="00F3356B" w:rsidP="00F3356B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(5 marks)</w:t>
      </w:r>
    </w:p>
    <w:p w14:paraId="3B9FC699" w14:textId="6452C04D" w:rsidR="00360510" w:rsidRDefault="00360510" w:rsidP="006D1700">
      <w:pPr>
        <w:pStyle w:val="ExamQuestion"/>
        <w:rPr>
          <w:lang w:val="en-IE"/>
        </w:rPr>
      </w:pPr>
    </w:p>
    <w:p w14:paraId="55A82589" w14:textId="4A12B3C9" w:rsidR="00F3356B" w:rsidRDefault="00F3356B" w:rsidP="006D1700">
      <w:pPr>
        <w:pStyle w:val="ExamQuestion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</w:p>
    <w:p w14:paraId="3EFC72FE" w14:textId="01C62C5F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  <w:r w:rsidRPr="007740CE">
        <w:rPr>
          <w:b/>
          <w:szCs w:val="24"/>
          <w:lang w:val="en-IE"/>
        </w:rPr>
        <w:t>Question</w:t>
      </w:r>
      <w:r w:rsidRPr="007740CE">
        <w:rPr>
          <w:b/>
          <w:szCs w:val="24"/>
        </w:rPr>
        <w:t xml:space="preserve"> </w:t>
      </w:r>
      <w:r>
        <w:rPr>
          <w:b/>
          <w:szCs w:val="24"/>
        </w:rPr>
        <w:t>4</w:t>
      </w:r>
    </w:p>
    <w:p w14:paraId="75D444C0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</w:p>
    <w:p w14:paraId="19C625A8" w14:textId="6A068A99" w:rsidR="008F7E8F" w:rsidRPr="00633DC7" w:rsidRDefault="008F7E8F" w:rsidP="00633DC7">
      <w:pPr>
        <w:pStyle w:val="ExamQuestion"/>
        <w:numPr>
          <w:ilvl w:val="0"/>
          <w:numId w:val="3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In relation to digital audio, explain the following terms: sample rate, resolution, frame size, spectrum, bin width.</w:t>
      </w:r>
    </w:p>
    <w:p w14:paraId="619F68BC" w14:textId="7C772BBB" w:rsidR="008F7E8F" w:rsidRDefault="00633DC7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="008F7E8F">
        <w:rPr>
          <w:bCs/>
          <w:szCs w:val="24"/>
        </w:rPr>
        <w:t>(5 x 2 marks)</w:t>
      </w:r>
    </w:p>
    <w:p w14:paraId="3B81D1CF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7E5AC00C" w14:textId="77777777" w:rsidR="008F7E8F" w:rsidRPr="008409EB" w:rsidRDefault="008F7E8F" w:rsidP="008F7E8F">
      <w:pPr>
        <w:pStyle w:val="ExamQuestion"/>
        <w:numPr>
          <w:ilvl w:val="0"/>
          <w:numId w:val="3"/>
        </w:numPr>
        <w:tabs>
          <w:tab w:val="clear" w:pos="1080"/>
          <w:tab w:val="left" w:pos="1134"/>
          <w:tab w:val="left" w:pos="1701"/>
        </w:tabs>
        <w:rPr>
          <w:b/>
          <w:szCs w:val="24"/>
        </w:rPr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REF _Ref23153251 \h </w:instrText>
      </w:r>
      <w:r>
        <w:rPr>
          <w:bCs/>
          <w:szCs w:val="24"/>
        </w:rPr>
      </w:r>
      <w:r>
        <w:rPr>
          <w:bCs/>
          <w:szCs w:val="24"/>
        </w:rPr>
        <w:fldChar w:fldCharType="separate"/>
      </w:r>
      <w:r w:rsidRPr="008409EB">
        <w:rPr>
          <w:szCs w:val="24"/>
        </w:rPr>
        <w:t xml:space="preserve">Figure </w:t>
      </w:r>
      <w:r>
        <w:rPr>
          <w:noProof/>
          <w:szCs w:val="24"/>
        </w:rPr>
        <w:t>1</w:t>
      </w:r>
      <w:r>
        <w:rPr>
          <w:bCs/>
          <w:szCs w:val="24"/>
        </w:rPr>
        <w:fldChar w:fldCharType="end"/>
      </w:r>
      <w:r>
        <w:rPr>
          <w:bCs/>
          <w:szCs w:val="24"/>
        </w:rPr>
        <w:t xml:space="preserve"> </w:t>
      </w:r>
      <w:r w:rsidRPr="00F37AA6">
        <w:rPr>
          <w:bCs/>
          <w:szCs w:val="24"/>
        </w:rPr>
        <w:t xml:space="preserve">shows an extract from a </w:t>
      </w:r>
      <w:r>
        <w:rPr>
          <w:bCs/>
          <w:szCs w:val="24"/>
        </w:rPr>
        <w:t xml:space="preserve">Unity C# script that visualises the frequency spectrum of an </w:t>
      </w:r>
      <w:proofErr w:type="spellStart"/>
      <w:r>
        <w:rPr>
          <w:bCs/>
          <w:szCs w:val="24"/>
        </w:rPr>
        <w:t>AudioSource</w:t>
      </w:r>
      <w:proofErr w:type="spellEnd"/>
      <w:r>
        <w:rPr>
          <w:bCs/>
          <w:szCs w:val="24"/>
        </w:rPr>
        <w:t xml:space="preserve">. </w:t>
      </w:r>
    </w:p>
    <w:p w14:paraId="7A8681FE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1535F45F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 xml:space="preserve">    void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CreateVisualisers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</w:p>
    <w:p w14:paraId="51ECA72B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{</w:t>
      </w:r>
    </w:p>
    <w:p w14:paraId="7ED60179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theta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Mathf.PI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2.0f) /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  <w:proofErr w:type="gramEnd"/>
    </w:p>
    <w:p w14:paraId="73036B86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++)</w:t>
      </w:r>
    </w:p>
    <w:p w14:paraId="6540FB86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{</w:t>
      </w:r>
    </w:p>
    <w:p w14:paraId="08FE29A9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Vector3 p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</w:t>
      </w:r>
    </w:p>
    <w:p w14:paraId="1990F40A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Mathf.Sin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(theta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 * radius</w:t>
      </w:r>
    </w:p>
    <w:p w14:paraId="68EEED96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0</w:t>
      </w:r>
    </w:p>
    <w:p w14:paraId="311D780C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Mathf.Cos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(theta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 * radius</w:t>
      </w:r>
    </w:p>
    <w:p w14:paraId="5293350E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);</w:t>
      </w:r>
    </w:p>
    <w:p w14:paraId="74674BF9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transform.TransformPoint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(p);</w:t>
      </w:r>
    </w:p>
    <w:p w14:paraId="39DA9342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Quaternion q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(theta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Mathf.Rad2Deg, Vector3.up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  <w:proofErr w:type="gramEnd"/>
    </w:p>
    <w:p w14:paraId="115011F0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q;</w:t>
      </w:r>
    </w:p>
    <w:p w14:paraId="47CCD830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188E8587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cube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GameObject.CreatePrimitive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PrimitiveType.Cube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  <w:proofErr w:type="gramEnd"/>
    </w:p>
    <w:p w14:paraId="2EA54896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cube.transform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.SetPositionAndRotation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(p, q);</w:t>
      </w:r>
    </w:p>
    <w:p w14:paraId="15DE7358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cube.transform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11FBAA13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cube.GetComponent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&lt;Renderer&gt;().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Color.HSVToRGB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</w:p>
    <w:p w14:paraId="7EB849BB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AudioAnalyzer.frameSize</w:t>
      </w:r>
      <w:proofErr w:type="spellEnd"/>
    </w:p>
    <w:p w14:paraId="7EF178ED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1</w:t>
      </w:r>
    </w:p>
    <w:p w14:paraId="10B90ED1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1</w:t>
      </w:r>
    </w:p>
    <w:p w14:paraId="267A1F00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);</w:t>
      </w:r>
    </w:p>
    <w:p w14:paraId="360409E2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(cube);</w:t>
      </w:r>
    </w:p>
    <w:p w14:paraId="53FBF67F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}</w:t>
      </w:r>
    </w:p>
    <w:p w14:paraId="042C4659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}</w:t>
      </w:r>
    </w:p>
    <w:p w14:paraId="31938080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02B582E0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// Update is called once per frame</w:t>
      </w:r>
    </w:p>
    <w:p w14:paraId="086A6CB9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() {</w:t>
      </w:r>
    </w:p>
    <w:p w14:paraId="75D9A22A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elements.Count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++) {</w:t>
      </w:r>
    </w:p>
    <w:p w14:paraId="392F157E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.localScale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Vector3(1,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AudioAnalyzer.spectrum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] * scale, 1);</w:t>
      </w:r>
    </w:p>
    <w:p w14:paraId="5E585139" w14:textId="77777777" w:rsidR="008F7E8F" w:rsidRDefault="008F7E8F" w:rsidP="008F7E8F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}</w:t>
      </w:r>
    </w:p>
    <w:p w14:paraId="7D30D85C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ab/>
        <w:t>}</w:t>
      </w:r>
    </w:p>
    <w:p w14:paraId="55E94DC3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725913EB" w14:textId="77777777" w:rsidR="008F7E8F" w:rsidRPr="008409EB" w:rsidRDefault="008F7E8F" w:rsidP="008F7E8F">
      <w:pPr>
        <w:pStyle w:val="Caption"/>
        <w:jc w:val="center"/>
        <w:rPr>
          <w:bCs w:val="0"/>
          <w:sz w:val="24"/>
          <w:szCs w:val="24"/>
        </w:rPr>
      </w:pPr>
      <w:bookmarkStart w:id="3" w:name="_Ref23153251"/>
      <w:r w:rsidRPr="008409EB">
        <w:rPr>
          <w:sz w:val="24"/>
          <w:szCs w:val="24"/>
        </w:rPr>
        <w:t xml:space="preserve">Figure </w:t>
      </w:r>
      <w:r w:rsidRPr="008409EB">
        <w:rPr>
          <w:sz w:val="24"/>
          <w:szCs w:val="24"/>
        </w:rPr>
        <w:fldChar w:fldCharType="begin"/>
      </w:r>
      <w:r w:rsidRPr="008409EB">
        <w:rPr>
          <w:sz w:val="24"/>
          <w:szCs w:val="24"/>
        </w:rPr>
        <w:instrText xml:space="preserve"> SEQ Figure \* ARABIC </w:instrText>
      </w:r>
      <w:r w:rsidRPr="008409E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8409EB">
        <w:rPr>
          <w:sz w:val="24"/>
          <w:szCs w:val="24"/>
        </w:rPr>
        <w:fldChar w:fldCharType="end"/>
      </w:r>
      <w:bookmarkEnd w:id="3"/>
    </w:p>
    <w:p w14:paraId="5E5E15A8" w14:textId="77777777" w:rsidR="008F7E8F" w:rsidRPr="002A0D3B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/>
          <w:szCs w:val="24"/>
        </w:rPr>
      </w:pPr>
    </w:p>
    <w:p w14:paraId="5A71AE76" w14:textId="77777777" w:rsidR="008F7E8F" w:rsidRPr="0083729A" w:rsidRDefault="008F7E8F" w:rsidP="008F7E8F">
      <w:pPr>
        <w:pStyle w:val="ExamQuestion"/>
        <w:numPr>
          <w:ilvl w:val="0"/>
          <w:numId w:val="3"/>
        </w:numPr>
        <w:tabs>
          <w:tab w:val="clear" w:pos="1080"/>
          <w:tab w:val="left" w:pos="1134"/>
          <w:tab w:val="left" w:pos="1701"/>
        </w:tabs>
        <w:rPr>
          <w:b/>
          <w:szCs w:val="24"/>
        </w:rPr>
      </w:pPr>
      <w:r>
        <w:rPr>
          <w:bCs/>
          <w:szCs w:val="24"/>
        </w:rPr>
        <w:t>In relation to the code answer the following questions:</w:t>
      </w:r>
    </w:p>
    <w:p w14:paraId="563EDC4D" w14:textId="77777777" w:rsidR="008F7E8F" w:rsidRPr="00F37AA6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ind w:left="0" w:firstLine="0"/>
        <w:rPr>
          <w:b/>
          <w:szCs w:val="24"/>
        </w:rPr>
      </w:pPr>
    </w:p>
    <w:p w14:paraId="44966458" w14:textId="77777777" w:rsidR="008F7E8F" w:rsidRDefault="008F7E8F" w:rsidP="008F7E8F">
      <w:pPr>
        <w:pStyle w:val="ExamQuestion"/>
        <w:numPr>
          <w:ilvl w:val="0"/>
          <w:numId w:val="12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What shape will the generative visual have? How is the position of each segment in the visual calculated?</w:t>
      </w:r>
    </w:p>
    <w:p w14:paraId="2B952239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134EAA9E" w14:textId="77777777" w:rsidR="008F7E8F" w:rsidRDefault="008F7E8F" w:rsidP="008F7E8F">
      <w:pPr>
        <w:pStyle w:val="ExamQuestion"/>
        <w:numPr>
          <w:ilvl w:val="0"/>
          <w:numId w:val="12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How is the orientation of each segment calculated?</w:t>
      </w:r>
    </w:p>
    <w:p w14:paraId="4BF434EE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66A86AFD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661D6751" w14:textId="77777777" w:rsidR="008F7E8F" w:rsidRDefault="008F7E8F" w:rsidP="008F7E8F">
      <w:pPr>
        <w:pStyle w:val="ExamQuestion"/>
        <w:numPr>
          <w:ilvl w:val="0"/>
          <w:numId w:val="12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How is the colour of each segment determined? What will the colour look like?</w:t>
      </w:r>
    </w:p>
    <w:p w14:paraId="11116E7D" w14:textId="77777777" w:rsidR="008F7E8F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76C365C1" w14:textId="77777777" w:rsidR="008F7E8F" w:rsidRPr="00F37AA6" w:rsidRDefault="008F7E8F" w:rsidP="008F7E8F">
      <w:pPr>
        <w:pStyle w:val="ExamQuestion"/>
        <w:tabs>
          <w:tab w:val="clear" w:pos="1080"/>
          <w:tab w:val="left" w:pos="1134"/>
          <w:tab w:val="left" w:pos="1701"/>
        </w:tabs>
        <w:ind w:left="1647" w:firstLine="0"/>
        <w:rPr>
          <w:bCs/>
          <w:szCs w:val="24"/>
        </w:rPr>
      </w:pPr>
    </w:p>
    <w:p w14:paraId="1ABD039E" w14:textId="1B215C69" w:rsidR="008F7E8F" w:rsidRPr="00633DC7" w:rsidRDefault="008F7E8F" w:rsidP="00633DC7">
      <w:pPr>
        <w:pStyle w:val="ExamQuestion"/>
        <w:numPr>
          <w:ilvl w:val="0"/>
          <w:numId w:val="13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What aspect of the visual will be affected by audio? How would you improve the visual so that it was more responsive to the audio characteristics of music?</w:t>
      </w:r>
      <w:r w:rsidRPr="00633DC7">
        <w:rPr>
          <w:rFonts w:ascii="Consolas" w:hAnsi="Consolas" w:cs="Consolas"/>
          <w:color w:val="0000FF"/>
          <w:sz w:val="19"/>
          <w:szCs w:val="19"/>
          <w:lang w:val="en-IE" w:eastAsia="en-IE"/>
        </w:rPr>
        <w:t xml:space="preserve">   </w:t>
      </w:r>
    </w:p>
    <w:p w14:paraId="3CE3A4C7" w14:textId="77777777" w:rsidR="00360510" w:rsidRDefault="00360510" w:rsidP="006D1700">
      <w:pPr>
        <w:pStyle w:val="ExamQuestion"/>
        <w:rPr>
          <w:lang w:val="en-IE"/>
        </w:rPr>
      </w:pPr>
    </w:p>
    <w:sectPr w:rsidR="00360510" w:rsidSect="00904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4"/>
      <w:pgMar w:top="1542" w:right="930" w:bottom="1440" w:left="902" w:header="539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5F09E" w14:textId="77777777" w:rsidR="002A0346" w:rsidRDefault="002A0346">
      <w:r>
        <w:separator/>
      </w:r>
    </w:p>
  </w:endnote>
  <w:endnote w:type="continuationSeparator" w:id="0">
    <w:p w14:paraId="67C70C31" w14:textId="77777777" w:rsidR="002A0346" w:rsidRDefault="002A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17F5" w14:textId="77777777" w:rsidR="00EA293B" w:rsidRDefault="00EA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48712" w14:textId="77777777" w:rsidR="00EA293B" w:rsidRDefault="00EA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7E29E" w14:textId="77777777" w:rsidR="00EA293B" w:rsidRDefault="00EA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5A3F1" w14:textId="77777777" w:rsidR="002A0346" w:rsidRDefault="002A0346">
      <w:r>
        <w:separator/>
      </w:r>
    </w:p>
  </w:footnote>
  <w:footnote w:type="continuationSeparator" w:id="0">
    <w:p w14:paraId="1A0F5067" w14:textId="77777777" w:rsidR="002A0346" w:rsidRDefault="002A0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EEDA" w14:textId="59DF2D8C" w:rsidR="00411C05" w:rsidRDefault="00411C05">
    <w:pPr>
      <w:pStyle w:val="Header"/>
      <w:tabs>
        <w:tab w:val="clear" w:pos="4153"/>
        <w:tab w:val="clear" w:pos="8306"/>
        <w:tab w:val="center" w:pos="4962"/>
        <w:tab w:val="right" w:pos="10065"/>
      </w:tabs>
      <w:ind w:hanging="1418"/>
      <w:rPr>
        <w:sz w:val="20"/>
      </w:rPr>
    </w:pPr>
    <w:r>
      <w:t>CMPU403</w:t>
    </w:r>
    <w:r w:rsidR="00EA293B">
      <w:t>0</w:t>
    </w:r>
    <w:r>
      <w:tab/>
    </w:r>
    <w:r>
      <w:rPr>
        <w:rFonts w:ascii="Arial" w:hAnsi="Arial"/>
        <w:b/>
        <w:sz w:val="20"/>
      </w:rPr>
      <w:tab/>
    </w:r>
    <w:r w:rsidRPr="009949C8">
      <w:rPr>
        <w:szCs w:val="24"/>
      </w:rPr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4485B" w14:textId="61E346B9" w:rsidR="00411C05" w:rsidRDefault="00411C05">
    <w:pPr>
      <w:pStyle w:val="Header"/>
      <w:tabs>
        <w:tab w:val="clear" w:pos="4153"/>
        <w:tab w:val="clear" w:pos="8306"/>
        <w:tab w:val="center" w:pos="5103"/>
        <w:tab w:val="right" w:pos="10065"/>
      </w:tabs>
      <w:rPr>
        <w:rFonts w:ascii="Arial" w:hAnsi="Arial"/>
        <w:b/>
        <w:sz w:val="20"/>
      </w:rPr>
    </w:pPr>
    <w:r w:rsidRPr="009949C8">
      <w:rPr>
        <w:szCs w:val="24"/>
      </w:rPr>
      <w:tab/>
    </w:r>
    <w:r w:rsidRPr="009949C8">
      <w:rPr>
        <w:szCs w:val="24"/>
      </w:rPr>
      <w:tab/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3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  <w:rFonts w:ascii="Arial" w:hAnsi="Arial"/>
        <w:b/>
        <w:sz w:val="20"/>
      </w:rPr>
      <w:tab/>
    </w:r>
    <w:r>
      <w:t>CMPU403</w:t>
    </w:r>
    <w:r w:rsidR="00EA293B"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ED9A9" w14:textId="4C364AC4" w:rsidR="00EA293B" w:rsidRDefault="00EA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4243"/>
    <w:multiLevelType w:val="hybridMultilevel"/>
    <w:tmpl w:val="8538488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E6D24"/>
    <w:multiLevelType w:val="hybridMultilevel"/>
    <w:tmpl w:val="731434AA"/>
    <w:lvl w:ilvl="0" w:tplc="AE0EDB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149D"/>
    <w:multiLevelType w:val="hybridMultilevel"/>
    <w:tmpl w:val="CC5EEE46"/>
    <w:lvl w:ilvl="0" w:tplc="D8F6037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A9B277F"/>
    <w:multiLevelType w:val="hybridMultilevel"/>
    <w:tmpl w:val="F468F9A4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67BDB"/>
    <w:multiLevelType w:val="hybridMultilevel"/>
    <w:tmpl w:val="928C751C"/>
    <w:lvl w:ilvl="0" w:tplc="FA2AD8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14F320A"/>
    <w:multiLevelType w:val="hybridMultilevel"/>
    <w:tmpl w:val="AC8E2DD2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7E70FF"/>
    <w:multiLevelType w:val="hybridMultilevel"/>
    <w:tmpl w:val="44F6094E"/>
    <w:lvl w:ilvl="0" w:tplc="FB266A7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248501A"/>
    <w:multiLevelType w:val="hybridMultilevel"/>
    <w:tmpl w:val="9FEEF5C6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5C2A18"/>
    <w:multiLevelType w:val="hybridMultilevel"/>
    <w:tmpl w:val="7F7AFD5C"/>
    <w:lvl w:ilvl="0" w:tplc="430A6CF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64E116B"/>
    <w:multiLevelType w:val="hybridMultilevel"/>
    <w:tmpl w:val="48BCA6BA"/>
    <w:lvl w:ilvl="0" w:tplc="1E3C6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B2770"/>
    <w:multiLevelType w:val="hybridMultilevel"/>
    <w:tmpl w:val="2196FF52"/>
    <w:lvl w:ilvl="0" w:tplc="CA90770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9EB10EC"/>
    <w:multiLevelType w:val="hybridMultilevel"/>
    <w:tmpl w:val="2196FF52"/>
    <w:lvl w:ilvl="0" w:tplc="CA90770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D934867"/>
    <w:multiLevelType w:val="hybridMultilevel"/>
    <w:tmpl w:val="A2540740"/>
    <w:lvl w:ilvl="0" w:tplc="4F4EBB90">
      <w:start w:val="1"/>
      <w:numFmt w:val="lowerLetter"/>
      <w:pStyle w:val="ExamQuestionSection"/>
      <w:lvlText w:val="(%1)"/>
      <w:lvlJc w:val="left"/>
      <w:pPr>
        <w:ind w:left="2061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781" w:hanging="360"/>
      </w:pPr>
    </w:lvl>
    <w:lvl w:ilvl="2" w:tplc="1809001B" w:tentative="1">
      <w:start w:val="1"/>
      <w:numFmt w:val="lowerRoman"/>
      <w:lvlText w:val="%3."/>
      <w:lvlJc w:val="right"/>
      <w:pPr>
        <w:ind w:left="3501" w:hanging="180"/>
      </w:pPr>
    </w:lvl>
    <w:lvl w:ilvl="3" w:tplc="1809000F" w:tentative="1">
      <w:start w:val="1"/>
      <w:numFmt w:val="decimal"/>
      <w:lvlText w:val="%4."/>
      <w:lvlJc w:val="left"/>
      <w:pPr>
        <w:ind w:left="4221" w:hanging="360"/>
      </w:pPr>
    </w:lvl>
    <w:lvl w:ilvl="4" w:tplc="18090019" w:tentative="1">
      <w:start w:val="1"/>
      <w:numFmt w:val="lowerLetter"/>
      <w:lvlText w:val="%5."/>
      <w:lvlJc w:val="left"/>
      <w:pPr>
        <w:ind w:left="4941" w:hanging="360"/>
      </w:pPr>
    </w:lvl>
    <w:lvl w:ilvl="5" w:tplc="1809001B" w:tentative="1">
      <w:start w:val="1"/>
      <w:numFmt w:val="lowerRoman"/>
      <w:lvlText w:val="%6."/>
      <w:lvlJc w:val="right"/>
      <w:pPr>
        <w:ind w:left="5661" w:hanging="180"/>
      </w:pPr>
    </w:lvl>
    <w:lvl w:ilvl="6" w:tplc="1809000F" w:tentative="1">
      <w:start w:val="1"/>
      <w:numFmt w:val="decimal"/>
      <w:lvlText w:val="%7."/>
      <w:lvlJc w:val="left"/>
      <w:pPr>
        <w:ind w:left="6381" w:hanging="360"/>
      </w:pPr>
    </w:lvl>
    <w:lvl w:ilvl="7" w:tplc="18090019" w:tentative="1">
      <w:start w:val="1"/>
      <w:numFmt w:val="lowerLetter"/>
      <w:lvlText w:val="%8."/>
      <w:lvlJc w:val="left"/>
      <w:pPr>
        <w:ind w:left="7101" w:hanging="360"/>
      </w:pPr>
    </w:lvl>
    <w:lvl w:ilvl="8" w:tplc="18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67"/>
    <w:rsid w:val="00010445"/>
    <w:rsid w:val="00013878"/>
    <w:rsid w:val="000139CA"/>
    <w:rsid w:val="0001610B"/>
    <w:rsid w:val="00025577"/>
    <w:rsid w:val="00025F2E"/>
    <w:rsid w:val="0002796D"/>
    <w:rsid w:val="00027AFC"/>
    <w:rsid w:val="00033897"/>
    <w:rsid w:val="000347FE"/>
    <w:rsid w:val="00035B62"/>
    <w:rsid w:val="00040DFA"/>
    <w:rsid w:val="0004105F"/>
    <w:rsid w:val="000436D8"/>
    <w:rsid w:val="00044E35"/>
    <w:rsid w:val="0004737C"/>
    <w:rsid w:val="0005140A"/>
    <w:rsid w:val="00051EFF"/>
    <w:rsid w:val="00055BD4"/>
    <w:rsid w:val="000706B3"/>
    <w:rsid w:val="00073AD0"/>
    <w:rsid w:val="0007517E"/>
    <w:rsid w:val="00075DD6"/>
    <w:rsid w:val="00081C07"/>
    <w:rsid w:val="00083F1F"/>
    <w:rsid w:val="00084028"/>
    <w:rsid w:val="0009483D"/>
    <w:rsid w:val="000A30FE"/>
    <w:rsid w:val="000C35D3"/>
    <w:rsid w:val="000C3C87"/>
    <w:rsid w:val="000C7133"/>
    <w:rsid w:val="000D77C3"/>
    <w:rsid w:val="000E1FA3"/>
    <w:rsid w:val="000F15B1"/>
    <w:rsid w:val="000F3098"/>
    <w:rsid w:val="00104C24"/>
    <w:rsid w:val="0010615D"/>
    <w:rsid w:val="0011469F"/>
    <w:rsid w:val="00116F8A"/>
    <w:rsid w:val="00123685"/>
    <w:rsid w:val="00141FD9"/>
    <w:rsid w:val="001443DC"/>
    <w:rsid w:val="00144BDD"/>
    <w:rsid w:val="0014669E"/>
    <w:rsid w:val="00147CD3"/>
    <w:rsid w:val="001514DA"/>
    <w:rsid w:val="00153DFD"/>
    <w:rsid w:val="0015557E"/>
    <w:rsid w:val="001555CC"/>
    <w:rsid w:val="0016322C"/>
    <w:rsid w:val="001755F0"/>
    <w:rsid w:val="00176FF1"/>
    <w:rsid w:val="0018396A"/>
    <w:rsid w:val="00190160"/>
    <w:rsid w:val="00191161"/>
    <w:rsid w:val="00191932"/>
    <w:rsid w:val="001976E5"/>
    <w:rsid w:val="001A23E0"/>
    <w:rsid w:val="001B6323"/>
    <w:rsid w:val="001C0E2B"/>
    <w:rsid w:val="001D331B"/>
    <w:rsid w:val="001E303B"/>
    <w:rsid w:val="001E317C"/>
    <w:rsid w:val="001E5839"/>
    <w:rsid w:val="001E7788"/>
    <w:rsid w:val="001F0594"/>
    <w:rsid w:val="001F7BF7"/>
    <w:rsid w:val="00201622"/>
    <w:rsid w:val="002058CA"/>
    <w:rsid w:val="00205EB5"/>
    <w:rsid w:val="00207453"/>
    <w:rsid w:val="00207D61"/>
    <w:rsid w:val="002105D9"/>
    <w:rsid w:val="00211D3B"/>
    <w:rsid w:val="00214E7E"/>
    <w:rsid w:val="00215004"/>
    <w:rsid w:val="00224ED1"/>
    <w:rsid w:val="00227FD1"/>
    <w:rsid w:val="00246595"/>
    <w:rsid w:val="0025358A"/>
    <w:rsid w:val="002552E7"/>
    <w:rsid w:val="00257973"/>
    <w:rsid w:val="00260AFD"/>
    <w:rsid w:val="00283D42"/>
    <w:rsid w:val="0029409C"/>
    <w:rsid w:val="002A0346"/>
    <w:rsid w:val="002A1196"/>
    <w:rsid w:val="002A14B7"/>
    <w:rsid w:val="002A4B21"/>
    <w:rsid w:val="002B065C"/>
    <w:rsid w:val="002B1265"/>
    <w:rsid w:val="002C274F"/>
    <w:rsid w:val="002C358C"/>
    <w:rsid w:val="002C4084"/>
    <w:rsid w:val="002C4679"/>
    <w:rsid w:val="002D442F"/>
    <w:rsid w:val="002D7779"/>
    <w:rsid w:val="002E05B1"/>
    <w:rsid w:val="002E1632"/>
    <w:rsid w:val="002F1E13"/>
    <w:rsid w:val="002F79A9"/>
    <w:rsid w:val="0030213E"/>
    <w:rsid w:val="003044B2"/>
    <w:rsid w:val="00305C09"/>
    <w:rsid w:val="0030763F"/>
    <w:rsid w:val="00310B5D"/>
    <w:rsid w:val="003126E9"/>
    <w:rsid w:val="00317996"/>
    <w:rsid w:val="00325E4B"/>
    <w:rsid w:val="00327333"/>
    <w:rsid w:val="0032775E"/>
    <w:rsid w:val="00333396"/>
    <w:rsid w:val="00347D0A"/>
    <w:rsid w:val="00360510"/>
    <w:rsid w:val="003639A0"/>
    <w:rsid w:val="00370972"/>
    <w:rsid w:val="003710FE"/>
    <w:rsid w:val="00373534"/>
    <w:rsid w:val="003757B2"/>
    <w:rsid w:val="00377D88"/>
    <w:rsid w:val="00380580"/>
    <w:rsid w:val="003860B5"/>
    <w:rsid w:val="00387687"/>
    <w:rsid w:val="003945F8"/>
    <w:rsid w:val="00396F4D"/>
    <w:rsid w:val="003A18CB"/>
    <w:rsid w:val="003A4466"/>
    <w:rsid w:val="003A55F1"/>
    <w:rsid w:val="003B380F"/>
    <w:rsid w:val="003B51AA"/>
    <w:rsid w:val="003B7A0E"/>
    <w:rsid w:val="003E03D5"/>
    <w:rsid w:val="003E091F"/>
    <w:rsid w:val="003E1652"/>
    <w:rsid w:val="003E402F"/>
    <w:rsid w:val="003E6B20"/>
    <w:rsid w:val="003F1999"/>
    <w:rsid w:val="003F46E0"/>
    <w:rsid w:val="004027F2"/>
    <w:rsid w:val="00403C7E"/>
    <w:rsid w:val="00405D53"/>
    <w:rsid w:val="00411C05"/>
    <w:rsid w:val="004129EF"/>
    <w:rsid w:val="00415718"/>
    <w:rsid w:val="004204D1"/>
    <w:rsid w:val="0043134B"/>
    <w:rsid w:val="00434572"/>
    <w:rsid w:val="00436312"/>
    <w:rsid w:val="00441234"/>
    <w:rsid w:val="004427EC"/>
    <w:rsid w:val="00443670"/>
    <w:rsid w:val="00444F36"/>
    <w:rsid w:val="00445E34"/>
    <w:rsid w:val="00450302"/>
    <w:rsid w:val="00460EA8"/>
    <w:rsid w:val="00464350"/>
    <w:rsid w:val="004658F9"/>
    <w:rsid w:val="00471570"/>
    <w:rsid w:val="00471B5F"/>
    <w:rsid w:val="0048081C"/>
    <w:rsid w:val="00481E32"/>
    <w:rsid w:val="00482558"/>
    <w:rsid w:val="00485E7C"/>
    <w:rsid w:val="004874B6"/>
    <w:rsid w:val="004904DD"/>
    <w:rsid w:val="00491923"/>
    <w:rsid w:val="0049543F"/>
    <w:rsid w:val="00496446"/>
    <w:rsid w:val="00496A64"/>
    <w:rsid w:val="004A31D6"/>
    <w:rsid w:val="004A4B5E"/>
    <w:rsid w:val="004A700D"/>
    <w:rsid w:val="004C1592"/>
    <w:rsid w:val="004C2F01"/>
    <w:rsid w:val="004C316D"/>
    <w:rsid w:val="004C5CFB"/>
    <w:rsid w:val="004D0F2A"/>
    <w:rsid w:val="004E1CA5"/>
    <w:rsid w:val="004E3629"/>
    <w:rsid w:val="004F1A59"/>
    <w:rsid w:val="004F5F5B"/>
    <w:rsid w:val="00501718"/>
    <w:rsid w:val="00504279"/>
    <w:rsid w:val="00505148"/>
    <w:rsid w:val="00506A42"/>
    <w:rsid w:val="00515851"/>
    <w:rsid w:val="00520173"/>
    <w:rsid w:val="005209AF"/>
    <w:rsid w:val="005272E8"/>
    <w:rsid w:val="00530401"/>
    <w:rsid w:val="005324EC"/>
    <w:rsid w:val="005354D2"/>
    <w:rsid w:val="00546F8B"/>
    <w:rsid w:val="005509A0"/>
    <w:rsid w:val="005558BD"/>
    <w:rsid w:val="00556A33"/>
    <w:rsid w:val="00563F49"/>
    <w:rsid w:val="00567EFA"/>
    <w:rsid w:val="00571309"/>
    <w:rsid w:val="00577460"/>
    <w:rsid w:val="00580348"/>
    <w:rsid w:val="00581218"/>
    <w:rsid w:val="00584C77"/>
    <w:rsid w:val="005862D0"/>
    <w:rsid w:val="0058797B"/>
    <w:rsid w:val="005A31DE"/>
    <w:rsid w:val="005A3DAB"/>
    <w:rsid w:val="005A525B"/>
    <w:rsid w:val="005A6D68"/>
    <w:rsid w:val="005B6662"/>
    <w:rsid w:val="005C05EC"/>
    <w:rsid w:val="005C1959"/>
    <w:rsid w:val="005C198E"/>
    <w:rsid w:val="005C2567"/>
    <w:rsid w:val="005C6C4F"/>
    <w:rsid w:val="005C794C"/>
    <w:rsid w:val="005E371B"/>
    <w:rsid w:val="005E78D5"/>
    <w:rsid w:val="005F21A9"/>
    <w:rsid w:val="005F231E"/>
    <w:rsid w:val="005F26ED"/>
    <w:rsid w:val="0060237B"/>
    <w:rsid w:val="00604B3F"/>
    <w:rsid w:val="00605019"/>
    <w:rsid w:val="00605D46"/>
    <w:rsid w:val="00611038"/>
    <w:rsid w:val="006118D5"/>
    <w:rsid w:val="00623A7E"/>
    <w:rsid w:val="0063113A"/>
    <w:rsid w:val="00633DC7"/>
    <w:rsid w:val="006356E0"/>
    <w:rsid w:val="00635FBF"/>
    <w:rsid w:val="00636D25"/>
    <w:rsid w:val="006370D7"/>
    <w:rsid w:val="00644C36"/>
    <w:rsid w:val="00646457"/>
    <w:rsid w:val="006519AD"/>
    <w:rsid w:val="00651BA5"/>
    <w:rsid w:val="00652D1E"/>
    <w:rsid w:val="006571DC"/>
    <w:rsid w:val="006618A1"/>
    <w:rsid w:val="00662B32"/>
    <w:rsid w:val="00665F91"/>
    <w:rsid w:val="00671934"/>
    <w:rsid w:val="0067369F"/>
    <w:rsid w:val="00674C50"/>
    <w:rsid w:val="006846E7"/>
    <w:rsid w:val="0069329A"/>
    <w:rsid w:val="00697199"/>
    <w:rsid w:val="006974D8"/>
    <w:rsid w:val="00697DAE"/>
    <w:rsid w:val="006A0DB4"/>
    <w:rsid w:val="006A404D"/>
    <w:rsid w:val="006A4799"/>
    <w:rsid w:val="006A5239"/>
    <w:rsid w:val="006B0012"/>
    <w:rsid w:val="006B1187"/>
    <w:rsid w:val="006B3F23"/>
    <w:rsid w:val="006B4B81"/>
    <w:rsid w:val="006C2AD8"/>
    <w:rsid w:val="006C4B53"/>
    <w:rsid w:val="006C74B4"/>
    <w:rsid w:val="006C7774"/>
    <w:rsid w:val="006D0660"/>
    <w:rsid w:val="006D1700"/>
    <w:rsid w:val="006D272E"/>
    <w:rsid w:val="006D284F"/>
    <w:rsid w:val="006D5F3E"/>
    <w:rsid w:val="006D6CE4"/>
    <w:rsid w:val="006E2A81"/>
    <w:rsid w:val="006E2BE5"/>
    <w:rsid w:val="006E3A3C"/>
    <w:rsid w:val="006E7629"/>
    <w:rsid w:val="006F57B4"/>
    <w:rsid w:val="007018E6"/>
    <w:rsid w:val="0070236D"/>
    <w:rsid w:val="00703105"/>
    <w:rsid w:val="00704D89"/>
    <w:rsid w:val="00705C20"/>
    <w:rsid w:val="00720956"/>
    <w:rsid w:val="007228C0"/>
    <w:rsid w:val="0072335D"/>
    <w:rsid w:val="007245A2"/>
    <w:rsid w:val="0073583E"/>
    <w:rsid w:val="00735F16"/>
    <w:rsid w:val="00746FA0"/>
    <w:rsid w:val="00750917"/>
    <w:rsid w:val="00750B10"/>
    <w:rsid w:val="00751DA7"/>
    <w:rsid w:val="00754727"/>
    <w:rsid w:val="007606EB"/>
    <w:rsid w:val="00760F33"/>
    <w:rsid w:val="00761EFD"/>
    <w:rsid w:val="00764021"/>
    <w:rsid w:val="00767912"/>
    <w:rsid w:val="007742E2"/>
    <w:rsid w:val="007760B1"/>
    <w:rsid w:val="007771CD"/>
    <w:rsid w:val="00783E18"/>
    <w:rsid w:val="007844DB"/>
    <w:rsid w:val="00786DED"/>
    <w:rsid w:val="00792684"/>
    <w:rsid w:val="0079593A"/>
    <w:rsid w:val="00796FE2"/>
    <w:rsid w:val="007A21DB"/>
    <w:rsid w:val="007B30A9"/>
    <w:rsid w:val="007B7AFA"/>
    <w:rsid w:val="007C25EA"/>
    <w:rsid w:val="007C4FDB"/>
    <w:rsid w:val="007C7AA2"/>
    <w:rsid w:val="007D2581"/>
    <w:rsid w:val="007D4436"/>
    <w:rsid w:val="007D5A2D"/>
    <w:rsid w:val="007E0D9E"/>
    <w:rsid w:val="007E28F1"/>
    <w:rsid w:val="007E5B76"/>
    <w:rsid w:val="007F1466"/>
    <w:rsid w:val="007F16C9"/>
    <w:rsid w:val="007F6006"/>
    <w:rsid w:val="00800FCD"/>
    <w:rsid w:val="00805C1C"/>
    <w:rsid w:val="00806619"/>
    <w:rsid w:val="008112A2"/>
    <w:rsid w:val="00812A3A"/>
    <w:rsid w:val="008152C2"/>
    <w:rsid w:val="00815387"/>
    <w:rsid w:val="00820792"/>
    <w:rsid w:val="008210AE"/>
    <w:rsid w:val="00825146"/>
    <w:rsid w:val="008268AC"/>
    <w:rsid w:val="008304BC"/>
    <w:rsid w:val="00832D8C"/>
    <w:rsid w:val="00833668"/>
    <w:rsid w:val="008401BA"/>
    <w:rsid w:val="00842608"/>
    <w:rsid w:val="0084663B"/>
    <w:rsid w:val="00856C92"/>
    <w:rsid w:val="00860C8B"/>
    <w:rsid w:val="008617E7"/>
    <w:rsid w:val="008662CA"/>
    <w:rsid w:val="00874E58"/>
    <w:rsid w:val="00884055"/>
    <w:rsid w:val="00884CDF"/>
    <w:rsid w:val="0089093A"/>
    <w:rsid w:val="008946B6"/>
    <w:rsid w:val="008A0864"/>
    <w:rsid w:val="008A210C"/>
    <w:rsid w:val="008A2E62"/>
    <w:rsid w:val="008A7A6B"/>
    <w:rsid w:val="008B40B5"/>
    <w:rsid w:val="008B510E"/>
    <w:rsid w:val="008B773E"/>
    <w:rsid w:val="008C1C42"/>
    <w:rsid w:val="008D5F40"/>
    <w:rsid w:val="008D6D20"/>
    <w:rsid w:val="008E3F9B"/>
    <w:rsid w:val="008E560C"/>
    <w:rsid w:val="008F0D23"/>
    <w:rsid w:val="008F2BFB"/>
    <w:rsid w:val="008F61B4"/>
    <w:rsid w:val="008F74BD"/>
    <w:rsid w:val="008F7E8F"/>
    <w:rsid w:val="0090322C"/>
    <w:rsid w:val="00904251"/>
    <w:rsid w:val="00904972"/>
    <w:rsid w:val="00910F8A"/>
    <w:rsid w:val="0091586F"/>
    <w:rsid w:val="00916FD8"/>
    <w:rsid w:val="00917B8C"/>
    <w:rsid w:val="009333D7"/>
    <w:rsid w:val="0094006E"/>
    <w:rsid w:val="00940F1E"/>
    <w:rsid w:val="00943B76"/>
    <w:rsid w:val="00944E6E"/>
    <w:rsid w:val="009469B8"/>
    <w:rsid w:val="009527E8"/>
    <w:rsid w:val="00953493"/>
    <w:rsid w:val="00960946"/>
    <w:rsid w:val="009626D0"/>
    <w:rsid w:val="0096792C"/>
    <w:rsid w:val="00972D0D"/>
    <w:rsid w:val="009735F5"/>
    <w:rsid w:val="00981339"/>
    <w:rsid w:val="009949C8"/>
    <w:rsid w:val="009A47D0"/>
    <w:rsid w:val="009A5391"/>
    <w:rsid w:val="009B6975"/>
    <w:rsid w:val="009B6F5D"/>
    <w:rsid w:val="009C1859"/>
    <w:rsid w:val="009C5E9C"/>
    <w:rsid w:val="009C7077"/>
    <w:rsid w:val="009D047F"/>
    <w:rsid w:val="009D6D7D"/>
    <w:rsid w:val="009F00FF"/>
    <w:rsid w:val="009F0447"/>
    <w:rsid w:val="009F35C2"/>
    <w:rsid w:val="00A02902"/>
    <w:rsid w:val="00A03497"/>
    <w:rsid w:val="00A05046"/>
    <w:rsid w:val="00A1405A"/>
    <w:rsid w:val="00A154AA"/>
    <w:rsid w:val="00A16908"/>
    <w:rsid w:val="00A23CF6"/>
    <w:rsid w:val="00A256D5"/>
    <w:rsid w:val="00A37388"/>
    <w:rsid w:val="00A401CB"/>
    <w:rsid w:val="00A474EB"/>
    <w:rsid w:val="00A50C71"/>
    <w:rsid w:val="00A523E6"/>
    <w:rsid w:val="00A527CD"/>
    <w:rsid w:val="00A538F1"/>
    <w:rsid w:val="00A53BAC"/>
    <w:rsid w:val="00A65188"/>
    <w:rsid w:val="00A7171F"/>
    <w:rsid w:val="00A74CEB"/>
    <w:rsid w:val="00A8033F"/>
    <w:rsid w:val="00A84730"/>
    <w:rsid w:val="00A84DE5"/>
    <w:rsid w:val="00A90D0C"/>
    <w:rsid w:val="00A92C55"/>
    <w:rsid w:val="00A94470"/>
    <w:rsid w:val="00AA2122"/>
    <w:rsid w:val="00AA5298"/>
    <w:rsid w:val="00AB0C54"/>
    <w:rsid w:val="00AB7C69"/>
    <w:rsid w:val="00AC63E3"/>
    <w:rsid w:val="00AC65CA"/>
    <w:rsid w:val="00AD6538"/>
    <w:rsid w:val="00AE0DC5"/>
    <w:rsid w:val="00AE1D36"/>
    <w:rsid w:val="00AE66ED"/>
    <w:rsid w:val="00AE6AF5"/>
    <w:rsid w:val="00AF1790"/>
    <w:rsid w:val="00AF2773"/>
    <w:rsid w:val="00AF41CB"/>
    <w:rsid w:val="00AF67CD"/>
    <w:rsid w:val="00AF6D02"/>
    <w:rsid w:val="00B011A3"/>
    <w:rsid w:val="00B032EC"/>
    <w:rsid w:val="00B03AC7"/>
    <w:rsid w:val="00B04988"/>
    <w:rsid w:val="00B066AF"/>
    <w:rsid w:val="00B233A0"/>
    <w:rsid w:val="00B241D2"/>
    <w:rsid w:val="00B258B1"/>
    <w:rsid w:val="00B262E4"/>
    <w:rsid w:val="00B279FE"/>
    <w:rsid w:val="00B31D80"/>
    <w:rsid w:val="00B32606"/>
    <w:rsid w:val="00B37A2F"/>
    <w:rsid w:val="00B40DD5"/>
    <w:rsid w:val="00B45DB1"/>
    <w:rsid w:val="00B52CCE"/>
    <w:rsid w:val="00B62F88"/>
    <w:rsid w:val="00B652DC"/>
    <w:rsid w:val="00B65942"/>
    <w:rsid w:val="00B67CB5"/>
    <w:rsid w:val="00B7352B"/>
    <w:rsid w:val="00B80561"/>
    <w:rsid w:val="00B80AB5"/>
    <w:rsid w:val="00B82F7D"/>
    <w:rsid w:val="00B839AF"/>
    <w:rsid w:val="00B86EA0"/>
    <w:rsid w:val="00B87AF1"/>
    <w:rsid w:val="00BA5AB0"/>
    <w:rsid w:val="00BA6F4F"/>
    <w:rsid w:val="00BB2A21"/>
    <w:rsid w:val="00BB3038"/>
    <w:rsid w:val="00BC5A95"/>
    <w:rsid w:val="00BC5C71"/>
    <w:rsid w:val="00BC6E2D"/>
    <w:rsid w:val="00BC7EC1"/>
    <w:rsid w:val="00BD263B"/>
    <w:rsid w:val="00BD66D9"/>
    <w:rsid w:val="00BD7112"/>
    <w:rsid w:val="00BE20FF"/>
    <w:rsid w:val="00BE7BB3"/>
    <w:rsid w:val="00BF401C"/>
    <w:rsid w:val="00C05114"/>
    <w:rsid w:val="00C06A3E"/>
    <w:rsid w:val="00C1172D"/>
    <w:rsid w:val="00C1306D"/>
    <w:rsid w:val="00C14094"/>
    <w:rsid w:val="00C1583D"/>
    <w:rsid w:val="00C200CA"/>
    <w:rsid w:val="00C27E62"/>
    <w:rsid w:val="00C30DE3"/>
    <w:rsid w:val="00C32114"/>
    <w:rsid w:val="00C372E4"/>
    <w:rsid w:val="00C416E6"/>
    <w:rsid w:val="00C440B6"/>
    <w:rsid w:val="00C4486E"/>
    <w:rsid w:val="00C543A0"/>
    <w:rsid w:val="00C67A0C"/>
    <w:rsid w:val="00C70AC0"/>
    <w:rsid w:val="00C72600"/>
    <w:rsid w:val="00C72D6E"/>
    <w:rsid w:val="00C77E9A"/>
    <w:rsid w:val="00C837B4"/>
    <w:rsid w:val="00C860D2"/>
    <w:rsid w:val="00C90DF6"/>
    <w:rsid w:val="00C92FFD"/>
    <w:rsid w:val="00CA22D8"/>
    <w:rsid w:val="00CB265F"/>
    <w:rsid w:val="00CC12F1"/>
    <w:rsid w:val="00CC1DA5"/>
    <w:rsid w:val="00CC22ED"/>
    <w:rsid w:val="00CC5500"/>
    <w:rsid w:val="00CC749A"/>
    <w:rsid w:val="00CD1E9A"/>
    <w:rsid w:val="00CD6B1F"/>
    <w:rsid w:val="00CD6E92"/>
    <w:rsid w:val="00CD702E"/>
    <w:rsid w:val="00D045FC"/>
    <w:rsid w:val="00D053C8"/>
    <w:rsid w:val="00D0575E"/>
    <w:rsid w:val="00D105F7"/>
    <w:rsid w:val="00D12C02"/>
    <w:rsid w:val="00D20242"/>
    <w:rsid w:val="00D23760"/>
    <w:rsid w:val="00D255E1"/>
    <w:rsid w:val="00D351FA"/>
    <w:rsid w:val="00D36F97"/>
    <w:rsid w:val="00D40D6F"/>
    <w:rsid w:val="00D457E5"/>
    <w:rsid w:val="00D4586D"/>
    <w:rsid w:val="00D463D2"/>
    <w:rsid w:val="00D46A22"/>
    <w:rsid w:val="00D612CD"/>
    <w:rsid w:val="00D74D7B"/>
    <w:rsid w:val="00D759B9"/>
    <w:rsid w:val="00D77871"/>
    <w:rsid w:val="00D80945"/>
    <w:rsid w:val="00D8350F"/>
    <w:rsid w:val="00D85727"/>
    <w:rsid w:val="00D925D6"/>
    <w:rsid w:val="00D962A0"/>
    <w:rsid w:val="00D97339"/>
    <w:rsid w:val="00DA1C80"/>
    <w:rsid w:val="00DA27AE"/>
    <w:rsid w:val="00DB3FD5"/>
    <w:rsid w:val="00DB4218"/>
    <w:rsid w:val="00DC17D5"/>
    <w:rsid w:val="00DC78DC"/>
    <w:rsid w:val="00DD1C26"/>
    <w:rsid w:val="00DD3C52"/>
    <w:rsid w:val="00DF05D5"/>
    <w:rsid w:val="00DF10DD"/>
    <w:rsid w:val="00DF4B5E"/>
    <w:rsid w:val="00DF6A6D"/>
    <w:rsid w:val="00DF7A4B"/>
    <w:rsid w:val="00E00281"/>
    <w:rsid w:val="00E11D59"/>
    <w:rsid w:val="00E11FCD"/>
    <w:rsid w:val="00E12539"/>
    <w:rsid w:val="00E14673"/>
    <w:rsid w:val="00E24AA2"/>
    <w:rsid w:val="00E273FA"/>
    <w:rsid w:val="00E329D1"/>
    <w:rsid w:val="00E32CA0"/>
    <w:rsid w:val="00E36A2D"/>
    <w:rsid w:val="00E51F85"/>
    <w:rsid w:val="00E60B7A"/>
    <w:rsid w:val="00E64C61"/>
    <w:rsid w:val="00E71554"/>
    <w:rsid w:val="00E833E2"/>
    <w:rsid w:val="00E83CED"/>
    <w:rsid w:val="00E924FA"/>
    <w:rsid w:val="00E947E4"/>
    <w:rsid w:val="00E97E26"/>
    <w:rsid w:val="00EA1D08"/>
    <w:rsid w:val="00EA293B"/>
    <w:rsid w:val="00EA298C"/>
    <w:rsid w:val="00EA3C0F"/>
    <w:rsid w:val="00EA6EDF"/>
    <w:rsid w:val="00EB337F"/>
    <w:rsid w:val="00EB3912"/>
    <w:rsid w:val="00EB4C22"/>
    <w:rsid w:val="00EC28C5"/>
    <w:rsid w:val="00EC39DC"/>
    <w:rsid w:val="00EC49C9"/>
    <w:rsid w:val="00ED3C6D"/>
    <w:rsid w:val="00ED59EF"/>
    <w:rsid w:val="00ED6FD7"/>
    <w:rsid w:val="00EE2FC6"/>
    <w:rsid w:val="00EE4D68"/>
    <w:rsid w:val="00EF0BC4"/>
    <w:rsid w:val="00EF17DD"/>
    <w:rsid w:val="00EF5723"/>
    <w:rsid w:val="00F136E0"/>
    <w:rsid w:val="00F14D71"/>
    <w:rsid w:val="00F16B11"/>
    <w:rsid w:val="00F16E2D"/>
    <w:rsid w:val="00F23E1D"/>
    <w:rsid w:val="00F24676"/>
    <w:rsid w:val="00F25892"/>
    <w:rsid w:val="00F3356B"/>
    <w:rsid w:val="00F33F92"/>
    <w:rsid w:val="00F35A5A"/>
    <w:rsid w:val="00F4209E"/>
    <w:rsid w:val="00F43DCA"/>
    <w:rsid w:val="00F57020"/>
    <w:rsid w:val="00F57522"/>
    <w:rsid w:val="00F64A84"/>
    <w:rsid w:val="00F65EAA"/>
    <w:rsid w:val="00F66948"/>
    <w:rsid w:val="00F66D04"/>
    <w:rsid w:val="00F80DB5"/>
    <w:rsid w:val="00F85217"/>
    <w:rsid w:val="00F85285"/>
    <w:rsid w:val="00F85B5E"/>
    <w:rsid w:val="00FA2107"/>
    <w:rsid w:val="00FA5E82"/>
    <w:rsid w:val="00FB0A55"/>
    <w:rsid w:val="00FB0C25"/>
    <w:rsid w:val="00FB2BAB"/>
    <w:rsid w:val="00FC0141"/>
    <w:rsid w:val="00FC3058"/>
    <w:rsid w:val="00FC5A01"/>
    <w:rsid w:val="00FD14BD"/>
    <w:rsid w:val="00FD4C7C"/>
    <w:rsid w:val="00FD5726"/>
    <w:rsid w:val="00FD7706"/>
    <w:rsid w:val="00FE22B1"/>
    <w:rsid w:val="00FE233F"/>
    <w:rsid w:val="00FE4B5F"/>
    <w:rsid w:val="00FF6919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2839C"/>
  <w15:docId w15:val="{A0A111C5-3734-47DA-B2C9-F7E6BF62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4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5B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line="240" w:lineRule="auto"/>
      <w:ind w:left="1080" w:hanging="1080"/>
    </w:pPr>
  </w:style>
  <w:style w:type="paragraph" w:styleId="Footer">
    <w:name w:val="foot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2E05B1"/>
    <w:rPr>
      <w:color w:val="0000FF"/>
      <w:u w:val="single"/>
    </w:rPr>
  </w:style>
  <w:style w:type="table" w:styleId="TableGrid">
    <w:name w:val="Table Grid"/>
    <w:basedOn w:val="TableNormal"/>
    <w:rsid w:val="00BA6F4F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1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90DF6"/>
    <w:rPr>
      <w:b/>
      <w:bCs/>
      <w:sz w:val="20"/>
    </w:rPr>
  </w:style>
  <w:style w:type="character" w:customStyle="1" w:styleId="ExamQuestionChar">
    <w:name w:val="Exam Question Char"/>
    <w:link w:val="ExamQuestion"/>
    <w:rsid w:val="00141FD9"/>
    <w:rPr>
      <w:sz w:val="24"/>
      <w:lang w:val="en-GB" w:eastAsia="en-US" w:bidi="ar-SA"/>
    </w:rPr>
  </w:style>
  <w:style w:type="paragraph" w:customStyle="1" w:styleId="ExamQuestionSection">
    <w:name w:val="Exam Question Section"/>
    <w:basedOn w:val="ExamQuestion"/>
    <w:qFormat/>
    <w:rsid w:val="00B03AC7"/>
    <w:pPr>
      <w:numPr>
        <w:numId w:val="1"/>
      </w:numPr>
      <w:tabs>
        <w:tab w:val="clear" w:pos="1080"/>
        <w:tab w:val="left" w:pos="1134"/>
        <w:tab w:val="left" w:pos="1701"/>
      </w:tabs>
    </w:pPr>
    <w:rPr>
      <w:lang w:val="en-IE"/>
    </w:rPr>
  </w:style>
  <w:style w:type="paragraph" w:customStyle="1" w:styleId="Code">
    <w:name w:val="Code"/>
    <w:basedOn w:val="ExamQuestion"/>
    <w:qFormat/>
    <w:rsid w:val="00B03AC7"/>
    <w:pPr>
      <w:tabs>
        <w:tab w:val="clear" w:pos="1080"/>
        <w:tab w:val="left" w:pos="1134"/>
        <w:tab w:val="left" w:pos="1701"/>
      </w:tabs>
      <w:ind w:left="1134"/>
    </w:pPr>
    <w:rPr>
      <w:rFonts w:ascii="Courier New" w:hAnsi="Courier New" w:cs="Courier New"/>
      <w:lang w:val="en-IE"/>
    </w:rPr>
  </w:style>
  <w:style w:type="paragraph" w:customStyle="1" w:styleId="ExamAnswer">
    <w:name w:val="Exam Answer"/>
    <w:basedOn w:val="ExamQuestion"/>
    <w:rsid w:val="00825146"/>
    <w:pPr>
      <w:tabs>
        <w:tab w:val="clear" w:pos="1080"/>
        <w:tab w:val="left" w:pos="0"/>
      </w:tabs>
      <w:ind w:left="0" w:firstLine="0"/>
    </w:pPr>
    <w:rPr>
      <w:lang w:val="en-IE"/>
    </w:rPr>
  </w:style>
  <w:style w:type="paragraph" w:customStyle="1" w:styleId="ExamSolution">
    <w:name w:val="Exam Solution"/>
    <w:basedOn w:val="ExamQuestionSection"/>
    <w:qFormat/>
    <w:rsid w:val="00EE4D68"/>
    <w:pPr>
      <w:numPr>
        <w:numId w:val="0"/>
      </w:numPr>
    </w:pPr>
  </w:style>
  <w:style w:type="character" w:customStyle="1" w:styleId="Heading3Char">
    <w:name w:val="Heading 3 Char"/>
    <w:link w:val="Heading3"/>
    <w:rsid w:val="00055BD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E36A2D"/>
    <w:pPr>
      <w:ind w:left="720"/>
    </w:pPr>
  </w:style>
  <w:style w:type="paragraph" w:styleId="NormalWeb">
    <w:name w:val="Normal (Web)"/>
    <w:basedOn w:val="Normal"/>
    <w:uiPriority w:val="99"/>
    <w:unhideWhenUsed/>
    <w:rsid w:val="00491923"/>
    <w:pPr>
      <w:tabs>
        <w:tab w:val="clear" w:pos="567"/>
        <w:tab w:val="clear" w:pos="8222"/>
      </w:tabs>
      <w:spacing w:before="100" w:beforeAutospacing="1" w:after="100" w:afterAutospacing="1" w:line="240" w:lineRule="auto"/>
      <w:ind w:left="0" w:firstLine="0"/>
    </w:pPr>
    <w:rPr>
      <w:rFonts w:eastAsiaTheme="minorEastAsia"/>
      <w:szCs w:val="24"/>
      <w:lang w:val="en-IE" w:eastAsia="en-IE"/>
    </w:rPr>
  </w:style>
  <w:style w:type="character" w:customStyle="1" w:styleId="Heading2Char">
    <w:name w:val="Heading 2 Char"/>
    <w:basedOn w:val="DefaultParagraphFont"/>
    <w:link w:val="Heading2"/>
    <w:semiHidden/>
    <w:rsid w:val="009049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9B7F-518E-4289-A70B-A566ACA8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1181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dcarroll</dc:creator>
  <cp:keywords>WSAD WMT Computer Science</cp:keywords>
  <cp:lastModifiedBy>Bryan Duggan</cp:lastModifiedBy>
  <cp:revision>9</cp:revision>
  <cp:lastPrinted>2018-03-20T12:21:00Z</cp:lastPrinted>
  <dcterms:created xsi:type="dcterms:W3CDTF">2020-11-22T10:36:00Z</dcterms:created>
  <dcterms:modified xsi:type="dcterms:W3CDTF">2021-01-20T15:34:00Z</dcterms:modified>
</cp:coreProperties>
</file>