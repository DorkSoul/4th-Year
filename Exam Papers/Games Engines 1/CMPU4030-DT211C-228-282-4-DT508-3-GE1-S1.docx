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0EBD" w14:textId="1745C8F9" w:rsidR="006963E4" w:rsidRPr="00E4130B" w:rsidRDefault="006963E4" w:rsidP="006963E4">
      <w:pPr>
        <w:spacing w:line="240" w:lineRule="auto"/>
        <w:ind w:left="1135" w:hanging="851"/>
        <w:jc w:val="right"/>
      </w:pPr>
      <w:r w:rsidRPr="00E4130B">
        <w:t>Programme Code</w:t>
      </w:r>
      <w:r>
        <w:t>: DT211C, DT228, DT282, DT508</w:t>
      </w:r>
      <w:r>
        <w:br/>
      </w:r>
      <w:r w:rsidRPr="00E4130B">
        <w:t>Module Code</w:t>
      </w:r>
      <w:r>
        <w:t>: CMPU 4030</w:t>
      </w:r>
    </w:p>
    <w:p w14:paraId="2487219C" w14:textId="77777777" w:rsidR="006963E4" w:rsidRPr="00E4130B" w:rsidRDefault="006963E4" w:rsidP="006963E4">
      <w:pPr>
        <w:spacing w:line="240" w:lineRule="auto"/>
        <w:ind w:left="1135" w:hanging="851"/>
        <w:jc w:val="right"/>
      </w:pPr>
      <w:r w:rsidRPr="00E4130B">
        <w:t>CRN:</w:t>
      </w:r>
      <w:r>
        <w:t xml:space="preserve"> 22528, 22418, 31083, 27945</w:t>
      </w:r>
    </w:p>
    <w:p w14:paraId="6F2112F1" w14:textId="77777777" w:rsidR="006963E4" w:rsidRPr="00E4130B" w:rsidRDefault="006963E4" w:rsidP="006963E4">
      <w:pPr>
        <w:spacing w:line="240" w:lineRule="auto"/>
      </w:pPr>
    </w:p>
    <w:p w14:paraId="62E0AD5F" w14:textId="77777777" w:rsidR="006963E4" w:rsidRPr="00E4130B" w:rsidRDefault="006963E4" w:rsidP="006963E4">
      <w:pPr>
        <w:spacing w:line="240" w:lineRule="auto"/>
        <w:jc w:val="center"/>
        <w:rPr>
          <w:sz w:val="36"/>
          <w:szCs w:val="36"/>
        </w:rPr>
      </w:pPr>
    </w:p>
    <w:p w14:paraId="6067FF3C" w14:textId="77777777" w:rsidR="006963E4" w:rsidRPr="00E4130B" w:rsidRDefault="006963E4" w:rsidP="006963E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E4130B">
        <w:rPr>
          <w:rFonts w:ascii="Arial" w:hAnsi="Arial" w:cs="Arial"/>
          <w:b/>
          <w:sz w:val="36"/>
          <w:szCs w:val="36"/>
        </w:rPr>
        <w:t>TECHNOLOGICAL UNIVERSITY DUBLIN</w:t>
      </w:r>
    </w:p>
    <w:p w14:paraId="10B785F4" w14:textId="77777777" w:rsidR="006963E4" w:rsidRPr="00E4130B" w:rsidRDefault="006963E4" w:rsidP="006963E4">
      <w:pPr>
        <w:spacing w:line="240" w:lineRule="auto"/>
        <w:jc w:val="center"/>
        <w:rPr>
          <w:b/>
        </w:rPr>
      </w:pPr>
      <w:r w:rsidRPr="00E4130B">
        <w:rPr>
          <w:b/>
        </w:rPr>
        <w:t>KEVIN STREET CAMPUS</w:t>
      </w:r>
    </w:p>
    <w:p w14:paraId="6B9A9D5B" w14:textId="77777777" w:rsidR="006963E4" w:rsidRPr="00E4130B" w:rsidRDefault="006963E4" w:rsidP="006963E4">
      <w:pPr>
        <w:spacing w:line="240" w:lineRule="auto"/>
        <w:jc w:val="center"/>
        <w:rPr>
          <w:b/>
        </w:rPr>
      </w:pPr>
    </w:p>
    <w:p w14:paraId="2593A359" w14:textId="77777777" w:rsidR="006963E4" w:rsidRPr="00E4130B" w:rsidRDefault="006963E4" w:rsidP="006963E4">
      <w:pPr>
        <w:spacing w:line="240" w:lineRule="auto"/>
        <w:jc w:val="center"/>
        <w:rPr>
          <w:b/>
        </w:rPr>
      </w:pPr>
      <w:r w:rsidRPr="00E4130B">
        <w:rPr>
          <w:b/>
        </w:rPr>
        <w:t>_____________</w:t>
      </w:r>
    </w:p>
    <w:p w14:paraId="2BEE4767" w14:textId="77777777" w:rsidR="006963E4" w:rsidRPr="00E4130B" w:rsidRDefault="006963E4" w:rsidP="006963E4">
      <w:pPr>
        <w:spacing w:line="240" w:lineRule="auto"/>
        <w:jc w:val="center"/>
        <w:rPr>
          <w:b/>
        </w:rPr>
      </w:pPr>
    </w:p>
    <w:p w14:paraId="6F360B7D" w14:textId="77777777" w:rsidR="006963E4" w:rsidRDefault="006963E4" w:rsidP="006963E4">
      <w:pPr>
        <w:spacing w:line="240" w:lineRule="auto"/>
        <w:ind w:left="1135" w:hanging="851"/>
        <w:jc w:val="center"/>
        <w:rPr>
          <w:sz w:val="36"/>
          <w:szCs w:val="36"/>
        </w:rPr>
      </w:pPr>
      <w:r w:rsidRPr="00793647">
        <w:rPr>
          <w:sz w:val="36"/>
          <w:szCs w:val="36"/>
        </w:rPr>
        <w:t>BSc. (Honours) Degree in Computer Science (Infrastructure)</w:t>
      </w:r>
    </w:p>
    <w:p w14:paraId="0763A8C9" w14:textId="77777777" w:rsidR="006963E4" w:rsidRPr="00A13888" w:rsidRDefault="006963E4" w:rsidP="006963E4">
      <w:pPr>
        <w:tabs>
          <w:tab w:val="left" w:pos="5385"/>
        </w:tabs>
        <w:spacing w:line="240" w:lineRule="auto"/>
        <w:ind w:left="1135" w:hanging="851"/>
        <w:rPr>
          <w:sz w:val="12"/>
          <w:szCs w:val="12"/>
        </w:rPr>
      </w:pPr>
      <w:r>
        <w:rPr>
          <w:sz w:val="12"/>
          <w:szCs w:val="12"/>
        </w:rPr>
        <w:tab/>
      </w:r>
    </w:p>
    <w:p w14:paraId="154EC990" w14:textId="77777777" w:rsidR="006963E4" w:rsidRDefault="006963E4" w:rsidP="006963E4">
      <w:pPr>
        <w:spacing w:line="240" w:lineRule="auto"/>
        <w:ind w:left="1135" w:hanging="851"/>
        <w:jc w:val="center"/>
        <w:rPr>
          <w:sz w:val="36"/>
          <w:szCs w:val="36"/>
        </w:rPr>
      </w:pPr>
      <w:r w:rsidRPr="00793647">
        <w:rPr>
          <w:sz w:val="36"/>
          <w:szCs w:val="36"/>
        </w:rPr>
        <w:t xml:space="preserve">BSc. (Honours) Degree in Computer Science </w:t>
      </w:r>
    </w:p>
    <w:p w14:paraId="0A97690A" w14:textId="77777777" w:rsidR="006963E4" w:rsidRPr="00A13888" w:rsidRDefault="006963E4" w:rsidP="006963E4">
      <w:pPr>
        <w:spacing w:line="240" w:lineRule="auto"/>
        <w:ind w:left="1135" w:hanging="851"/>
        <w:jc w:val="center"/>
        <w:rPr>
          <w:sz w:val="12"/>
          <w:szCs w:val="12"/>
        </w:rPr>
      </w:pPr>
    </w:p>
    <w:p w14:paraId="6DA5624C" w14:textId="77777777" w:rsidR="006963E4" w:rsidRPr="00E4130B" w:rsidRDefault="006963E4" w:rsidP="006963E4">
      <w:pPr>
        <w:spacing w:line="240" w:lineRule="auto"/>
        <w:ind w:left="1135" w:hanging="851"/>
        <w:jc w:val="center"/>
        <w:rPr>
          <w:b/>
        </w:rPr>
      </w:pPr>
      <w:r w:rsidRPr="00793647">
        <w:rPr>
          <w:sz w:val="36"/>
          <w:szCs w:val="36"/>
        </w:rPr>
        <w:t>BSc. (Honours) Degree in Computer Science (International)</w:t>
      </w:r>
    </w:p>
    <w:p w14:paraId="7CB8EA41" w14:textId="77777777" w:rsidR="006963E4" w:rsidRPr="00022329" w:rsidRDefault="006963E4" w:rsidP="006963E4">
      <w:pPr>
        <w:spacing w:line="240" w:lineRule="auto"/>
        <w:jc w:val="center"/>
        <w:rPr>
          <w:b/>
          <w:sz w:val="12"/>
        </w:rPr>
      </w:pPr>
    </w:p>
    <w:p w14:paraId="5CFFA823" w14:textId="77777777" w:rsidR="006963E4" w:rsidRDefault="006963E4" w:rsidP="006963E4">
      <w:pPr>
        <w:spacing w:line="240" w:lineRule="auto"/>
        <w:jc w:val="center"/>
        <w:rPr>
          <w:b/>
        </w:rPr>
      </w:pPr>
      <w:r w:rsidRPr="00E4130B">
        <w:rPr>
          <w:b/>
        </w:rPr>
        <w:t xml:space="preserve">Year </w:t>
      </w:r>
      <w:r>
        <w:rPr>
          <w:b/>
        </w:rPr>
        <w:t>4</w:t>
      </w:r>
    </w:p>
    <w:p w14:paraId="56E22F8A" w14:textId="77777777" w:rsidR="006963E4" w:rsidRPr="00D31FA4" w:rsidRDefault="006963E4" w:rsidP="006963E4">
      <w:pPr>
        <w:spacing w:line="240" w:lineRule="auto"/>
        <w:jc w:val="center"/>
        <w:rPr>
          <w:b/>
          <w:sz w:val="20"/>
        </w:rPr>
      </w:pPr>
    </w:p>
    <w:p w14:paraId="3E469F65" w14:textId="77777777" w:rsidR="006963E4" w:rsidRDefault="006963E4" w:rsidP="006963E4">
      <w:pPr>
        <w:spacing w:line="240" w:lineRule="auto"/>
        <w:jc w:val="center"/>
        <w:rPr>
          <w:sz w:val="36"/>
          <w:szCs w:val="36"/>
        </w:rPr>
      </w:pPr>
      <w:r w:rsidRPr="00335775">
        <w:rPr>
          <w:sz w:val="36"/>
          <w:szCs w:val="36"/>
        </w:rPr>
        <w:t>DT508 BA. (Honours) in Game Design</w:t>
      </w:r>
    </w:p>
    <w:p w14:paraId="365DAC80" w14:textId="77777777" w:rsidR="006963E4" w:rsidRPr="00335775" w:rsidRDefault="006963E4" w:rsidP="006963E4">
      <w:pPr>
        <w:spacing w:line="240" w:lineRule="auto"/>
        <w:jc w:val="center"/>
        <w:rPr>
          <w:sz w:val="12"/>
          <w:szCs w:val="12"/>
        </w:rPr>
      </w:pPr>
    </w:p>
    <w:p w14:paraId="42AF76ED" w14:textId="77777777" w:rsidR="006963E4" w:rsidRDefault="006963E4" w:rsidP="006963E4">
      <w:pPr>
        <w:spacing w:line="240" w:lineRule="auto"/>
        <w:jc w:val="center"/>
        <w:rPr>
          <w:b/>
        </w:rPr>
      </w:pPr>
      <w:r w:rsidRPr="00E4130B">
        <w:rPr>
          <w:b/>
        </w:rPr>
        <w:t xml:space="preserve">Year </w:t>
      </w:r>
      <w:r>
        <w:rPr>
          <w:b/>
        </w:rPr>
        <w:t>3</w:t>
      </w:r>
    </w:p>
    <w:p w14:paraId="6072466D" w14:textId="77777777" w:rsidR="006963E4" w:rsidRPr="00E4130B" w:rsidRDefault="006963E4" w:rsidP="006963E4">
      <w:pPr>
        <w:tabs>
          <w:tab w:val="center" w:pos="4153"/>
          <w:tab w:val="left" w:pos="5940"/>
        </w:tabs>
        <w:spacing w:line="240" w:lineRule="auto"/>
        <w:jc w:val="center"/>
        <w:rPr>
          <w:b/>
        </w:rPr>
      </w:pPr>
      <w:r w:rsidRPr="00E4130B">
        <w:rPr>
          <w:b/>
        </w:rPr>
        <w:t>______________</w:t>
      </w:r>
    </w:p>
    <w:p w14:paraId="1B04A5C2" w14:textId="77777777" w:rsidR="006963E4" w:rsidRPr="00E4130B" w:rsidRDefault="006963E4" w:rsidP="006963E4">
      <w:pPr>
        <w:spacing w:line="240" w:lineRule="auto"/>
        <w:jc w:val="center"/>
        <w:rPr>
          <w:b/>
        </w:rPr>
      </w:pPr>
    </w:p>
    <w:p w14:paraId="1C57B502" w14:textId="77777777" w:rsidR="006963E4" w:rsidRPr="00E4130B" w:rsidRDefault="006963E4" w:rsidP="006963E4">
      <w:pPr>
        <w:spacing w:line="240" w:lineRule="auto"/>
        <w:jc w:val="center"/>
      </w:pPr>
      <w:r>
        <w:t xml:space="preserve">SEMESTER 1 </w:t>
      </w:r>
      <w:r w:rsidRPr="00E4130B">
        <w:t>EXAMINATIONS 2018/19</w:t>
      </w:r>
    </w:p>
    <w:p w14:paraId="6BC7C3AC" w14:textId="77777777" w:rsidR="006963E4" w:rsidRPr="00E4130B" w:rsidRDefault="006963E4" w:rsidP="006963E4">
      <w:pPr>
        <w:spacing w:line="240" w:lineRule="auto"/>
        <w:jc w:val="center"/>
        <w:rPr>
          <w:b/>
        </w:rPr>
      </w:pPr>
      <w:r w:rsidRPr="00E4130B">
        <w:rPr>
          <w:b/>
        </w:rPr>
        <w:t>______________</w:t>
      </w:r>
    </w:p>
    <w:p w14:paraId="69AA954B" w14:textId="77777777" w:rsidR="006963E4" w:rsidRPr="00E4130B" w:rsidRDefault="006963E4" w:rsidP="006963E4">
      <w:pPr>
        <w:spacing w:line="240" w:lineRule="auto"/>
        <w:jc w:val="center"/>
        <w:rPr>
          <w:b/>
        </w:rPr>
      </w:pPr>
    </w:p>
    <w:p w14:paraId="502E492B" w14:textId="77777777" w:rsidR="006963E4" w:rsidRPr="00E4130B" w:rsidRDefault="006963E4" w:rsidP="006963E4">
      <w:pPr>
        <w:spacing w:line="240" w:lineRule="auto"/>
        <w:jc w:val="center"/>
        <w:rPr>
          <w:b/>
        </w:rPr>
      </w:pPr>
    </w:p>
    <w:p w14:paraId="1AB9D82E" w14:textId="77777777" w:rsidR="006963E4" w:rsidRPr="00E4130B" w:rsidRDefault="006963E4" w:rsidP="006963E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Games Engines 1</w:t>
      </w:r>
    </w:p>
    <w:p w14:paraId="66A72337" w14:textId="77777777" w:rsidR="006963E4" w:rsidRPr="00E4130B" w:rsidRDefault="006963E4" w:rsidP="006963E4">
      <w:pPr>
        <w:spacing w:line="240" w:lineRule="auto"/>
        <w:jc w:val="center"/>
      </w:pPr>
    </w:p>
    <w:p w14:paraId="34FEF243" w14:textId="77777777" w:rsidR="006963E4" w:rsidRPr="00E4130B" w:rsidRDefault="006963E4" w:rsidP="006963E4">
      <w:pPr>
        <w:spacing w:line="240" w:lineRule="auto"/>
        <w:jc w:val="center"/>
      </w:pPr>
      <w:proofErr w:type="spellStart"/>
      <w:r>
        <w:t>D</w:t>
      </w:r>
      <w:r w:rsidRPr="00E4130B">
        <w:t>r.</w:t>
      </w:r>
      <w:proofErr w:type="spellEnd"/>
      <w:r w:rsidRPr="00E4130B">
        <w:t xml:space="preserve"> </w:t>
      </w:r>
      <w:r>
        <w:t>Bryan Duggan</w:t>
      </w:r>
    </w:p>
    <w:p w14:paraId="33A0C2CA" w14:textId="77777777" w:rsidR="006963E4" w:rsidRDefault="006963E4" w:rsidP="006963E4">
      <w:pPr>
        <w:spacing w:line="240" w:lineRule="auto"/>
        <w:jc w:val="center"/>
      </w:pPr>
      <w:proofErr w:type="spellStart"/>
      <w:r w:rsidRPr="00E4130B">
        <w:t>Dr.</w:t>
      </w:r>
      <w:proofErr w:type="spellEnd"/>
      <w:r w:rsidRPr="00E4130B">
        <w:t xml:space="preserve"> Deirdre Lillis</w:t>
      </w:r>
    </w:p>
    <w:p w14:paraId="395DA00B" w14:textId="77777777" w:rsidR="006963E4" w:rsidRDefault="006963E4" w:rsidP="006963E4">
      <w:pPr>
        <w:spacing w:line="240" w:lineRule="auto"/>
        <w:jc w:val="center"/>
      </w:pPr>
      <w:r>
        <w:t>Ms. Pauline Martin – DT211C</w:t>
      </w:r>
    </w:p>
    <w:p w14:paraId="57D1859C" w14:textId="77777777" w:rsidR="006963E4" w:rsidRPr="00E4130B" w:rsidRDefault="006963E4" w:rsidP="006963E4">
      <w:pPr>
        <w:spacing w:line="240" w:lineRule="auto"/>
        <w:jc w:val="center"/>
      </w:pPr>
      <w:r>
        <w:t>Mr. Patrick Clarke – DT228/282</w:t>
      </w:r>
    </w:p>
    <w:p w14:paraId="1BFF93AE" w14:textId="77777777" w:rsidR="006963E4" w:rsidRPr="00E4130B" w:rsidRDefault="006963E4" w:rsidP="006963E4">
      <w:pPr>
        <w:spacing w:line="240" w:lineRule="auto"/>
        <w:jc w:val="center"/>
      </w:pPr>
    </w:p>
    <w:p w14:paraId="36D1442B" w14:textId="77777777" w:rsidR="006963E4" w:rsidRPr="00E4130B" w:rsidRDefault="006963E4" w:rsidP="006963E4">
      <w:pPr>
        <w:spacing w:line="240" w:lineRule="auto"/>
        <w:jc w:val="center"/>
      </w:pPr>
    </w:p>
    <w:p w14:paraId="66E78D5C" w14:textId="77777777" w:rsidR="00904972" w:rsidRDefault="00904972" w:rsidP="006963E4">
      <w:pPr>
        <w:keepNext/>
        <w:tabs>
          <w:tab w:val="clear" w:pos="567"/>
          <w:tab w:val="clear" w:pos="8222"/>
        </w:tabs>
        <w:spacing w:line="240" w:lineRule="auto"/>
        <w:ind w:left="0" w:firstLine="0"/>
        <w:outlineLvl w:val="1"/>
        <w:rPr>
          <w:smallCaps/>
        </w:rPr>
      </w:pPr>
    </w:p>
    <w:p w14:paraId="5C26E759" w14:textId="77777777" w:rsidR="00904972" w:rsidRPr="0025048B" w:rsidRDefault="00F25892" w:rsidP="006963E4">
      <w:pPr>
        <w:keepNext/>
        <w:tabs>
          <w:tab w:val="clear" w:pos="567"/>
          <w:tab w:val="clear" w:pos="8222"/>
        </w:tabs>
        <w:spacing w:line="240" w:lineRule="auto"/>
        <w:ind w:left="0" w:firstLine="0"/>
        <w:jc w:val="center"/>
        <w:outlineLvl w:val="1"/>
        <w:rPr>
          <w:bCs/>
          <w:smallCaps/>
        </w:rPr>
      </w:pPr>
      <w:r>
        <w:rPr>
          <w:bCs/>
          <w:smallCaps/>
        </w:rPr>
        <w:t>2</w:t>
      </w:r>
      <w:r w:rsidR="00904972">
        <w:rPr>
          <w:bCs/>
          <w:smallCaps/>
        </w:rPr>
        <w:t xml:space="preserve"> Hours</w:t>
      </w:r>
    </w:p>
    <w:p w14:paraId="5B8634DF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6A72C4C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165B3EEC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45899902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>Instructions to candidates</w:t>
      </w:r>
    </w:p>
    <w:p w14:paraId="4ABFC12F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</w:p>
    <w:p w14:paraId="396311A6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 w:rsidRPr="0025048B">
        <w:rPr>
          <w:smallCaps/>
        </w:rPr>
        <w:t xml:space="preserve">Answer </w:t>
      </w:r>
      <w:r>
        <w:rPr>
          <w:smallCaps/>
        </w:rPr>
        <w:t>Question 1 (Compulsory) and any 2 from the remaining questions</w:t>
      </w:r>
    </w:p>
    <w:p w14:paraId="28A8E486" w14:textId="77777777" w:rsidR="00904972" w:rsidRPr="0025048B" w:rsidRDefault="00904972" w:rsidP="006963E4">
      <w:pPr>
        <w:tabs>
          <w:tab w:val="clear" w:pos="567"/>
          <w:tab w:val="clear" w:pos="8222"/>
        </w:tabs>
        <w:spacing w:line="240" w:lineRule="auto"/>
        <w:ind w:left="0" w:firstLine="0"/>
        <w:jc w:val="center"/>
        <w:rPr>
          <w:smallCaps/>
        </w:rPr>
      </w:pPr>
      <w:r>
        <w:rPr>
          <w:smallCaps/>
        </w:rPr>
        <w:t>Question 1 is worth 40 marks, the remaining questions are worth 30 marks each</w:t>
      </w:r>
    </w:p>
    <w:p w14:paraId="7253ACA3" w14:textId="05628D8F" w:rsidR="006963E4" w:rsidRDefault="006963E4" w:rsidP="00904972">
      <w:pPr>
        <w:jc w:val="center"/>
        <w:rPr>
          <w:smallCaps/>
        </w:rPr>
      </w:pPr>
      <w:r>
        <w:rPr>
          <w:smallCaps/>
        </w:rPr>
        <w:br w:type="page"/>
      </w:r>
    </w:p>
    <w:p w14:paraId="0F12DFC1" w14:textId="23C20F1D" w:rsidR="00D962A0" w:rsidRDefault="00D962A0" w:rsidP="00DF6A6D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  <w:r w:rsidRPr="007740CE">
        <w:rPr>
          <w:b/>
          <w:szCs w:val="24"/>
          <w:lang w:val="en-IE"/>
        </w:rPr>
        <w:lastRenderedPageBreak/>
        <w:t>Question 1</w:t>
      </w:r>
    </w:p>
    <w:p w14:paraId="2573EE0B" w14:textId="6B7FE9D8" w:rsidR="0009585B" w:rsidRDefault="0009585B" w:rsidP="0009585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6B5E3DAF" w14:textId="139A951E" w:rsidR="00F54E89" w:rsidRDefault="00F54E89" w:rsidP="00552A81">
      <w:pPr>
        <w:pStyle w:val="ExamQuestionSection"/>
        <w:numPr>
          <w:ilvl w:val="0"/>
          <w:numId w:val="0"/>
        </w:numPr>
        <w:ind w:left="540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spawner</w:t>
      </w:r>
      <w:proofErr w:type="spellEnd"/>
      <w:r>
        <w:rPr>
          <w:szCs w:val="24"/>
        </w:rPr>
        <w:t xml:space="preserve"> system for creatures in a virtual world </w:t>
      </w:r>
      <w:r w:rsidR="00552A81">
        <w:rPr>
          <w:szCs w:val="24"/>
        </w:rPr>
        <w:t xml:space="preserve">programmed in C# for Unity </w:t>
      </w:r>
      <w:r>
        <w:rPr>
          <w:szCs w:val="24"/>
        </w:rPr>
        <w:t>has the following features:</w:t>
      </w:r>
    </w:p>
    <w:p w14:paraId="3585B593" w14:textId="77777777" w:rsidR="00751DA7" w:rsidRPr="007740CE" w:rsidRDefault="00751DA7" w:rsidP="00BE20FF">
      <w:pPr>
        <w:pStyle w:val="ExamQuestionSection"/>
        <w:numPr>
          <w:ilvl w:val="0"/>
          <w:numId w:val="0"/>
        </w:numPr>
        <w:rPr>
          <w:szCs w:val="24"/>
        </w:rPr>
      </w:pPr>
    </w:p>
    <w:p w14:paraId="1C3F5A8C" w14:textId="326DCFAC" w:rsidR="00F54E89" w:rsidRDefault="00F54E89" w:rsidP="00F66948">
      <w:pPr>
        <w:pStyle w:val="ExamQuestionSection"/>
        <w:numPr>
          <w:ilvl w:val="0"/>
          <w:numId w:val="2"/>
        </w:numPr>
        <w:rPr>
          <w:szCs w:val="24"/>
        </w:rPr>
      </w:pPr>
      <w:r w:rsidRPr="007740CE">
        <w:rPr>
          <w:szCs w:val="24"/>
        </w:rPr>
        <w:t xml:space="preserve">There </w:t>
      </w:r>
      <w:r>
        <w:rPr>
          <w:szCs w:val="24"/>
        </w:rPr>
        <w:t xml:space="preserve">is a list of </w:t>
      </w:r>
      <w:r w:rsidRPr="007740CE">
        <w:rPr>
          <w:szCs w:val="24"/>
        </w:rPr>
        <w:t xml:space="preserve">possible </w:t>
      </w:r>
      <w:r>
        <w:rPr>
          <w:szCs w:val="24"/>
        </w:rPr>
        <w:t xml:space="preserve">creature types </w:t>
      </w:r>
      <w:r w:rsidRPr="007740CE">
        <w:rPr>
          <w:szCs w:val="24"/>
        </w:rPr>
        <w:t xml:space="preserve">and </w:t>
      </w:r>
      <w:r>
        <w:rPr>
          <w:szCs w:val="24"/>
        </w:rPr>
        <w:t>these are spawned in order</w:t>
      </w:r>
      <w:r w:rsidRPr="007740CE">
        <w:rPr>
          <w:szCs w:val="24"/>
        </w:rPr>
        <w:t>.</w:t>
      </w:r>
    </w:p>
    <w:p w14:paraId="39C4C264" w14:textId="2652BE9B" w:rsidR="00F54E89" w:rsidRDefault="00F54E89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>Creatures are spawned inside the players field of view, a random distance from the player</w:t>
      </w:r>
      <w:r w:rsidR="00FF02C4">
        <w:rPr>
          <w:szCs w:val="24"/>
        </w:rPr>
        <w:t xml:space="preserve"> between a minimum and maximum range.</w:t>
      </w:r>
    </w:p>
    <w:p w14:paraId="4F670F48" w14:textId="2619FC12" w:rsidR="00FF02C4" w:rsidRDefault="00E55CFD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>C</w:t>
      </w:r>
      <w:r w:rsidR="00FF02C4">
        <w:rPr>
          <w:szCs w:val="24"/>
        </w:rPr>
        <w:t>reature</w:t>
      </w:r>
      <w:r>
        <w:rPr>
          <w:szCs w:val="24"/>
        </w:rPr>
        <w:t>s</w:t>
      </w:r>
      <w:r w:rsidR="00FF02C4">
        <w:rPr>
          <w:szCs w:val="24"/>
        </w:rPr>
        <w:t xml:space="preserve"> spawns on top of the environment.</w:t>
      </w:r>
    </w:p>
    <w:p w14:paraId="6D980B97" w14:textId="703816B7" w:rsidR="00BE20FF" w:rsidRDefault="00F54E89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Creatures that are a certain distance behind the player get </w:t>
      </w:r>
      <w:r w:rsidR="00FF02C4">
        <w:rPr>
          <w:szCs w:val="24"/>
        </w:rPr>
        <w:t>suspended.</w:t>
      </w:r>
    </w:p>
    <w:p w14:paraId="32CC65AA" w14:textId="7914246B" w:rsidR="00FF02C4" w:rsidRDefault="00FF02C4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>When a new creature is needed, a previously suspended creature can be used instead</w:t>
      </w:r>
      <w:r w:rsidR="008409EB">
        <w:rPr>
          <w:szCs w:val="24"/>
        </w:rPr>
        <w:t xml:space="preserve"> of instantiating a new one</w:t>
      </w:r>
      <w:r>
        <w:rPr>
          <w:szCs w:val="24"/>
        </w:rPr>
        <w:t xml:space="preserve">. </w:t>
      </w:r>
    </w:p>
    <w:p w14:paraId="60F9EB21" w14:textId="1D01E608" w:rsidR="00FF02C4" w:rsidRDefault="00FF02C4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>Creatures fade in when they are created.</w:t>
      </w:r>
    </w:p>
    <w:p w14:paraId="6CE293B3" w14:textId="7234B9F2" w:rsidR="00FF02C4" w:rsidRDefault="00FF02C4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>Creatures are spawned and suspended at a programmer specified rate.</w:t>
      </w:r>
    </w:p>
    <w:p w14:paraId="6BCE6209" w14:textId="4DE80DF7" w:rsidR="00FF02C4" w:rsidRDefault="00FF02C4" w:rsidP="00F66948">
      <w:pPr>
        <w:pStyle w:val="ExamQuestionSection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spawner</w:t>
      </w:r>
      <w:proofErr w:type="spellEnd"/>
      <w:r>
        <w:rPr>
          <w:szCs w:val="24"/>
        </w:rPr>
        <w:t xml:space="preserve"> is a singleton</w:t>
      </w:r>
      <w:r w:rsidR="00E55CFD">
        <w:rPr>
          <w:szCs w:val="24"/>
        </w:rPr>
        <w:t>.</w:t>
      </w:r>
    </w:p>
    <w:p w14:paraId="1D3D4A2D" w14:textId="77777777" w:rsidR="00E14673" w:rsidRPr="007740CE" w:rsidRDefault="00E14673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</w:p>
    <w:p w14:paraId="53536282" w14:textId="28491F97" w:rsidR="00E14673" w:rsidRPr="007740CE" w:rsidRDefault="00697DAE" w:rsidP="0072335D">
      <w:pPr>
        <w:pStyle w:val="ExamQuestionSection"/>
        <w:numPr>
          <w:ilvl w:val="0"/>
          <w:numId w:val="0"/>
        </w:numPr>
        <w:ind w:left="1134"/>
        <w:rPr>
          <w:szCs w:val="24"/>
        </w:rPr>
      </w:pPr>
      <w:r w:rsidRPr="007740CE">
        <w:rPr>
          <w:szCs w:val="24"/>
        </w:rPr>
        <w:t xml:space="preserve">Taking each of the </w:t>
      </w:r>
      <w:r w:rsidR="00E55CFD">
        <w:rPr>
          <w:szCs w:val="24"/>
        </w:rPr>
        <w:t xml:space="preserve">features </w:t>
      </w:r>
      <w:r w:rsidRPr="007740CE">
        <w:rPr>
          <w:szCs w:val="24"/>
        </w:rPr>
        <w:t xml:space="preserve">above, how would </w:t>
      </w:r>
      <w:r w:rsidR="005A2A90">
        <w:rPr>
          <w:szCs w:val="24"/>
        </w:rPr>
        <w:t xml:space="preserve">you </w:t>
      </w:r>
      <w:r w:rsidRPr="007740CE">
        <w:rPr>
          <w:szCs w:val="24"/>
        </w:rPr>
        <w:t>program them in Unity</w:t>
      </w:r>
      <w:r w:rsidR="00C32114" w:rsidRPr="007740CE">
        <w:rPr>
          <w:szCs w:val="24"/>
        </w:rPr>
        <w:t>?</w:t>
      </w:r>
    </w:p>
    <w:p w14:paraId="40F6FDFA" w14:textId="2C01DE00" w:rsidR="003044B2" w:rsidRPr="007740CE" w:rsidRDefault="003044B2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  <w:r w:rsidRPr="007740CE">
        <w:rPr>
          <w:szCs w:val="24"/>
        </w:rPr>
        <w:t xml:space="preserve">(8 </w:t>
      </w:r>
      <w:r w:rsidR="00191161" w:rsidRPr="007740CE">
        <w:rPr>
          <w:szCs w:val="24"/>
        </w:rPr>
        <w:t xml:space="preserve">x 5 </w:t>
      </w:r>
      <w:r w:rsidRPr="007740CE">
        <w:rPr>
          <w:szCs w:val="24"/>
        </w:rPr>
        <w:t>marks)</w:t>
      </w:r>
    </w:p>
    <w:p w14:paraId="5EAE7BDE" w14:textId="184DBC0C" w:rsidR="002B065C" w:rsidRDefault="002B065C" w:rsidP="003044B2">
      <w:pPr>
        <w:pStyle w:val="ExamQuestionSection"/>
        <w:numPr>
          <w:ilvl w:val="0"/>
          <w:numId w:val="0"/>
        </w:numPr>
        <w:ind w:left="1440"/>
        <w:jc w:val="right"/>
        <w:rPr>
          <w:szCs w:val="24"/>
        </w:rPr>
      </w:pPr>
    </w:p>
    <w:p w14:paraId="01D42165" w14:textId="77777777" w:rsidR="009F0673" w:rsidRDefault="009F0673" w:rsidP="00ED7692">
      <w:pPr>
        <w:pStyle w:val="ExamQuestion"/>
        <w:rPr>
          <w:b/>
          <w:lang w:val="en-IE"/>
        </w:rPr>
      </w:pPr>
    </w:p>
    <w:p w14:paraId="664D1DB7" w14:textId="56BBE885" w:rsidR="00ED7692" w:rsidRDefault="00ED7692" w:rsidP="00ED7692">
      <w:pPr>
        <w:pStyle w:val="ExamQuestion"/>
        <w:rPr>
          <w:b/>
          <w:lang w:val="en-IE"/>
        </w:rPr>
      </w:pPr>
      <w:r w:rsidRPr="00A63645">
        <w:rPr>
          <w:b/>
          <w:lang w:val="en-IE"/>
        </w:rPr>
        <w:t xml:space="preserve">Question </w:t>
      </w:r>
      <w:r>
        <w:rPr>
          <w:b/>
          <w:lang w:val="en-IE"/>
        </w:rPr>
        <w:t>2</w:t>
      </w:r>
    </w:p>
    <w:p w14:paraId="3779EBA5" w14:textId="77777777" w:rsidR="00ED7692" w:rsidRDefault="00ED7692" w:rsidP="00ED7692">
      <w:pPr>
        <w:pStyle w:val="ExamQuestion"/>
        <w:rPr>
          <w:b/>
          <w:lang w:val="en-IE"/>
        </w:rPr>
      </w:pPr>
    </w:p>
    <w:p w14:paraId="5B51DD93" w14:textId="77777777" w:rsidR="00ED7692" w:rsidRDefault="00ED7692" w:rsidP="00ED7692">
      <w:pPr>
        <w:pStyle w:val="ExamQuestion"/>
        <w:numPr>
          <w:ilvl w:val="0"/>
          <w:numId w:val="15"/>
        </w:numPr>
      </w:pPr>
      <w:r w:rsidRPr="002536B0">
        <w:t xml:space="preserve">Discuss the relationship between the quantities of </w:t>
      </w:r>
      <w:r w:rsidRPr="00E5078D">
        <w:rPr>
          <w:i/>
        </w:rPr>
        <w:t>force</w:t>
      </w:r>
      <w:r w:rsidRPr="00E5078D">
        <w:t xml:space="preserve">, </w:t>
      </w:r>
      <w:r w:rsidRPr="00E5078D">
        <w:rPr>
          <w:i/>
        </w:rPr>
        <w:t>velocity</w:t>
      </w:r>
      <w:r w:rsidRPr="00E5078D">
        <w:t xml:space="preserve">, </w:t>
      </w:r>
      <w:r w:rsidRPr="00E5078D">
        <w:rPr>
          <w:i/>
        </w:rPr>
        <w:t>acceleration</w:t>
      </w:r>
      <w:r w:rsidRPr="00E5078D">
        <w:t xml:space="preserve">, </w:t>
      </w:r>
      <w:r w:rsidRPr="00E5078D">
        <w:rPr>
          <w:i/>
        </w:rPr>
        <w:t>position</w:t>
      </w:r>
      <w:r w:rsidRPr="00E5078D">
        <w:t xml:space="preserve">, </w:t>
      </w:r>
      <w:r w:rsidRPr="00E5078D">
        <w:rPr>
          <w:i/>
        </w:rPr>
        <w:t>distance</w:t>
      </w:r>
      <w:r w:rsidRPr="00E5078D">
        <w:t xml:space="preserve">, </w:t>
      </w:r>
      <w:r w:rsidRPr="00E5078D">
        <w:rPr>
          <w:i/>
        </w:rPr>
        <w:t>time</w:t>
      </w:r>
      <w:r w:rsidRPr="00E5078D">
        <w:t xml:space="preserve"> and </w:t>
      </w:r>
      <w:r w:rsidRPr="00E5078D">
        <w:rPr>
          <w:i/>
        </w:rPr>
        <w:t>mass</w:t>
      </w:r>
      <w:r w:rsidRPr="002536B0">
        <w:t xml:space="preserve"> in relation to 3D computer games. In your answer include:</w:t>
      </w:r>
      <w:r>
        <w:br/>
      </w:r>
    </w:p>
    <w:p w14:paraId="6EAE38ED" w14:textId="77777777" w:rsidR="00ED7692" w:rsidRDefault="00ED7692" w:rsidP="00ED7692">
      <w:pPr>
        <w:pStyle w:val="ExamQuestionSection"/>
        <w:numPr>
          <w:ilvl w:val="0"/>
          <w:numId w:val="14"/>
        </w:numPr>
        <w:tabs>
          <w:tab w:val="clear" w:pos="1701"/>
          <w:tab w:val="left" w:pos="1560"/>
        </w:tabs>
        <w:ind w:left="1560" w:hanging="306"/>
      </w:pPr>
      <w:r>
        <w:t>Units of measurement and representations for these quantities.</w:t>
      </w:r>
      <w:r>
        <w:tab/>
        <w:t>(5 marks)</w:t>
      </w:r>
    </w:p>
    <w:p w14:paraId="2CCAC4D9" w14:textId="77777777" w:rsidR="00ED7692" w:rsidRDefault="00ED7692" w:rsidP="00ED7692">
      <w:pPr>
        <w:pStyle w:val="ExamQuestionSection"/>
        <w:numPr>
          <w:ilvl w:val="0"/>
          <w:numId w:val="14"/>
        </w:numPr>
        <w:tabs>
          <w:tab w:val="clear" w:pos="1701"/>
          <w:tab w:val="left" w:pos="1560"/>
        </w:tabs>
        <w:ind w:left="1560" w:hanging="306"/>
      </w:pPr>
      <w:r>
        <w:t>Equations that describe the relationships.</w:t>
      </w:r>
      <w:r>
        <w:tab/>
        <w:t>(5 marks)</w:t>
      </w:r>
    </w:p>
    <w:p w14:paraId="79EE9045" w14:textId="77777777" w:rsidR="00ED7692" w:rsidRDefault="00ED7692" w:rsidP="00ED7692">
      <w:pPr>
        <w:pStyle w:val="ExamQuestionSection"/>
        <w:numPr>
          <w:ilvl w:val="0"/>
          <w:numId w:val="14"/>
        </w:numPr>
        <w:tabs>
          <w:tab w:val="clear" w:pos="1701"/>
          <w:tab w:val="left" w:pos="1560"/>
        </w:tabs>
        <w:ind w:left="1560" w:hanging="306"/>
      </w:pPr>
      <w:r>
        <w:t xml:space="preserve">A description of how to update the state of a Newtonian physics particle with respect to time in a 3D computer game. </w:t>
      </w:r>
      <w:r>
        <w:tab/>
        <w:t>(5 marks)</w:t>
      </w:r>
    </w:p>
    <w:p w14:paraId="028869B6" w14:textId="77777777" w:rsidR="00ED7692" w:rsidRPr="002536B0" w:rsidRDefault="00ED7692" w:rsidP="00ED7692">
      <w:pPr>
        <w:pStyle w:val="ExamQuestionSection"/>
        <w:numPr>
          <w:ilvl w:val="0"/>
          <w:numId w:val="0"/>
        </w:numPr>
        <w:tabs>
          <w:tab w:val="clear" w:pos="1701"/>
          <w:tab w:val="left" w:pos="1560"/>
        </w:tabs>
        <w:ind w:left="1080" w:hanging="360"/>
      </w:pPr>
    </w:p>
    <w:p w14:paraId="1172938E" w14:textId="77777777" w:rsidR="00ED7692" w:rsidRDefault="00ED7692" w:rsidP="00ED7692">
      <w:pPr>
        <w:pStyle w:val="ExamQuestionSection"/>
        <w:numPr>
          <w:ilvl w:val="0"/>
          <w:numId w:val="0"/>
        </w:numPr>
        <w:tabs>
          <w:tab w:val="clear" w:pos="1701"/>
          <w:tab w:val="left" w:pos="1560"/>
        </w:tabs>
        <w:ind w:left="1080" w:hanging="360"/>
      </w:pPr>
    </w:p>
    <w:p w14:paraId="73937551" w14:textId="6F808576" w:rsidR="00ED7692" w:rsidRDefault="00ED7692" w:rsidP="009F0673">
      <w:pPr>
        <w:pStyle w:val="ExamQuestion"/>
        <w:numPr>
          <w:ilvl w:val="0"/>
          <w:numId w:val="15"/>
        </w:numPr>
        <w:rPr>
          <w:szCs w:val="24"/>
        </w:rPr>
      </w:pPr>
      <w:r w:rsidRPr="00B647F7">
        <w:rPr>
          <w:szCs w:val="24"/>
        </w:rPr>
        <w:t xml:space="preserve">A </w:t>
      </w:r>
      <w:r w:rsidRPr="00B647F7">
        <w:rPr>
          <w:i/>
          <w:szCs w:val="24"/>
        </w:rPr>
        <w:t xml:space="preserve">gravity gun </w:t>
      </w:r>
      <w:r w:rsidRPr="00B647F7">
        <w:rPr>
          <w:szCs w:val="24"/>
        </w:rPr>
        <w:t xml:space="preserve">in 3D </w:t>
      </w:r>
      <w:r w:rsidRPr="00B647F7">
        <w:rPr>
          <w:szCs w:val="24"/>
          <w:lang w:val="en-IE"/>
        </w:rPr>
        <w:t>games</w:t>
      </w:r>
      <w:r w:rsidRPr="00B647F7">
        <w:rPr>
          <w:szCs w:val="24"/>
        </w:rPr>
        <w:t xml:space="preserve"> allows the player to grab an object and hold it at a point in front of the camera. Explain in detail how </w:t>
      </w:r>
      <w:r>
        <w:rPr>
          <w:szCs w:val="24"/>
        </w:rPr>
        <w:t>you would implement a gravity gun effect in a Unity project</w:t>
      </w:r>
      <w:r w:rsidRPr="00B647F7">
        <w:rPr>
          <w:szCs w:val="24"/>
        </w:rPr>
        <w:t>.</w:t>
      </w:r>
    </w:p>
    <w:p w14:paraId="308D0444" w14:textId="77777777" w:rsidR="006F48E1" w:rsidRPr="00B647F7" w:rsidRDefault="006F48E1" w:rsidP="006F48E1">
      <w:pPr>
        <w:pStyle w:val="ExamQuestion"/>
        <w:ind w:left="900" w:firstLine="0"/>
        <w:rPr>
          <w:szCs w:val="24"/>
        </w:rPr>
      </w:pPr>
    </w:p>
    <w:p w14:paraId="7B08903F" w14:textId="77777777" w:rsidR="00ED7692" w:rsidRDefault="00ED7692" w:rsidP="00ED7692">
      <w:pPr>
        <w:pStyle w:val="ExamQuestion"/>
        <w:ind w:left="540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(15 marks)</w:t>
      </w:r>
    </w:p>
    <w:p w14:paraId="2BC2ABFF" w14:textId="380D62F4" w:rsidR="00ED7692" w:rsidRDefault="00ED7692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</w:p>
    <w:p w14:paraId="7499EDEC" w14:textId="77777777" w:rsidR="009F0673" w:rsidRDefault="009F0673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  <w:lang w:val="en-IE"/>
        </w:rPr>
      </w:pPr>
    </w:p>
    <w:p w14:paraId="6D1A8748" w14:textId="27C9EA7C" w:rsidR="00EB3912" w:rsidRDefault="009C1859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  <w:r w:rsidRPr="007740CE">
        <w:rPr>
          <w:b/>
          <w:szCs w:val="24"/>
          <w:lang w:val="en-IE"/>
        </w:rPr>
        <w:t>Question</w:t>
      </w:r>
      <w:r w:rsidRPr="007740CE">
        <w:rPr>
          <w:b/>
          <w:szCs w:val="24"/>
        </w:rPr>
        <w:t xml:space="preserve"> </w:t>
      </w:r>
      <w:r w:rsidR="0084528E">
        <w:rPr>
          <w:b/>
          <w:szCs w:val="24"/>
        </w:rPr>
        <w:t>3</w:t>
      </w:r>
    </w:p>
    <w:p w14:paraId="3BF9FA5B" w14:textId="3DD0C736" w:rsidR="000E2C50" w:rsidRDefault="000E2C50" w:rsidP="006618A1">
      <w:pPr>
        <w:pStyle w:val="ExamQuestion"/>
        <w:tabs>
          <w:tab w:val="clear" w:pos="1080"/>
          <w:tab w:val="left" w:pos="1134"/>
          <w:tab w:val="left" w:pos="1701"/>
        </w:tabs>
        <w:ind w:left="1134"/>
        <w:rPr>
          <w:b/>
          <w:szCs w:val="24"/>
        </w:rPr>
      </w:pPr>
    </w:p>
    <w:p w14:paraId="0D772FDF" w14:textId="50497B48" w:rsidR="000E2C50" w:rsidRDefault="000E2C50" w:rsidP="000E2C50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 xml:space="preserve">In relation to digital audio, explain the following terms: </w:t>
      </w:r>
      <w:r w:rsidRPr="006F48E1">
        <w:rPr>
          <w:bCs/>
          <w:i/>
          <w:iCs/>
          <w:szCs w:val="24"/>
        </w:rPr>
        <w:t>sample rate</w:t>
      </w:r>
      <w:r>
        <w:rPr>
          <w:bCs/>
          <w:szCs w:val="24"/>
        </w:rPr>
        <w:t xml:space="preserve">, </w:t>
      </w:r>
      <w:r w:rsidRPr="006F48E1">
        <w:rPr>
          <w:bCs/>
          <w:i/>
          <w:iCs/>
          <w:szCs w:val="24"/>
        </w:rPr>
        <w:t>resolution</w:t>
      </w:r>
      <w:r>
        <w:rPr>
          <w:bCs/>
          <w:szCs w:val="24"/>
        </w:rPr>
        <w:t xml:space="preserve">, </w:t>
      </w:r>
      <w:r w:rsidRPr="006F48E1">
        <w:rPr>
          <w:bCs/>
          <w:i/>
          <w:iCs/>
          <w:szCs w:val="24"/>
        </w:rPr>
        <w:t>frame size</w:t>
      </w:r>
      <w:r>
        <w:rPr>
          <w:bCs/>
          <w:szCs w:val="24"/>
        </w:rPr>
        <w:t xml:space="preserve">, </w:t>
      </w:r>
      <w:r w:rsidRPr="006F48E1">
        <w:rPr>
          <w:bCs/>
          <w:i/>
          <w:iCs/>
          <w:szCs w:val="24"/>
        </w:rPr>
        <w:t>spectrum</w:t>
      </w:r>
      <w:r>
        <w:rPr>
          <w:bCs/>
          <w:szCs w:val="24"/>
        </w:rPr>
        <w:t xml:space="preserve">, </w:t>
      </w:r>
      <w:r w:rsidRPr="006F48E1">
        <w:rPr>
          <w:bCs/>
          <w:i/>
          <w:iCs/>
          <w:szCs w:val="24"/>
        </w:rPr>
        <w:t>bin width</w:t>
      </w:r>
      <w:r>
        <w:rPr>
          <w:bCs/>
          <w:szCs w:val="24"/>
        </w:rPr>
        <w:t>.</w:t>
      </w:r>
    </w:p>
    <w:p w14:paraId="2E0B5F6F" w14:textId="7C1C2D4B" w:rsidR="009F0673" w:rsidRDefault="009F0673" w:rsidP="009F0673">
      <w:pPr>
        <w:pStyle w:val="ExamQuestion"/>
        <w:tabs>
          <w:tab w:val="clear" w:pos="1080"/>
          <w:tab w:val="left" w:pos="1134"/>
          <w:tab w:val="left" w:pos="1701"/>
        </w:tabs>
        <w:ind w:left="927"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(10 marks)</w:t>
      </w:r>
    </w:p>
    <w:p w14:paraId="119B0763" w14:textId="77777777" w:rsidR="0083729A" w:rsidRDefault="0083729A" w:rsidP="009F0673">
      <w:pPr>
        <w:pStyle w:val="ExamQuestion"/>
        <w:tabs>
          <w:tab w:val="clear" w:pos="1080"/>
          <w:tab w:val="left" w:pos="1134"/>
          <w:tab w:val="left" w:pos="1701"/>
        </w:tabs>
        <w:ind w:left="0" w:firstLine="0"/>
        <w:rPr>
          <w:bCs/>
          <w:szCs w:val="24"/>
        </w:rPr>
      </w:pPr>
    </w:p>
    <w:p w14:paraId="4DBCA0A6" w14:textId="01F24515" w:rsidR="002A0D3B" w:rsidRPr="008409EB" w:rsidRDefault="00552A81" w:rsidP="00F37AA6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/>
          <w:szCs w:val="24"/>
        </w:rPr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REF _Ref23153251 \h </w:instrText>
      </w:r>
      <w:r>
        <w:rPr>
          <w:bCs/>
          <w:szCs w:val="24"/>
        </w:rPr>
      </w:r>
      <w:r>
        <w:rPr>
          <w:bCs/>
          <w:szCs w:val="24"/>
        </w:rPr>
        <w:fldChar w:fldCharType="separate"/>
      </w:r>
      <w:r w:rsidR="004D2863" w:rsidRPr="008409EB">
        <w:rPr>
          <w:szCs w:val="24"/>
        </w:rPr>
        <w:t xml:space="preserve">Figure </w:t>
      </w:r>
      <w:r w:rsidR="004D2863">
        <w:rPr>
          <w:noProof/>
          <w:szCs w:val="24"/>
        </w:rPr>
        <w:t>1</w:t>
      </w:r>
      <w:r>
        <w:rPr>
          <w:bCs/>
          <w:szCs w:val="24"/>
        </w:rPr>
        <w:fldChar w:fldCharType="end"/>
      </w:r>
      <w:r>
        <w:rPr>
          <w:bCs/>
          <w:szCs w:val="24"/>
        </w:rPr>
        <w:t xml:space="preserve"> </w:t>
      </w:r>
      <w:r w:rsidR="000E2C50" w:rsidRPr="00F37AA6">
        <w:rPr>
          <w:bCs/>
          <w:szCs w:val="24"/>
        </w:rPr>
        <w:t xml:space="preserve">shows an extract from a </w:t>
      </w:r>
      <w:r w:rsidR="00F37AA6">
        <w:rPr>
          <w:bCs/>
          <w:szCs w:val="24"/>
        </w:rPr>
        <w:t xml:space="preserve">Unity C# script that visualises the frequency spectrum of an </w:t>
      </w:r>
      <w:proofErr w:type="spellStart"/>
      <w:r w:rsidR="00F37AA6">
        <w:rPr>
          <w:bCs/>
          <w:szCs w:val="24"/>
        </w:rPr>
        <w:t>AudioSource</w:t>
      </w:r>
      <w:proofErr w:type="spellEnd"/>
      <w:r w:rsidR="00F37AA6">
        <w:rPr>
          <w:bCs/>
          <w:szCs w:val="24"/>
        </w:rPr>
        <w:t xml:space="preserve">. </w:t>
      </w:r>
    </w:p>
    <w:p w14:paraId="22B42C75" w14:textId="59AB628B" w:rsidR="008409EB" w:rsidRDefault="008409EB" w:rsidP="008409EB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062A595A" w14:textId="254312FE" w:rsidR="008409EB" w:rsidRDefault="00552A81" w:rsidP="00552A81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 xml:space="preserve">    </w:t>
      </w:r>
      <w:r w:rsidR="008409EB"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 w:rsidR="008409EB"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proofErr w:type="gramStart"/>
      <w:r w:rsidR="008409EB">
        <w:rPr>
          <w:rFonts w:ascii="Consolas" w:hAnsi="Consolas" w:cs="Consolas"/>
          <w:color w:val="000000"/>
          <w:sz w:val="19"/>
          <w:szCs w:val="19"/>
          <w:lang w:val="en-IE" w:eastAsia="en-IE"/>
        </w:rPr>
        <w:t>CreateVisualisers</w:t>
      </w:r>
      <w:proofErr w:type="spellEnd"/>
      <w:r w:rsidR="008409EB"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gramEnd"/>
      <w:r w:rsidR="008409EB"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</w:p>
    <w:p w14:paraId="21B29655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{</w:t>
      </w:r>
    </w:p>
    <w:p w14:paraId="5B3DFD0A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theta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2.0f) /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74215161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++)</w:t>
      </w:r>
    </w:p>
    <w:p w14:paraId="3D3BF3E5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{</w:t>
      </w:r>
    </w:p>
    <w:p w14:paraId="40086332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lastRenderedPageBreak/>
        <w:t xml:space="preserve">            Vector3 p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</w:t>
      </w:r>
    </w:p>
    <w:p w14:paraId="1CD24830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 * radius</w:t>
      </w:r>
    </w:p>
    <w:p w14:paraId="4A2816CE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0</w:t>
      </w:r>
    </w:p>
    <w:p w14:paraId="7EFFAD9B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Mathf.Cos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 * radius</w:t>
      </w:r>
    </w:p>
    <w:p w14:paraId="31B40C2B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);</w:t>
      </w:r>
    </w:p>
    <w:p w14:paraId="6343A702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transform.TransformPoint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(p);</w:t>
      </w:r>
      <w:bookmarkStart w:id="0" w:name="_GoBack"/>
      <w:bookmarkEnd w:id="0"/>
    </w:p>
    <w:p w14:paraId="356AEC51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Quaternion q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Quaternion.AngleAxis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(theta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Mathf.Rad2Deg, Vector3.up);</w:t>
      </w:r>
    </w:p>
    <w:p w14:paraId="61F8AB2D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* q;</w:t>
      </w:r>
    </w:p>
    <w:p w14:paraId="1BCBCFB1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74EB73D1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cube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GameObject.CreatePrimitive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PrimitiveType.Cube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);</w:t>
      </w:r>
    </w:p>
    <w:p w14:paraId="07C713D0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.SetPositionAndRotation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(p, q);</w:t>
      </w:r>
    </w:p>
    <w:p w14:paraId="7B4FC1D7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;</w:t>
      </w:r>
    </w:p>
    <w:p w14:paraId="3DCC468C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cube.GetComponent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&lt;Renderer&gt;().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material.color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Color.HSVToRGB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</w:t>
      </w:r>
    </w:p>
    <w:p w14:paraId="60BB42FF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AudioAnalyzer.frameSize</w:t>
      </w:r>
      <w:proofErr w:type="spellEnd"/>
    </w:p>
    <w:p w14:paraId="0B061E2F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1</w:t>
      </w:r>
    </w:p>
    <w:p w14:paraId="04C0B9FC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, 1</w:t>
      </w:r>
    </w:p>
    <w:p w14:paraId="70ABA1E8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    );</w:t>
      </w:r>
    </w:p>
    <w:p w14:paraId="036F2551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elements.Add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(cube);</w:t>
      </w:r>
    </w:p>
    <w:p w14:paraId="59F7346B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}</w:t>
      </w:r>
    </w:p>
    <w:p w14:paraId="7BA2DC36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}</w:t>
      </w:r>
    </w:p>
    <w:p w14:paraId="31E700AC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0611A679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E" w:eastAsia="en-IE"/>
        </w:rPr>
        <w:t>// Update is called once per frame</w:t>
      </w:r>
    </w:p>
    <w:p w14:paraId="6E2C1738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() {</w:t>
      </w:r>
    </w:p>
    <w:p w14:paraId="2C83A014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elements.Count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++) {</w:t>
      </w:r>
    </w:p>
    <w:p w14:paraId="50A0E5EC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   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E" w:eastAsia="en-I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Vector3(1,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AudioAnalyzer.spectrum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>] * scale, 1);</w:t>
      </w:r>
    </w:p>
    <w:p w14:paraId="47A17396" w14:textId="77777777" w:rsidR="008409EB" w:rsidRDefault="008409EB" w:rsidP="008409EB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 xml:space="preserve">        }</w:t>
      </w:r>
    </w:p>
    <w:p w14:paraId="1EF05CF1" w14:textId="74DFFD37" w:rsidR="008409EB" w:rsidRDefault="008409EB" w:rsidP="008409EB">
      <w:pPr>
        <w:pStyle w:val="ExamQuestion"/>
        <w:tabs>
          <w:tab w:val="clear" w:pos="1080"/>
          <w:tab w:val="left" w:pos="1134"/>
          <w:tab w:val="left" w:pos="1701"/>
        </w:tabs>
        <w:rPr>
          <w:rFonts w:ascii="Consolas" w:hAnsi="Consolas" w:cs="Consolas"/>
          <w:color w:val="000000"/>
          <w:sz w:val="19"/>
          <w:szCs w:val="19"/>
          <w:lang w:val="en-IE" w:eastAsia="en-IE"/>
        </w:rPr>
      </w:pPr>
      <w:r>
        <w:rPr>
          <w:rFonts w:ascii="Consolas" w:hAnsi="Consolas" w:cs="Consolas"/>
          <w:color w:val="000000"/>
          <w:sz w:val="19"/>
          <w:szCs w:val="19"/>
          <w:lang w:val="en-IE" w:eastAsia="en-IE"/>
        </w:rPr>
        <w:tab/>
        <w:t>}</w:t>
      </w:r>
    </w:p>
    <w:p w14:paraId="50022C47" w14:textId="7E697F06" w:rsidR="008409EB" w:rsidRDefault="008409EB" w:rsidP="008409EB">
      <w:pPr>
        <w:pStyle w:val="ExamQuestion"/>
        <w:tabs>
          <w:tab w:val="clear" w:pos="1080"/>
          <w:tab w:val="left" w:pos="1134"/>
          <w:tab w:val="left" w:pos="1701"/>
        </w:tabs>
        <w:rPr>
          <w:rFonts w:ascii="Consolas" w:hAnsi="Consolas" w:cs="Consolas"/>
          <w:color w:val="000000"/>
          <w:sz w:val="19"/>
          <w:szCs w:val="19"/>
          <w:lang w:val="en-IE" w:eastAsia="en-IE"/>
        </w:rPr>
      </w:pPr>
    </w:p>
    <w:p w14:paraId="303B0437" w14:textId="6ACAA935" w:rsidR="008409EB" w:rsidRPr="008409EB" w:rsidRDefault="008409EB" w:rsidP="008409EB">
      <w:pPr>
        <w:pStyle w:val="Caption"/>
        <w:jc w:val="center"/>
        <w:rPr>
          <w:bCs w:val="0"/>
          <w:sz w:val="24"/>
          <w:szCs w:val="24"/>
        </w:rPr>
      </w:pPr>
      <w:bookmarkStart w:id="1" w:name="_Ref23153251"/>
      <w:r w:rsidRPr="008409EB">
        <w:rPr>
          <w:sz w:val="24"/>
          <w:szCs w:val="24"/>
        </w:rPr>
        <w:t xml:space="preserve">Figure </w:t>
      </w:r>
      <w:r w:rsidRPr="008409EB">
        <w:rPr>
          <w:sz w:val="24"/>
          <w:szCs w:val="24"/>
        </w:rPr>
        <w:fldChar w:fldCharType="begin"/>
      </w:r>
      <w:r w:rsidRPr="008409EB">
        <w:rPr>
          <w:sz w:val="24"/>
          <w:szCs w:val="24"/>
        </w:rPr>
        <w:instrText xml:space="preserve"> SEQ Figure \* ARABIC </w:instrText>
      </w:r>
      <w:r w:rsidRPr="008409EB">
        <w:rPr>
          <w:sz w:val="24"/>
          <w:szCs w:val="24"/>
        </w:rPr>
        <w:fldChar w:fldCharType="separate"/>
      </w:r>
      <w:r w:rsidR="004D2863">
        <w:rPr>
          <w:noProof/>
          <w:sz w:val="24"/>
          <w:szCs w:val="24"/>
        </w:rPr>
        <w:t>1</w:t>
      </w:r>
      <w:r w:rsidRPr="008409EB">
        <w:rPr>
          <w:sz w:val="24"/>
          <w:szCs w:val="24"/>
        </w:rPr>
        <w:fldChar w:fldCharType="end"/>
      </w:r>
      <w:bookmarkEnd w:id="1"/>
    </w:p>
    <w:p w14:paraId="0AD99EBD" w14:textId="77777777" w:rsidR="008409EB" w:rsidRPr="002A0D3B" w:rsidRDefault="008409EB" w:rsidP="008409EB">
      <w:pPr>
        <w:pStyle w:val="ExamQuestion"/>
        <w:tabs>
          <w:tab w:val="clear" w:pos="1080"/>
          <w:tab w:val="left" w:pos="1134"/>
          <w:tab w:val="left" w:pos="1701"/>
        </w:tabs>
        <w:rPr>
          <w:b/>
          <w:szCs w:val="24"/>
        </w:rPr>
      </w:pPr>
    </w:p>
    <w:p w14:paraId="27384BEE" w14:textId="41403E6E" w:rsidR="0048081C" w:rsidRPr="0083729A" w:rsidRDefault="00F37AA6" w:rsidP="00F37AA6">
      <w:pPr>
        <w:pStyle w:val="ExamQuestion"/>
        <w:numPr>
          <w:ilvl w:val="0"/>
          <w:numId w:val="3"/>
        </w:numPr>
        <w:tabs>
          <w:tab w:val="clear" w:pos="1080"/>
          <w:tab w:val="left" w:pos="1134"/>
          <w:tab w:val="left" w:pos="1701"/>
        </w:tabs>
        <w:rPr>
          <w:b/>
          <w:szCs w:val="24"/>
        </w:rPr>
      </w:pPr>
      <w:r>
        <w:rPr>
          <w:bCs/>
          <w:szCs w:val="24"/>
        </w:rPr>
        <w:t>In relation to the code answer the following questions:</w:t>
      </w:r>
    </w:p>
    <w:p w14:paraId="0865956D" w14:textId="77777777" w:rsidR="0083729A" w:rsidRPr="00F37AA6" w:rsidRDefault="0083729A" w:rsidP="0083729A">
      <w:pPr>
        <w:pStyle w:val="ExamQuestion"/>
        <w:tabs>
          <w:tab w:val="clear" w:pos="1080"/>
          <w:tab w:val="left" w:pos="1134"/>
          <w:tab w:val="left" w:pos="1701"/>
        </w:tabs>
        <w:ind w:left="0" w:firstLine="0"/>
        <w:rPr>
          <w:b/>
          <w:szCs w:val="24"/>
        </w:rPr>
      </w:pPr>
    </w:p>
    <w:p w14:paraId="252BA028" w14:textId="0D55325D" w:rsidR="00F37AA6" w:rsidRDefault="007607D6" w:rsidP="00F37AA6">
      <w:pPr>
        <w:pStyle w:val="ExamQuestion"/>
        <w:numPr>
          <w:ilvl w:val="0"/>
          <w:numId w:val="11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 xml:space="preserve">What shape will the generative visual have? </w:t>
      </w:r>
      <w:r w:rsidR="00F37AA6">
        <w:rPr>
          <w:bCs/>
          <w:szCs w:val="24"/>
        </w:rPr>
        <w:t xml:space="preserve">How is the position of each segment </w:t>
      </w:r>
      <w:r>
        <w:rPr>
          <w:bCs/>
          <w:szCs w:val="24"/>
        </w:rPr>
        <w:t xml:space="preserve">in the visual </w:t>
      </w:r>
      <w:r w:rsidR="00F37AA6">
        <w:rPr>
          <w:bCs/>
          <w:szCs w:val="24"/>
        </w:rPr>
        <w:t>calculated?</w:t>
      </w:r>
    </w:p>
    <w:p w14:paraId="687F7299" w14:textId="77777777" w:rsidR="007607D6" w:rsidRDefault="007607D6" w:rsidP="007607D6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459DB4C9" w14:textId="5D855B66" w:rsidR="00F37AA6" w:rsidRDefault="00F37AA6" w:rsidP="00F37AA6">
      <w:pPr>
        <w:pStyle w:val="ExamQuestion"/>
        <w:numPr>
          <w:ilvl w:val="0"/>
          <w:numId w:val="11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How is the orientation of each segment calculated?</w:t>
      </w:r>
    </w:p>
    <w:p w14:paraId="4F698C6E" w14:textId="77777777" w:rsidR="00120FA4" w:rsidRDefault="00120FA4" w:rsidP="00120FA4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2CD556A0" w14:textId="013B17BD" w:rsidR="00F37AA6" w:rsidRDefault="00F37AA6" w:rsidP="00F37AA6">
      <w:pPr>
        <w:pStyle w:val="ExamQuestion"/>
        <w:numPr>
          <w:ilvl w:val="0"/>
          <w:numId w:val="11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How is the colour of each segment determined? What will the colour look like?</w:t>
      </w:r>
    </w:p>
    <w:p w14:paraId="530A554C" w14:textId="4E7721D2" w:rsidR="00120FA4" w:rsidRDefault="00120FA4" w:rsidP="00120FA4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</w:p>
    <w:p w14:paraId="5E3B27FB" w14:textId="0AF61E9F" w:rsidR="0083729A" w:rsidRDefault="0083729A" w:rsidP="009F0673">
      <w:pPr>
        <w:pStyle w:val="ExamQuestion"/>
        <w:numPr>
          <w:ilvl w:val="0"/>
          <w:numId w:val="11"/>
        </w:numPr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>What aspect of the visual will be affected by audio? How would you improve the visual so that it was more responsive to the audio characteristics of music?</w:t>
      </w:r>
    </w:p>
    <w:p w14:paraId="1F016B24" w14:textId="77777777" w:rsidR="006F48E1" w:rsidRDefault="006F48E1" w:rsidP="006F48E1">
      <w:pPr>
        <w:pStyle w:val="ExamQuestion"/>
        <w:tabs>
          <w:tab w:val="clear" w:pos="1080"/>
          <w:tab w:val="left" w:pos="1134"/>
          <w:tab w:val="left" w:pos="1701"/>
        </w:tabs>
        <w:ind w:left="0" w:firstLine="0"/>
        <w:rPr>
          <w:bCs/>
          <w:szCs w:val="24"/>
        </w:rPr>
      </w:pPr>
    </w:p>
    <w:p w14:paraId="146EEEC2" w14:textId="6F246A04" w:rsidR="006F48E1" w:rsidRDefault="006F48E1" w:rsidP="006F48E1">
      <w:pPr>
        <w:pStyle w:val="ExamQuestion"/>
        <w:tabs>
          <w:tab w:val="clear" w:pos="1080"/>
          <w:tab w:val="left" w:pos="1134"/>
          <w:tab w:val="left" w:pos="1701"/>
        </w:tabs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>(4 x 5 marks)</w:t>
      </w:r>
    </w:p>
    <w:p w14:paraId="55A82589" w14:textId="50666BFA" w:rsidR="00F3356B" w:rsidRPr="007740CE" w:rsidRDefault="00F3356B" w:rsidP="006D1700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</w:p>
    <w:p w14:paraId="3226C56D" w14:textId="77777777" w:rsidR="008407F9" w:rsidRDefault="008407F9" w:rsidP="008407F9">
      <w:pPr>
        <w:pStyle w:val="ExamQuestion"/>
        <w:rPr>
          <w:b/>
          <w:lang w:val="en-IE"/>
        </w:rPr>
      </w:pPr>
      <w:r w:rsidRPr="000A30FE">
        <w:rPr>
          <w:b/>
          <w:lang w:val="en-IE"/>
        </w:rPr>
        <w:t>Question 4</w:t>
      </w:r>
    </w:p>
    <w:p w14:paraId="1470A3D1" w14:textId="77777777" w:rsidR="008407F9" w:rsidRPr="000A30FE" w:rsidRDefault="008407F9" w:rsidP="008407F9">
      <w:pPr>
        <w:pStyle w:val="ExamQuestion"/>
        <w:rPr>
          <w:b/>
          <w:lang w:val="en-IE"/>
        </w:rPr>
      </w:pPr>
    </w:p>
    <w:p w14:paraId="40494BC3" w14:textId="77777777" w:rsidR="008407F9" w:rsidRDefault="008407F9" w:rsidP="008407F9">
      <w:pPr>
        <w:pStyle w:val="ExamQuestion"/>
        <w:numPr>
          <w:ilvl w:val="0"/>
          <w:numId w:val="10"/>
        </w:numPr>
        <w:tabs>
          <w:tab w:val="clear" w:pos="540"/>
          <w:tab w:val="clear" w:pos="1080"/>
          <w:tab w:val="clear" w:pos="10080"/>
          <w:tab w:val="left" w:pos="3892"/>
        </w:tabs>
        <w:rPr>
          <w:szCs w:val="24"/>
          <w:lang w:val="en-IE"/>
        </w:rPr>
      </w:pPr>
      <w:r>
        <w:rPr>
          <w:lang w:val="en-IE"/>
        </w:rPr>
        <w:t xml:space="preserve">Compare </w:t>
      </w:r>
      <w:r w:rsidRPr="00A65188">
        <w:rPr>
          <w:i/>
          <w:lang w:val="en-IE"/>
        </w:rPr>
        <w:t>jobs</w:t>
      </w:r>
      <w:r>
        <w:rPr>
          <w:lang w:val="en-IE"/>
        </w:rPr>
        <w:t xml:space="preserve"> with </w:t>
      </w:r>
      <w:r w:rsidRPr="00A65188">
        <w:rPr>
          <w:i/>
          <w:lang w:val="en-IE"/>
        </w:rPr>
        <w:t>threads</w:t>
      </w:r>
    </w:p>
    <w:p w14:paraId="56EC5294" w14:textId="77777777" w:rsidR="008407F9" w:rsidRDefault="008407F9" w:rsidP="008407F9">
      <w:pPr>
        <w:pStyle w:val="ExamQuestion"/>
        <w:tabs>
          <w:tab w:val="clear" w:pos="540"/>
          <w:tab w:val="clear" w:pos="1080"/>
          <w:tab w:val="clear" w:pos="10080"/>
          <w:tab w:val="left" w:pos="3892"/>
        </w:tabs>
        <w:jc w:val="right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(10 marks)</w:t>
      </w:r>
    </w:p>
    <w:p w14:paraId="0A56C0A3" w14:textId="77777777" w:rsidR="008407F9" w:rsidRDefault="008407F9" w:rsidP="009F0673">
      <w:pPr>
        <w:pStyle w:val="ExamQuestion"/>
        <w:ind w:left="0" w:firstLine="0"/>
        <w:rPr>
          <w:lang w:val="en-IE"/>
        </w:rPr>
      </w:pPr>
    </w:p>
    <w:p w14:paraId="3D28EB2E" w14:textId="541B4138" w:rsidR="008407F9" w:rsidRDefault="008407F9" w:rsidP="008407F9">
      <w:pPr>
        <w:pStyle w:val="ExamQuestion"/>
        <w:numPr>
          <w:ilvl w:val="0"/>
          <w:numId w:val="10"/>
        </w:numPr>
        <w:rPr>
          <w:szCs w:val="24"/>
          <w:lang w:val="en-IE"/>
        </w:rPr>
      </w:pPr>
      <w:r w:rsidRPr="007740CE">
        <w:rPr>
          <w:szCs w:val="24"/>
          <w:lang w:val="en-IE"/>
        </w:rPr>
        <w:fldChar w:fldCharType="begin"/>
      </w:r>
      <w:r w:rsidRPr="007740CE">
        <w:rPr>
          <w:szCs w:val="24"/>
          <w:lang w:val="en-IE"/>
        </w:rPr>
        <w:instrText xml:space="preserve"> REF _Ref528841113 \h </w:instrText>
      </w:r>
      <w:r>
        <w:rPr>
          <w:szCs w:val="24"/>
          <w:lang w:val="en-IE"/>
        </w:rPr>
        <w:instrText xml:space="preserve"> \* MERGEFORMAT </w:instrText>
      </w:r>
      <w:r w:rsidR="004D2863" w:rsidRPr="007740CE">
        <w:rPr>
          <w:szCs w:val="24"/>
          <w:lang w:val="en-IE"/>
        </w:rPr>
      </w:r>
      <w:r w:rsidRPr="007740CE">
        <w:rPr>
          <w:szCs w:val="24"/>
          <w:lang w:val="en-IE"/>
        </w:rPr>
        <w:fldChar w:fldCharType="separate"/>
      </w:r>
      <w:r w:rsidR="004D2863" w:rsidRPr="004D2863">
        <w:rPr>
          <w:b/>
          <w:bCs/>
          <w:szCs w:val="24"/>
          <w:lang w:val="en-US"/>
        </w:rPr>
        <w:t xml:space="preserve">Figure </w:t>
      </w:r>
      <w:r w:rsidR="004D2863" w:rsidRPr="004D2863">
        <w:rPr>
          <w:b/>
          <w:bCs/>
          <w:szCs w:val="24"/>
          <w:lang w:val="en-US"/>
        </w:rPr>
        <w:t>2</w:t>
      </w:r>
      <w:r w:rsidRPr="007740CE">
        <w:rPr>
          <w:szCs w:val="24"/>
          <w:lang w:val="en-IE"/>
        </w:rPr>
        <w:fldChar w:fldCharType="end"/>
      </w:r>
      <w:r w:rsidRPr="007740CE">
        <w:rPr>
          <w:szCs w:val="24"/>
          <w:lang w:val="en-IE"/>
        </w:rPr>
        <w:t xml:space="preserve"> shows an extract from a procedural animation system that </w:t>
      </w:r>
      <w:r>
        <w:rPr>
          <w:szCs w:val="24"/>
          <w:lang w:val="en-IE"/>
        </w:rPr>
        <w:t>implements a</w:t>
      </w:r>
      <w:r w:rsidRPr="007740CE">
        <w:rPr>
          <w:szCs w:val="24"/>
          <w:lang w:val="en-IE"/>
        </w:rPr>
        <w:t xml:space="preserve"> harmonic motion. </w:t>
      </w:r>
      <w:r>
        <w:rPr>
          <w:szCs w:val="24"/>
          <w:lang w:val="en-IE"/>
        </w:rPr>
        <w:t xml:space="preserve">In porting this code to the C# job system, a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struct is created that </w:t>
      </w:r>
      <w:r w:rsidRPr="002E1632">
        <w:t xml:space="preserve">extends </w:t>
      </w:r>
      <w:proofErr w:type="spellStart"/>
      <w:r w:rsidRPr="005360C0">
        <w:rPr>
          <w:rFonts w:ascii="Consolas" w:hAnsi="Consolas"/>
        </w:rPr>
        <w:t>IJobParallelForTransform</w:t>
      </w:r>
      <w:proofErr w:type="spellEnd"/>
      <w:r>
        <w:rPr>
          <w:szCs w:val="24"/>
          <w:lang w:val="en-IE"/>
        </w:rPr>
        <w:t xml:space="preserve"> a new class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is created to manage and schedule the job.</w:t>
      </w:r>
    </w:p>
    <w:p w14:paraId="65D325DD" w14:textId="77777777" w:rsidR="008407F9" w:rsidRPr="007740CE" w:rsidRDefault="008407F9" w:rsidP="008407F9">
      <w:pPr>
        <w:pStyle w:val="ExamQuestion"/>
        <w:ind w:left="720" w:firstLine="0"/>
        <w:rPr>
          <w:szCs w:val="24"/>
          <w:lang w:val="en-IE"/>
        </w:rPr>
      </w:pPr>
    </w:p>
    <w:p w14:paraId="70608D89" w14:textId="77777777" w:rsidR="008407F9" w:rsidRDefault="008407F9" w:rsidP="008407F9">
      <w:pPr>
        <w:pStyle w:val="ExamQuestion"/>
        <w:numPr>
          <w:ilvl w:val="0"/>
          <w:numId w:val="8"/>
        </w:numPr>
        <w:rPr>
          <w:szCs w:val="24"/>
          <w:lang w:val="en-IE"/>
        </w:rPr>
      </w:pPr>
      <w:r w:rsidRPr="007740CE">
        <w:rPr>
          <w:szCs w:val="24"/>
          <w:lang w:val="en-IE"/>
        </w:rPr>
        <w:lastRenderedPageBreak/>
        <w:t xml:space="preserve">What fields </w:t>
      </w:r>
      <w:r>
        <w:rPr>
          <w:szCs w:val="24"/>
          <w:lang w:val="en-IE"/>
        </w:rPr>
        <w:t xml:space="preserve">should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and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have?</w:t>
      </w:r>
    </w:p>
    <w:p w14:paraId="4322C372" w14:textId="77777777" w:rsidR="008407F9" w:rsidRPr="007740CE" w:rsidRDefault="008407F9" w:rsidP="008407F9">
      <w:pPr>
        <w:pStyle w:val="ExamQuestion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(10 marks)</w:t>
      </w:r>
    </w:p>
    <w:p w14:paraId="27B0BDDD" w14:textId="77777777" w:rsidR="008407F9" w:rsidRPr="007740CE" w:rsidRDefault="008407F9" w:rsidP="008407F9">
      <w:pPr>
        <w:pStyle w:val="ExamQuestion"/>
        <w:numPr>
          <w:ilvl w:val="0"/>
          <w:numId w:val="8"/>
        </w:numPr>
        <w:ind w:left="1134" w:firstLine="0"/>
        <w:rPr>
          <w:szCs w:val="24"/>
          <w:lang w:val="en-IE"/>
        </w:rPr>
      </w:pPr>
      <w:r>
        <w:rPr>
          <w:szCs w:val="24"/>
          <w:lang w:val="en-IE"/>
        </w:rPr>
        <w:t xml:space="preserve">What methods will </w:t>
      </w:r>
      <w:proofErr w:type="spellStart"/>
      <w:r w:rsidRPr="005360C0">
        <w:rPr>
          <w:rFonts w:ascii="Consolas" w:hAnsi="Consolas"/>
          <w:szCs w:val="24"/>
          <w:lang w:val="en-IE"/>
        </w:rPr>
        <w:t>SwayJob</w:t>
      </w:r>
      <w:proofErr w:type="spellEnd"/>
      <w:r>
        <w:rPr>
          <w:szCs w:val="24"/>
          <w:lang w:val="en-IE"/>
        </w:rPr>
        <w:t xml:space="preserve"> and </w:t>
      </w:r>
      <w:proofErr w:type="spellStart"/>
      <w:r w:rsidRPr="005360C0">
        <w:rPr>
          <w:rFonts w:ascii="Consolas" w:hAnsi="Consolas"/>
          <w:szCs w:val="24"/>
          <w:lang w:val="en-IE"/>
        </w:rPr>
        <w:t>SwayManager</w:t>
      </w:r>
      <w:proofErr w:type="spellEnd"/>
      <w:r>
        <w:rPr>
          <w:szCs w:val="24"/>
          <w:lang w:val="en-IE"/>
        </w:rPr>
        <w:t xml:space="preserve"> have in order to process, manage and schedule the job?</w:t>
      </w:r>
    </w:p>
    <w:p w14:paraId="72AEDF27" w14:textId="3D46DB5B" w:rsidR="008407F9" w:rsidRDefault="008407F9" w:rsidP="009F0673">
      <w:pPr>
        <w:pStyle w:val="ExamQuestion"/>
        <w:rPr>
          <w:szCs w:val="24"/>
          <w:lang w:val="en-IE"/>
        </w:rPr>
      </w:pP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</w:r>
      <w:r w:rsidRPr="007740CE">
        <w:rPr>
          <w:szCs w:val="24"/>
          <w:lang w:val="en-IE"/>
        </w:rPr>
        <w:tab/>
        <w:t>(</w:t>
      </w:r>
      <w:r>
        <w:rPr>
          <w:szCs w:val="24"/>
          <w:lang w:val="en-IE"/>
        </w:rPr>
        <w:t>10</w:t>
      </w:r>
      <w:r w:rsidRPr="007740CE">
        <w:rPr>
          <w:szCs w:val="24"/>
          <w:lang w:val="en-IE"/>
        </w:rPr>
        <w:t xml:space="preserve"> marks</w:t>
      </w:r>
      <w:r w:rsidR="009F0673">
        <w:rPr>
          <w:szCs w:val="24"/>
          <w:lang w:val="en-IE"/>
        </w:rPr>
        <w:t>)</w:t>
      </w:r>
    </w:p>
    <w:p w14:paraId="6259F3EB" w14:textId="2FEF719D" w:rsidR="004D2863" w:rsidRDefault="004D2863" w:rsidP="009F0673">
      <w:pPr>
        <w:pStyle w:val="ExamQuestion"/>
        <w:rPr>
          <w:szCs w:val="24"/>
          <w:lang w:val="en-IE"/>
        </w:rPr>
      </w:pPr>
    </w:p>
    <w:p w14:paraId="0FE65573" w14:textId="1268E636" w:rsidR="004D2863" w:rsidRDefault="004D2863" w:rsidP="009F0673">
      <w:pPr>
        <w:pStyle w:val="ExamQuestion"/>
        <w:rPr>
          <w:szCs w:val="24"/>
          <w:lang w:val="en-IE"/>
        </w:rPr>
      </w:pPr>
    </w:p>
    <w:p w14:paraId="07F63EE1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bookmarkStart w:id="2" w:name="_Hlk25074275"/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class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gramStart"/>
      <w:r w:rsidRPr="00A628D6">
        <w:rPr>
          <w:rFonts w:ascii="Consolas" w:hAnsi="Consolas" w:cs="Consolas"/>
          <w:color w:val="2B91AF"/>
          <w:sz w:val="22"/>
          <w:szCs w:val="22"/>
          <w:lang w:val="en-IE" w:eastAsia="en-IE"/>
        </w:rPr>
        <w:t>Sway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:</w:t>
      </w:r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MonoBehaviour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{</w:t>
      </w:r>
    </w:p>
    <w:p w14:paraId="0CD6E049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angle = 20.0f;</w:t>
      </w:r>
    </w:p>
    <w:p w14:paraId="2A66F9E2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frequency;</w:t>
      </w:r>
    </w:p>
    <w:p w14:paraId="4B8D10C4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float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theta;</w:t>
      </w:r>
    </w:p>
    <w:p w14:paraId="7DC91BD8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public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Vector3 axis = Vector3.zero;</w:t>
      </w:r>
    </w:p>
    <w:p w14:paraId="273E3C36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8000"/>
          <w:sz w:val="22"/>
          <w:szCs w:val="22"/>
          <w:lang w:val="en-IE" w:eastAsia="en-IE"/>
        </w:rPr>
        <w:t>// Use this for initialization</w:t>
      </w:r>
    </w:p>
    <w:p w14:paraId="19989825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Start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0E118395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if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(axis == Vector3.zero)</w:t>
      </w:r>
    </w:p>
    <w:p w14:paraId="50F1B130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{</w:t>
      </w:r>
    </w:p>
    <w:p w14:paraId="632751E8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axis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Random.insideUnitSphere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;</w:t>
      </w:r>
    </w:p>
    <w:p w14:paraId="767E1874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axis.y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0;</w:t>
      </w:r>
    </w:p>
    <w:p w14:paraId="5E7D1EE9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axis.Normalize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();</w:t>
      </w:r>
    </w:p>
    <w:p w14:paraId="0117CBC2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}</w:t>
      </w:r>
    </w:p>
    <w:p w14:paraId="08F06F4D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}</w:t>
      </w:r>
    </w:p>
    <w:p w14:paraId="0AEA9BB1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void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</w:t>
      </w:r>
      <w:r w:rsidRPr="00A628D6">
        <w:rPr>
          <w:rFonts w:ascii="Consolas" w:hAnsi="Consolas" w:cs="Consolas"/>
          <w:color w:val="0000FF"/>
          <w:sz w:val="22"/>
          <w:szCs w:val="22"/>
          <w:lang w:val="en-IE" w:eastAsia="en-IE"/>
        </w:rPr>
        <w:t>Update</w:t>
      </w: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() {</w:t>
      </w:r>
    </w:p>
    <w:p w14:paraId="6563958D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</w:t>
      </w:r>
      <w:proofErr w:type="spellStart"/>
      <w:proofErr w:type="gram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transform.localRotation</w:t>
      </w:r>
      <w:proofErr w:type="spellEnd"/>
      <w:proofErr w:type="gram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=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Quaternion.AngleAxis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</w:t>
      </w:r>
    </w:p>
    <w:p w14:paraId="386D25EA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   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Mathf.Sin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(theta) * angle, axis);</w:t>
      </w:r>
    </w:p>
    <w:p w14:paraId="4E546284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       theta += frequency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Time.deltaTime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</w:t>
      </w:r>
      <w:proofErr w:type="spellStart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Mathf.PI</w:t>
      </w:r>
      <w:proofErr w:type="spellEnd"/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 xml:space="preserve"> * 2.0f;</w:t>
      </w:r>
    </w:p>
    <w:p w14:paraId="165439FF" w14:textId="77777777" w:rsidR="004D2863" w:rsidRPr="00A628D6" w:rsidRDefault="004D2863" w:rsidP="004D2863">
      <w:pPr>
        <w:tabs>
          <w:tab w:val="clear" w:pos="567"/>
          <w:tab w:val="clear" w:pos="8222"/>
        </w:tabs>
        <w:autoSpaceDE w:val="0"/>
        <w:autoSpaceDN w:val="0"/>
        <w:adjustRightInd w:val="0"/>
        <w:spacing w:line="240" w:lineRule="auto"/>
        <w:ind w:left="2160" w:firstLine="0"/>
        <w:rPr>
          <w:rFonts w:ascii="Consolas" w:hAnsi="Consolas" w:cs="Consolas"/>
          <w:color w:val="000000"/>
          <w:sz w:val="22"/>
          <w:szCs w:val="22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ab/>
        <w:t xml:space="preserve">}    </w:t>
      </w:r>
    </w:p>
    <w:p w14:paraId="3841AF86" w14:textId="77777777" w:rsidR="004D2863" w:rsidRPr="007740CE" w:rsidRDefault="004D2863" w:rsidP="004D2863">
      <w:pPr>
        <w:pStyle w:val="ExamQuestion"/>
        <w:ind w:left="3240"/>
        <w:rPr>
          <w:rFonts w:ascii="Consolas" w:hAnsi="Consolas" w:cs="Consolas"/>
          <w:color w:val="000000"/>
          <w:szCs w:val="24"/>
          <w:lang w:val="en-IE" w:eastAsia="en-IE"/>
        </w:rPr>
      </w:pPr>
      <w:r w:rsidRPr="00A628D6">
        <w:rPr>
          <w:rFonts w:ascii="Consolas" w:hAnsi="Consolas" w:cs="Consolas"/>
          <w:color w:val="000000"/>
          <w:sz w:val="22"/>
          <w:szCs w:val="22"/>
          <w:lang w:val="en-IE" w:eastAsia="en-IE"/>
        </w:rPr>
        <w:t>}</w:t>
      </w:r>
    </w:p>
    <w:p w14:paraId="4AF770E2" w14:textId="7E089902" w:rsidR="004D2863" w:rsidRPr="00A628D6" w:rsidRDefault="004D2863" w:rsidP="004D2863">
      <w:pPr>
        <w:pStyle w:val="Caption"/>
        <w:jc w:val="center"/>
        <w:rPr>
          <w:sz w:val="24"/>
          <w:szCs w:val="24"/>
        </w:rPr>
      </w:pPr>
      <w:bookmarkStart w:id="3" w:name="_Ref528841113"/>
      <w:r w:rsidRPr="007740CE">
        <w:rPr>
          <w:sz w:val="24"/>
          <w:szCs w:val="24"/>
        </w:rPr>
        <w:t xml:space="preserve">Figure </w:t>
      </w:r>
      <w:r w:rsidRPr="007740CE">
        <w:rPr>
          <w:sz w:val="24"/>
          <w:szCs w:val="24"/>
        </w:rPr>
        <w:fldChar w:fldCharType="begin"/>
      </w:r>
      <w:r w:rsidRPr="007740CE">
        <w:rPr>
          <w:sz w:val="24"/>
          <w:szCs w:val="24"/>
        </w:rPr>
        <w:instrText xml:space="preserve"> SEQ Figure \* ARABIC </w:instrText>
      </w:r>
      <w:r w:rsidRPr="007740C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740CE">
        <w:rPr>
          <w:sz w:val="24"/>
          <w:szCs w:val="24"/>
        </w:rPr>
        <w:fldChar w:fldCharType="end"/>
      </w:r>
      <w:bookmarkEnd w:id="3"/>
    </w:p>
    <w:bookmarkEnd w:id="2"/>
    <w:p w14:paraId="5D545964" w14:textId="77777777" w:rsidR="004D2863" w:rsidRPr="009F0673" w:rsidRDefault="004D2863" w:rsidP="009F0673">
      <w:pPr>
        <w:pStyle w:val="ExamQuestion"/>
        <w:rPr>
          <w:szCs w:val="24"/>
          <w:lang w:val="en-IE"/>
        </w:rPr>
      </w:pPr>
    </w:p>
    <w:sectPr w:rsidR="004D2863" w:rsidRPr="009F0673" w:rsidSect="00904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4"/>
      <w:pgMar w:top="1542" w:right="930" w:bottom="1440" w:left="902" w:header="539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F1EA" w14:textId="77777777" w:rsidR="00040B24" w:rsidRDefault="00040B24">
      <w:r>
        <w:separator/>
      </w:r>
    </w:p>
  </w:endnote>
  <w:endnote w:type="continuationSeparator" w:id="0">
    <w:p w14:paraId="7E1360CA" w14:textId="77777777" w:rsidR="00040B24" w:rsidRDefault="0004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17F5" w14:textId="77777777" w:rsidR="008409EB" w:rsidRDefault="0084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48712" w14:textId="77777777" w:rsidR="008409EB" w:rsidRDefault="00840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E29E" w14:textId="77777777" w:rsidR="008409EB" w:rsidRDefault="00840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E25F" w14:textId="77777777" w:rsidR="00040B24" w:rsidRDefault="00040B24">
      <w:r>
        <w:separator/>
      </w:r>
    </w:p>
  </w:footnote>
  <w:footnote w:type="continuationSeparator" w:id="0">
    <w:p w14:paraId="1D172A5B" w14:textId="77777777" w:rsidR="00040B24" w:rsidRDefault="00040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EEDA" w14:textId="640F73F6" w:rsidR="008409EB" w:rsidRDefault="008409EB">
    <w:pPr>
      <w:pStyle w:val="Header"/>
      <w:tabs>
        <w:tab w:val="clear" w:pos="4153"/>
        <w:tab w:val="clear" w:pos="8306"/>
        <w:tab w:val="center" w:pos="4962"/>
        <w:tab w:val="right" w:pos="10065"/>
      </w:tabs>
      <w:ind w:hanging="1418"/>
      <w:rPr>
        <w:sz w:val="20"/>
      </w:rPr>
    </w:pPr>
    <w:r>
      <w:t>CMPU4030</w:t>
    </w:r>
    <w:r>
      <w:tab/>
    </w:r>
    <w:r>
      <w:rPr>
        <w:rFonts w:ascii="Arial" w:hAnsi="Arial"/>
        <w:b/>
        <w:sz w:val="20"/>
      </w:rPr>
      <w:tab/>
    </w:r>
    <w:r w:rsidRPr="009949C8">
      <w:rPr>
        <w:szCs w:val="24"/>
      </w:rPr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4485B" w14:textId="3FE08F71" w:rsidR="008409EB" w:rsidRDefault="008409EB">
    <w:pPr>
      <w:pStyle w:val="Header"/>
      <w:tabs>
        <w:tab w:val="clear" w:pos="4153"/>
        <w:tab w:val="clear" w:pos="8306"/>
        <w:tab w:val="center" w:pos="5103"/>
        <w:tab w:val="right" w:pos="10065"/>
      </w:tabs>
      <w:rPr>
        <w:rFonts w:ascii="Arial" w:hAnsi="Arial"/>
        <w:b/>
        <w:sz w:val="20"/>
      </w:rPr>
    </w:pPr>
    <w:r w:rsidRPr="009949C8">
      <w:rPr>
        <w:szCs w:val="24"/>
      </w:rPr>
      <w:tab/>
    </w:r>
    <w:r w:rsidRPr="009949C8">
      <w:rPr>
        <w:szCs w:val="24"/>
      </w:rPr>
      <w:tab/>
      <w:t xml:space="preserve">Page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PAGE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3</w:t>
    </w:r>
    <w:r w:rsidRPr="009949C8">
      <w:rPr>
        <w:rStyle w:val="PageNumber"/>
        <w:szCs w:val="24"/>
      </w:rPr>
      <w:fldChar w:fldCharType="end"/>
    </w:r>
    <w:r w:rsidRPr="009949C8">
      <w:rPr>
        <w:rStyle w:val="PageNumber"/>
        <w:szCs w:val="24"/>
      </w:rPr>
      <w:t xml:space="preserve"> of </w:t>
    </w:r>
    <w:r w:rsidRPr="009949C8">
      <w:rPr>
        <w:rStyle w:val="PageNumber"/>
        <w:szCs w:val="24"/>
      </w:rPr>
      <w:fldChar w:fldCharType="begin"/>
    </w:r>
    <w:r w:rsidRPr="009949C8">
      <w:rPr>
        <w:rStyle w:val="PageNumber"/>
        <w:szCs w:val="24"/>
      </w:rPr>
      <w:instrText xml:space="preserve"> NUMPAGES   \* MERGEFORMAT </w:instrText>
    </w:r>
    <w:r w:rsidRPr="009949C8">
      <w:rPr>
        <w:rStyle w:val="PageNumber"/>
        <w:szCs w:val="24"/>
      </w:rPr>
      <w:fldChar w:fldCharType="separate"/>
    </w:r>
    <w:r>
      <w:rPr>
        <w:rStyle w:val="PageNumber"/>
        <w:noProof/>
        <w:szCs w:val="24"/>
      </w:rPr>
      <w:t>4</w:t>
    </w:r>
    <w:r w:rsidRPr="009949C8">
      <w:rPr>
        <w:rStyle w:val="PageNumber"/>
        <w:szCs w:val="24"/>
      </w:rPr>
      <w:fldChar w:fldCharType="end"/>
    </w:r>
    <w:r>
      <w:rPr>
        <w:rStyle w:val="PageNumber"/>
        <w:rFonts w:ascii="Arial" w:hAnsi="Arial"/>
        <w:b/>
        <w:sz w:val="20"/>
      </w:rPr>
      <w:tab/>
    </w:r>
    <w:r>
      <w:t>CMPU4030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D9A9" w14:textId="31534F21" w:rsidR="008409EB" w:rsidRDefault="00840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243"/>
    <w:multiLevelType w:val="hybridMultilevel"/>
    <w:tmpl w:val="8538488C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6F94"/>
    <w:multiLevelType w:val="hybridMultilevel"/>
    <w:tmpl w:val="6FA222EE"/>
    <w:lvl w:ilvl="0" w:tplc="1E4A58D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1E6D24"/>
    <w:multiLevelType w:val="hybridMultilevel"/>
    <w:tmpl w:val="22DEE5F6"/>
    <w:lvl w:ilvl="0" w:tplc="AE0EDB1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8149D"/>
    <w:multiLevelType w:val="hybridMultilevel"/>
    <w:tmpl w:val="CC5EEE46"/>
    <w:lvl w:ilvl="0" w:tplc="D8F60374">
      <w:start w:val="1"/>
      <w:numFmt w:val="lowerLetter"/>
      <w:lvlText w:val="(%1)"/>
      <w:lvlJc w:val="left"/>
      <w:pPr>
        <w:ind w:left="927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647" w:hanging="360"/>
      </w:pPr>
    </w:lvl>
    <w:lvl w:ilvl="2" w:tplc="1809001B" w:tentative="1">
      <w:start w:val="1"/>
      <w:numFmt w:val="lowerRoman"/>
      <w:lvlText w:val="%3."/>
      <w:lvlJc w:val="right"/>
      <w:pPr>
        <w:ind w:left="2367" w:hanging="180"/>
      </w:pPr>
    </w:lvl>
    <w:lvl w:ilvl="3" w:tplc="1809000F" w:tentative="1">
      <w:start w:val="1"/>
      <w:numFmt w:val="decimal"/>
      <w:lvlText w:val="%4."/>
      <w:lvlJc w:val="left"/>
      <w:pPr>
        <w:ind w:left="3087" w:hanging="360"/>
      </w:pPr>
    </w:lvl>
    <w:lvl w:ilvl="4" w:tplc="18090019" w:tentative="1">
      <w:start w:val="1"/>
      <w:numFmt w:val="lowerLetter"/>
      <w:lvlText w:val="%5."/>
      <w:lvlJc w:val="left"/>
      <w:pPr>
        <w:ind w:left="3807" w:hanging="360"/>
      </w:pPr>
    </w:lvl>
    <w:lvl w:ilvl="5" w:tplc="1809001B" w:tentative="1">
      <w:start w:val="1"/>
      <w:numFmt w:val="lowerRoman"/>
      <w:lvlText w:val="%6."/>
      <w:lvlJc w:val="right"/>
      <w:pPr>
        <w:ind w:left="4527" w:hanging="180"/>
      </w:pPr>
    </w:lvl>
    <w:lvl w:ilvl="6" w:tplc="1809000F" w:tentative="1">
      <w:start w:val="1"/>
      <w:numFmt w:val="decimal"/>
      <w:lvlText w:val="%7."/>
      <w:lvlJc w:val="left"/>
      <w:pPr>
        <w:ind w:left="5247" w:hanging="360"/>
      </w:pPr>
    </w:lvl>
    <w:lvl w:ilvl="7" w:tplc="18090019" w:tentative="1">
      <w:start w:val="1"/>
      <w:numFmt w:val="lowerLetter"/>
      <w:lvlText w:val="%8."/>
      <w:lvlJc w:val="left"/>
      <w:pPr>
        <w:ind w:left="5967" w:hanging="360"/>
      </w:pPr>
    </w:lvl>
    <w:lvl w:ilvl="8" w:tplc="1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9B277F"/>
    <w:multiLevelType w:val="hybridMultilevel"/>
    <w:tmpl w:val="F468F9A4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067BDB"/>
    <w:multiLevelType w:val="hybridMultilevel"/>
    <w:tmpl w:val="928C751C"/>
    <w:lvl w:ilvl="0" w:tplc="FA2AD810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39C386A"/>
    <w:multiLevelType w:val="hybridMultilevel"/>
    <w:tmpl w:val="FD24E128"/>
    <w:lvl w:ilvl="0" w:tplc="BD283390">
      <w:start w:val="2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900" w:hanging="360"/>
      </w:pPr>
    </w:lvl>
    <w:lvl w:ilvl="2" w:tplc="1809001B" w:tentative="1">
      <w:start w:val="1"/>
      <w:numFmt w:val="lowerRoman"/>
      <w:lvlText w:val="%3."/>
      <w:lvlJc w:val="right"/>
      <w:pPr>
        <w:ind w:left="1620" w:hanging="180"/>
      </w:pPr>
    </w:lvl>
    <w:lvl w:ilvl="3" w:tplc="1809000F" w:tentative="1">
      <w:start w:val="1"/>
      <w:numFmt w:val="decimal"/>
      <w:lvlText w:val="%4."/>
      <w:lvlJc w:val="left"/>
      <w:pPr>
        <w:ind w:left="2340" w:hanging="360"/>
      </w:pPr>
    </w:lvl>
    <w:lvl w:ilvl="4" w:tplc="18090019" w:tentative="1">
      <w:start w:val="1"/>
      <w:numFmt w:val="lowerLetter"/>
      <w:lvlText w:val="%5."/>
      <w:lvlJc w:val="left"/>
      <w:pPr>
        <w:ind w:left="3060" w:hanging="360"/>
      </w:pPr>
    </w:lvl>
    <w:lvl w:ilvl="5" w:tplc="1809001B" w:tentative="1">
      <w:start w:val="1"/>
      <w:numFmt w:val="lowerRoman"/>
      <w:lvlText w:val="%6."/>
      <w:lvlJc w:val="right"/>
      <w:pPr>
        <w:ind w:left="3780" w:hanging="180"/>
      </w:pPr>
    </w:lvl>
    <w:lvl w:ilvl="6" w:tplc="1809000F" w:tentative="1">
      <w:start w:val="1"/>
      <w:numFmt w:val="decimal"/>
      <w:lvlText w:val="%7."/>
      <w:lvlJc w:val="left"/>
      <w:pPr>
        <w:ind w:left="4500" w:hanging="360"/>
      </w:pPr>
    </w:lvl>
    <w:lvl w:ilvl="7" w:tplc="18090019" w:tentative="1">
      <w:start w:val="1"/>
      <w:numFmt w:val="lowerLetter"/>
      <w:lvlText w:val="%8."/>
      <w:lvlJc w:val="left"/>
      <w:pPr>
        <w:ind w:left="5220" w:hanging="360"/>
      </w:pPr>
    </w:lvl>
    <w:lvl w:ilvl="8" w:tplc="1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414F320A"/>
    <w:multiLevelType w:val="hybridMultilevel"/>
    <w:tmpl w:val="AC8E2DD2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7E70FF"/>
    <w:multiLevelType w:val="hybridMultilevel"/>
    <w:tmpl w:val="44F6094E"/>
    <w:lvl w:ilvl="0" w:tplc="FB266A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248501A"/>
    <w:multiLevelType w:val="hybridMultilevel"/>
    <w:tmpl w:val="9FEEF5C6"/>
    <w:lvl w:ilvl="0" w:tplc="1809001B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5C2A18"/>
    <w:multiLevelType w:val="hybridMultilevel"/>
    <w:tmpl w:val="7F7AFD5C"/>
    <w:lvl w:ilvl="0" w:tplc="430A6CF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620" w:hanging="360"/>
      </w:pPr>
    </w:lvl>
    <w:lvl w:ilvl="2" w:tplc="1809001B" w:tentative="1">
      <w:start w:val="1"/>
      <w:numFmt w:val="lowerRoman"/>
      <w:lvlText w:val="%3."/>
      <w:lvlJc w:val="right"/>
      <w:pPr>
        <w:ind w:left="2340" w:hanging="180"/>
      </w:pPr>
    </w:lvl>
    <w:lvl w:ilvl="3" w:tplc="1809000F" w:tentative="1">
      <w:start w:val="1"/>
      <w:numFmt w:val="decimal"/>
      <w:lvlText w:val="%4."/>
      <w:lvlJc w:val="left"/>
      <w:pPr>
        <w:ind w:left="3060" w:hanging="360"/>
      </w:pPr>
    </w:lvl>
    <w:lvl w:ilvl="4" w:tplc="18090019" w:tentative="1">
      <w:start w:val="1"/>
      <w:numFmt w:val="lowerLetter"/>
      <w:lvlText w:val="%5."/>
      <w:lvlJc w:val="left"/>
      <w:pPr>
        <w:ind w:left="3780" w:hanging="360"/>
      </w:pPr>
    </w:lvl>
    <w:lvl w:ilvl="5" w:tplc="1809001B" w:tentative="1">
      <w:start w:val="1"/>
      <w:numFmt w:val="lowerRoman"/>
      <w:lvlText w:val="%6."/>
      <w:lvlJc w:val="right"/>
      <w:pPr>
        <w:ind w:left="4500" w:hanging="180"/>
      </w:pPr>
    </w:lvl>
    <w:lvl w:ilvl="6" w:tplc="1809000F" w:tentative="1">
      <w:start w:val="1"/>
      <w:numFmt w:val="decimal"/>
      <w:lvlText w:val="%7."/>
      <w:lvlJc w:val="left"/>
      <w:pPr>
        <w:ind w:left="5220" w:hanging="360"/>
      </w:pPr>
    </w:lvl>
    <w:lvl w:ilvl="7" w:tplc="18090019" w:tentative="1">
      <w:start w:val="1"/>
      <w:numFmt w:val="lowerLetter"/>
      <w:lvlText w:val="%8."/>
      <w:lvlJc w:val="left"/>
      <w:pPr>
        <w:ind w:left="5940" w:hanging="360"/>
      </w:pPr>
    </w:lvl>
    <w:lvl w:ilvl="8" w:tplc="1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0E27CA2"/>
    <w:multiLevelType w:val="hybridMultilevel"/>
    <w:tmpl w:val="61B601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E116B"/>
    <w:multiLevelType w:val="hybridMultilevel"/>
    <w:tmpl w:val="48BCA6BA"/>
    <w:lvl w:ilvl="0" w:tplc="1E3C6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B2770"/>
    <w:multiLevelType w:val="hybridMultilevel"/>
    <w:tmpl w:val="E0CA4D12"/>
    <w:lvl w:ilvl="0" w:tplc="CA90770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9EB10EC"/>
    <w:multiLevelType w:val="hybridMultilevel"/>
    <w:tmpl w:val="2196FF52"/>
    <w:lvl w:ilvl="0" w:tplc="CA90770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07" w:hanging="360"/>
      </w:pPr>
    </w:lvl>
    <w:lvl w:ilvl="2" w:tplc="1809001B" w:tentative="1">
      <w:start w:val="1"/>
      <w:numFmt w:val="lowerRoman"/>
      <w:lvlText w:val="%3."/>
      <w:lvlJc w:val="right"/>
      <w:pPr>
        <w:ind w:left="2727" w:hanging="180"/>
      </w:pPr>
    </w:lvl>
    <w:lvl w:ilvl="3" w:tplc="1809000F" w:tentative="1">
      <w:start w:val="1"/>
      <w:numFmt w:val="decimal"/>
      <w:lvlText w:val="%4."/>
      <w:lvlJc w:val="left"/>
      <w:pPr>
        <w:ind w:left="3447" w:hanging="360"/>
      </w:pPr>
    </w:lvl>
    <w:lvl w:ilvl="4" w:tplc="18090019" w:tentative="1">
      <w:start w:val="1"/>
      <w:numFmt w:val="lowerLetter"/>
      <w:lvlText w:val="%5."/>
      <w:lvlJc w:val="left"/>
      <w:pPr>
        <w:ind w:left="4167" w:hanging="360"/>
      </w:pPr>
    </w:lvl>
    <w:lvl w:ilvl="5" w:tplc="1809001B" w:tentative="1">
      <w:start w:val="1"/>
      <w:numFmt w:val="lowerRoman"/>
      <w:lvlText w:val="%6."/>
      <w:lvlJc w:val="right"/>
      <w:pPr>
        <w:ind w:left="4887" w:hanging="180"/>
      </w:pPr>
    </w:lvl>
    <w:lvl w:ilvl="6" w:tplc="1809000F" w:tentative="1">
      <w:start w:val="1"/>
      <w:numFmt w:val="decimal"/>
      <w:lvlText w:val="%7."/>
      <w:lvlJc w:val="left"/>
      <w:pPr>
        <w:ind w:left="5607" w:hanging="360"/>
      </w:pPr>
    </w:lvl>
    <w:lvl w:ilvl="7" w:tplc="18090019" w:tentative="1">
      <w:start w:val="1"/>
      <w:numFmt w:val="lowerLetter"/>
      <w:lvlText w:val="%8."/>
      <w:lvlJc w:val="left"/>
      <w:pPr>
        <w:ind w:left="6327" w:hanging="360"/>
      </w:pPr>
    </w:lvl>
    <w:lvl w:ilvl="8" w:tplc="1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934867"/>
    <w:multiLevelType w:val="hybridMultilevel"/>
    <w:tmpl w:val="A2540740"/>
    <w:lvl w:ilvl="0" w:tplc="4F4EBB90">
      <w:start w:val="1"/>
      <w:numFmt w:val="lowerLetter"/>
      <w:pStyle w:val="ExamQuestionSection"/>
      <w:lvlText w:val="(%1)"/>
      <w:lvlJc w:val="left"/>
      <w:pPr>
        <w:ind w:left="2061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781" w:hanging="360"/>
      </w:pPr>
    </w:lvl>
    <w:lvl w:ilvl="2" w:tplc="1809001B" w:tentative="1">
      <w:start w:val="1"/>
      <w:numFmt w:val="lowerRoman"/>
      <w:lvlText w:val="%3."/>
      <w:lvlJc w:val="right"/>
      <w:pPr>
        <w:ind w:left="3501" w:hanging="180"/>
      </w:pPr>
    </w:lvl>
    <w:lvl w:ilvl="3" w:tplc="1809000F" w:tentative="1">
      <w:start w:val="1"/>
      <w:numFmt w:val="decimal"/>
      <w:lvlText w:val="%4."/>
      <w:lvlJc w:val="left"/>
      <w:pPr>
        <w:ind w:left="4221" w:hanging="360"/>
      </w:pPr>
    </w:lvl>
    <w:lvl w:ilvl="4" w:tplc="18090019" w:tentative="1">
      <w:start w:val="1"/>
      <w:numFmt w:val="lowerLetter"/>
      <w:lvlText w:val="%5."/>
      <w:lvlJc w:val="left"/>
      <w:pPr>
        <w:ind w:left="4941" w:hanging="360"/>
      </w:pPr>
    </w:lvl>
    <w:lvl w:ilvl="5" w:tplc="1809001B" w:tentative="1">
      <w:start w:val="1"/>
      <w:numFmt w:val="lowerRoman"/>
      <w:lvlText w:val="%6."/>
      <w:lvlJc w:val="right"/>
      <w:pPr>
        <w:ind w:left="5661" w:hanging="180"/>
      </w:pPr>
    </w:lvl>
    <w:lvl w:ilvl="6" w:tplc="1809000F" w:tentative="1">
      <w:start w:val="1"/>
      <w:numFmt w:val="decimal"/>
      <w:lvlText w:val="%7."/>
      <w:lvlJc w:val="left"/>
      <w:pPr>
        <w:ind w:left="6381" w:hanging="360"/>
      </w:pPr>
    </w:lvl>
    <w:lvl w:ilvl="7" w:tplc="18090019" w:tentative="1">
      <w:start w:val="1"/>
      <w:numFmt w:val="lowerLetter"/>
      <w:lvlText w:val="%8."/>
      <w:lvlJc w:val="left"/>
      <w:pPr>
        <w:ind w:left="7101" w:hanging="360"/>
      </w:pPr>
    </w:lvl>
    <w:lvl w:ilvl="8" w:tplc="18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1"/>
  </w:num>
  <w:num w:numId="14">
    <w:abstractNumId w:val="7"/>
  </w:num>
  <w:num w:numId="15">
    <w:abstractNumId w:val="10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567"/>
    <w:rsid w:val="00010445"/>
    <w:rsid w:val="00013878"/>
    <w:rsid w:val="000139CA"/>
    <w:rsid w:val="0001610B"/>
    <w:rsid w:val="00025577"/>
    <w:rsid w:val="00025F2E"/>
    <w:rsid w:val="0002796D"/>
    <w:rsid w:val="00027AFC"/>
    <w:rsid w:val="00033897"/>
    <w:rsid w:val="000347FE"/>
    <w:rsid w:val="00035B62"/>
    <w:rsid w:val="00040B24"/>
    <w:rsid w:val="00040DFA"/>
    <w:rsid w:val="0004105F"/>
    <w:rsid w:val="000436D8"/>
    <w:rsid w:val="00044E35"/>
    <w:rsid w:val="0004737C"/>
    <w:rsid w:val="0005140A"/>
    <w:rsid w:val="00051EFF"/>
    <w:rsid w:val="00055BD4"/>
    <w:rsid w:val="000706B3"/>
    <w:rsid w:val="00073AD0"/>
    <w:rsid w:val="0007517E"/>
    <w:rsid w:val="00075DD6"/>
    <w:rsid w:val="00081C07"/>
    <w:rsid w:val="00083F1F"/>
    <w:rsid w:val="00084028"/>
    <w:rsid w:val="0009483D"/>
    <w:rsid w:val="0009585B"/>
    <w:rsid w:val="000A30FE"/>
    <w:rsid w:val="000C35D3"/>
    <w:rsid w:val="000C3C87"/>
    <w:rsid w:val="000C7133"/>
    <w:rsid w:val="000D77C3"/>
    <w:rsid w:val="000E1FA3"/>
    <w:rsid w:val="000E2C50"/>
    <w:rsid w:val="000F15B1"/>
    <w:rsid w:val="000F3098"/>
    <w:rsid w:val="000F425F"/>
    <w:rsid w:val="00104C24"/>
    <w:rsid w:val="0010615D"/>
    <w:rsid w:val="0011469F"/>
    <w:rsid w:val="00116F8A"/>
    <w:rsid w:val="00120FA4"/>
    <w:rsid w:val="00123685"/>
    <w:rsid w:val="00123FA7"/>
    <w:rsid w:val="00141FD9"/>
    <w:rsid w:val="001443DC"/>
    <w:rsid w:val="00144BDD"/>
    <w:rsid w:val="0014669E"/>
    <w:rsid w:val="00147CD3"/>
    <w:rsid w:val="001514DA"/>
    <w:rsid w:val="00153DFD"/>
    <w:rsid w:val="0015557E"/>
    <w:rsid w:val="001555CC"/>
    <w:rsid w:val="001629BA"/>
    <w:rsid w:val="0016322C"/>
    <w:rsid w:val="001755F0"/>
    <w:rsid w:val="00176FF1"/>
    <w:rsid w:val="0018396A"/>
    <w:rsid w:val="00190160"/>
    <w:rsid w:val="00191161"/>
    <w:rsid w:val="00191932"/>
    <w:rsid w:val="001A23E0"/>
    <w:rsid w:val="001B6323"/>
    <w:rsid w:val="001C0E2B"/>
    <w:rsid w:val="001D331B"/>
    <w:rsid w:val="001E303B"/>
    <w:rsid w:val="001E317C"/>
    <w:rsid w:val="001E5839"/>
    <w:rsid w:val="001E7788"/>
    <w:rsid w:val="001F0594"/>
    <w:rsid w:val="001F7BF7"/>
    <w:rsid w:val="00201622"/>
    <w:rsid w:val="002058CA"/>
    <w:rsid w:val="00205EB5"/>
    <w:rsid w:val="00207453"/>
    <w:rsid w:val="002105D9"/>
    <w:rsid w:val="00211D3B"/>
    <w:rsid w:val="00214E7E"/>
    <w:rsid w:val="00215004"/>
    <w:rsid w:val="00224ED1"/>
    <w:rsid w:val="00227FD1"/>
    <w:rsid w:val="00246595"/>
    <w:rsid w:val="0025358A"/>
    <w:rsid w:val="002552E7"/>
    <w:rsid w:val="00257973"/>
    <w:rsid w:val="00260AFD"/>
    <w:rsid w:val="00283D42"/>
    <w:rsid w:val="0029409C"/>
    <w:rsid w:val="002A0D3B"/>
    <w:rsid w:val="002A1196"/>
    <w:rsid w:val="002A14B7"/>
    <w:rsid w:val="002A4B21"/>
    <w:rsid w:val="002B065C"/>
    <w:rsid w:val="002B1265"/>
    <w:rsid w:val="002C274F"/>
    <w:rsid w:val="002C358C"/>
    <w:rsid w:val="002C4084"/>
    <w:rsid w:val="002C4679"/>
    <w:rsid w:val="002D442F"/>
    <w:rsid w:val="002D7779"/>
    <w:rsid w:val="002E05B1"/>
    <w:rsid w:val="002E1632"/>
    <w:rsid w:val="002F1E13"/>
    <w:rsid w:val="002F79A9"/>
    <w:rsid w:val="0030213E"/>
    <w:rsid w:val="003044B2"/>
    <w:rsid w:val="00305C09"/>
    <w:rsid w:val="0030763F"/>
    <w:rsid w:val="00307C9F"/>
    <w:rsid w:val="00310B5D"/>
    <w:rsid w:val="003126E9"/>
    <w:rsid w:val="00317996"/>
    <w:rsid w:val="00325E4B"/>
    <w:rsid w:val="00327333"/>
    <w:rsid w:val="0032775E"/>
    <w:rsid w:val="00333396"/>
    <w:rsid w:val="00347D0A"/>
    <w:rsid w:val="0035576D"/>
    <w:rsid w:val="00360510"/>
    <w:rsid w:val="003639A0"/>
    <w:rsid w:val="00370972"/>
    <w:rsid w:val="003710FE"/>
    <w:rsid w:val="00373534"/>
    <w:rsid w:val="003757B2"/>
    <w:rsid w:val="00377D88"/>
    <w:rsid w:val="00380580"/>
    <w:rsid w:val="003860B5"/>
    <w:rsid w:val="00387687"/>
    <w:rsid w:val="00391C4C"/>
    <w:rsid w:val="003945F8"/>
    <w:rsid w:val="00396F4D"/>
    <w:rsid w:val="003A18CB"/>
    <w:rsid w:val="003A2B9C"/>
    <w:rsid w:val="003A4466"/>
    <w:rsid w:val="003A55F1"/>
    <w:rsid w:val="003B380F"/>
    <w:rsid w:val="003B51AA"/>
    <w:rsid w:val="003B7A0E"/>
    <w:rsid w:val="003E03D5"/>
    <w:rsid w:val="003E091F"/>
    <w:rsid w:val="003E1652"/>
    <w:rsid w:val="003E402F"/>
    <w:rsid w:val="003F1211"/>
    <w:rsid w:val="003F1999"/>
    <w:rsid w:val="003F46E0"/>
    <w:rsid w:val="004027F2"/>
    <w:rsid w:val="00403C7E"/>
    <w:rsid w:val="00405D53"/>
    <w:rsid w:val="00411C05"/>
    <w:rsid w:val="004129EF"/>
    <w:rsid w:val="00415718"/>
    <w:rsid w:val="004204D1"/>
    <w:rsid w:val="0043134B"/>
    <w:rsid w:val="00434572"/>
    <w:rsid w:val="00436312"/>
    <w:rsid w:val="00441234"/>
    <w:rsid w:val="004427EC"/>
    <w:rsid w:val="00444F36"/>
    <w:rsid w:val="00445E34"/>
    <w:rsid w:val="00450302"/>
    <w:rsid w:val="00460EA8"/>
    <w:rsid w:val="00464350"/>
    <w:rsid w:val="004658F9"/>
    <w:rsid w:val="00471570"/>
    <w:rsid w:val="00471B5F"/>
    <w:rsid w:val="0048081C"/>
    <w:rsid w:val="00481E32"/>
    <w:rsid w:val="00482558"/>
    <w:rsid w:val="00485E7C"/>
    <w:rsid w:val="004874B6"/>
    <w:rsid w:val="004904DD"/>
    <w:rsid w:val="00491923"/>
    <w:rsid w:val="0049543F"/>
    <w:rsid w:val="00496446"/>
    <w:rsid w:val="00496A64"/>
    <w:rsid w:val="004A31D6"/>
    <w:rsid w:val="004A4B5E"/>
    <w:rsid w:val="004A700D"/>
    <w:rsid w:val="004C1592"/>
    <w:rsid w:val="004C2F01"/>
    <w:rsid w:val="004C316D"/>
    <w:rsid w:val="004C5CFB"/>
    <w:rsid w:val="004D0F2A"/>
    <w:rsid w:val="004D2863"/>
    <w:rsid w:val="004E1CA5"/>
    <w:rsid w:val="004E3629"/>
    <w:rsid w:val="004F1A59"/>
    <w:rsid w:val="004F5F5B"/>
    <w:rsid w:val="00501032"/>
    <w:rsid w:val="00501718"/>
    <w:rsid w:val="00504279"/>
    <w:rsid w:val="00505148"/>
    <w:rsid w:val="00506A42"/>
    <w:rsid w:val="00515851"/>
    <w:rsid w:val="00520173"/>
    <w:rsid w:val="005209AF"/>
    <w:rsid w:val="005272E8"/>
    <w:rsid w:val="00530401"/>
    <w:rsid w:val="005354D2"/>
    <w:rsid w:val="00546F8B"/>
    <w:rsid w:val="005509A0"/>
    <w:rsid w:val="00552A81"/>
    <w:rsid w:val="005558BD"/>
    <w:rsid w:val="00556A33"/>
    <w:rsid w:val="00563F49"/>
    <w:rsid w:val="00567EFA"/>
    <w:rsid w:val="00571309"/>
    <w:rsid w:val="00580348"/>
    <w:rsid w:val="00581218"/>
    <w:rsid w:val="00584C77"/>
    <w:rsid w:val="005862D0"/>
    <w:rsid w:val="005A2A90"/>
    <w:rsid w:val="005A31DE"/>
    <w:rsid w:val="005A3DAB"/>
    <w:rsid w:val="005A525B"/>
    <w:rsid w:val="005B6662"/>
    <w:rsid w:val="005C05EC"/>
    <w:rsid w:val="005C1959"/>
    <w:rsid w:val="005C198E"/>
    <w:rsid w:val="005C2567"/>
    <w:rsid w:val="005C6C4F"/>
    <w:rsid w:val="005C794C"/>
    <w:rsid w:val="005E371B"/>
    <w:rsid w:val="005E78D5"/>
    <w:rsid w:val="005F21A9"/>
    <w:rsid w:val="005F231E"/>
    <w:rsid w:val="005F26ED"/>
    <w:rsid w:val="0060237B"/>
    <w:rsid w:val="00604B3F"/>
    <w:rsid w:val="00605019"/>
    <w:rsid w:val="00605D46"/>
    <w:rsid w:val="00611038"/>
    <w:rsid w:val="006118D5"/>
    <w:rsid w:val="00623A7E"/>
    <w:rsid w:val="0063113A"/>
    <w:rsid w:val="006356E0"/>
    <w:rsid w:val="00635FBF"/>
    <w:rsid w:val="00636D25"/>
    <w:rsid w:val="006370D7"/>
    <w:rsid w:val="00644C36"/>
    <w:rsid w:val="00646457"/>
    <w:rsid w:val="006519AD"/>
    <w:rsid w:val="00651BA5"/>
    <w:rsid w:val="00652D1E"/>
    <w:rsid w:val="006571DC"/>
    <w:rsid w:val="006618A1"/>
    <w:rsid w:val="00662B32"/>
    <w:rsid w:val="00665F91"/>
    <w:rsid w:val="00671934"/>
    <w:rsid w:val="0067369F"/>
    <w:rsid w:val="00674C50"/>
    <w:rsid w:val="006846E7"/>
    <w:rsid w:val="0069329A"/>
    <w:rsid w:val="006963E4"/>
    <w:rsid w:val="00697199"/>
    <w:rsid w:val="006974D8"/>
    <w:rsid w:val="00697DAE"/>
    <w:rsid w:val="006A0DB4"/>
    <w:rsid w:val="006A404D"/>
    <w:rsid w:val="006A4799"/>
    <w:rsid w:val="006A5239"/>
    <w:rsid w:val="006B0012"/>
    <w:rsid w:val="006B1187"/>
    <w:rsid w:val="006B3F23"/>
    <w:rsid w:val="006B4B81"/>
    <w:rsid w:val="006C2AD8"/>
    <w:rsid w:val="006C4B53"/>
    <w:rsid w:val="006C74B4"/>
    <w:rsid w:val="006C7774"/>
    <w:rsid w:val="006D0660"/>
    <w:rsid w:val="006D1700"/>
    <w:rsid w:val="006D272E"/>
    <w:rsid w:val="006D284F"/>
    <w:rsid w:val="006D5F3E"/>
    <w:rsid w:val="006D6CE4"/>
    <w:rsid w:val="006E2A81"/>
    <w:rsid w:val="006E2BE5"/>
    <w:rsid w:val="006E3A3C"/>
    <w:rsid w:val="006E7629"/>
    <w:rsid w:val="006E788C"/>
    <w:rsid w:val="006F48E1"/>
    <w:rsid w:val="006F57B4"/>
    <w:rsid w:val="007018E6"/>
    <w:rsid w:val="0070236D"/>
    <w:rsid w:val="00703105"/>
    <w:rsid w:val="00704D89"/>
    <w:rsid w:val="00705C20"/>
    <w:rsid w:val="0071451D"/>
    <w:rsid w:val="00720956"/>
    <w:rsid w:val="007228C0"/>
    <w:rsid w:val="0072335D"/>
    <w:rsid w:val="007245A2"/>
    <w:rsid w:val="0073583E"/>
    <w:rsid w:val="00735F16"/>
    <w:rsid w:val="00744F54"/>
    <w:rsid w:val="00746FA0"/>
    <w:rsid w:val="00750917"/>
    <w:rsid w:val="00750B10"/>
    <w:rsid w:val="00751DA7"/>
    <w:rsid w:val="00754727"/>
    <w:rsid w:val="007606EB"/>
    <w:rsid w:val="007607D6"/>
    <w:rsid w:val="00760F33"/>
    <w:rsid w:val="00761EFD"/>
    <w:rsid w:val="00767912"/>
    <w:rsid w:val="007740CE"/>
    <w:rsid w:val="007742E2"/>
    <w:rsid w:val="007760B1"/>
    <w:rsid w:val="007771CD"/>
    <w:rsid w:val="00783E18"/>
    <w:rsid w:val="007844DB"/>
    <w:rsid w:val="00786DED"/>
    <w:rsid w:val="00792684"/>
    <w:rsid w:val="0079593A"/>
    <w:rsid w:val="00796FE2"/>
    <w:rsid w:val="007A21DB"/>
    <w:rsid w:val="007B30A9"/>
    <w:rsid w:val="007B7AFA"/>
    <w:rsid w:val="007C4FDB"/>
    <w:rsid w:val="007C7AA2"/>
    <w:rsid w:val="007D2581"/>
    <w:rsid w:val="007D4436"/>
    <w:rsid w:val="007D5A2D"/>
    <w:rsid w:val="007E28F1"/>
    <w:rsid w:val="007E5B76"/>
    <w:rsid w:val="007F1466"/>
    <w:rsid w:val="007F16C9"/>
    <w:rsid w:val="007F6006"/>
    <w:rsid w:val="00800FCD"/>
    <w:rsid w:val="00805C1C"/>
    <w:rsid w:val="00806619"/>
    <w:rsid w:val="008112A2"/>
    <w:rsid w:val="00812A3A"/>
    <w:rsid w:val="008152C2"/>
    <w:rsid w:val="00820792"/>
    <w:rsid w:val="008210AE"/>
    <w:rsid w:val="00825146"/>
    <w:rsid w:val="008268AC"/>
    <w:rsid w:val="008304BC"/>
    <w:rsid w:val="00832D8C"/>
    <w:rsid w:val="00833668"/>
    <w:rsid w:val="0083729A"/>
    <w:rsid w:val="008401BA"/>
    <w:rsid w:val="008407F9"/>
    <w:rsid w:val="008409EB"/>
    <w:rsid w:val="00842608"/>
    <w:rsid w:val="00843170"/>
    <w:rsid w:val="0084528E"/>
    <w:rsid w:val="0084663B"/>
    <w:rsid w:val="00856C92"/>
    <w:rsid w:val="008617E7"/>
    <w:rsid w:val="008662CA"/>
    <w:rsid w:val="00884055"/>
    <w:rsid w:val="00884CDF"/>
    <w:rsid w:val="0089093A"/>
    <w:rsid w:val="008946B6"/>
    <w:rsid w:val="008A0864"/>
    <w:rsid w:val="008A210C"/>
    <w:rsid w:val="008A2E62"/>
    <w:rsid w:val="008A7A6B"/>
    <w:rsid w:val="008B40B5"/>
    <w:rsid w:val="008B510E"/>
    <w:rsid w:val="008B773E"/>
    <w:rsid w:val="008C1C42"/>
    <w:rsid w:val="008D5F40"/>
    <w:rsid w:val="008D6D20"/>
    <w:rsid w:val="008E3F9B"/>
    <w:rsid w:val="008E560C"/>
    <w:rsid w:val="008F0D23"/>
    <w:rsid w:val="008F2BFB"/>
    <w:rsid w:val="008F61B4"/>
    <w:rsid w:val="008F74BD"/>
    <w:rsid w:val="0090322C"/>
    <w:rsid w:val="00904251"/>
    <w:rsid w:val="00904972"/>
    <w:rsid w:val="00910F8A"/>
    <w:rsid w:val="0091586F"/>
    <w:rsid w:val="00916FD8"/>
    <w:rsid w:val="00917B8C"/>
    <w:rsid w:val="009333D7"/>
    <w:rsid w:val="0094006E"/>
    <w:rsid w:val="00940F1E"/>
    <w:rsid w:val="00943B76"/>
    <w:rsid w:val="00944E6E"/>
    <w:rsid w:val="009469B8"/>
    <w:rsid w:val="009527E8"/>
    <w:rsid w:val="00953493"/>
    <w:rsid w:val="00960946"/>
    <w:rsid w:val="009626D0"/>
    <w:rsid w:val="0096792C"/>
    <w:rsid w:val="00972D0D"/>
    <w:rsid w:val="009735F5"/>
    <w:rsid w:val="00981339"/>
    <w:rsid w:val="009949C8"/>
    <w:rsid w:val="009A5391"/>
    <w:rsid w:val="009B6975"/>
    <w:rsid w:val="009B6F5D"/>
    <w:rsid w:val="009C1859"/>
    <w:rsid w:val="009C7077"/>
    <w:rsid w:val="009D047F"/>
    <w:rsid w:val="009D6D7D"/>
    <w:rsid w:val="009F00FF"/>
    <w:rsid w:val="009F0447"/>
    <w:rsid w:val="009F0673"/>
    <w:rsid w:val="009F35C2"/>
    <w:rsid w:val="00A02902"/>
    <w:rsid w:val="00A03497"/>
    <w:rsid w:val="00A05046"/>
    <w:rsid w:val="00A1405A"/>
    <w:rsid w:val="00A154AA"/>
    <w:rsid w:val="00A16908"/>
    <w:rsid w:val="00A23CF6"/>
    <w:rsid w:val="00A2527B"/>
    <w:rsid w:val="00A256D5"/>
    <w:rsid w:val="00A31F52"/>
    <w:rsid w:val="00A37388"/>
    <w:rsid w:val="00A401CB"/>
    <w:rsid w:val="00A474EB"/>
    <w:rsid w:val="00A50C71"/>
    <w:rsid w:val="00A527CD"/>
    <w:rsid w:val="00A538F1"/>
    <w:rsid w:val="00A53BAC"/>
    <w:rsid w:val="00A628D6"/>
    <w:rsid w:val="00A65188"/>
    <w:rsid w:val="00A7171F"/>
    <w:rsid w:val="00A74CEB"/>
    <w:rsid w:val="00A8033F"/>
    <w:rsid w:val="00A84730"/>
    <w:rsid w:val="00A84DE5"/>
    <w:rsid w:val="00A90D0C"/>
    <w:rsid w:val="00A92C55"/>
    <w:rsid w:val="00A94470"/>
    <w:rsid w:val="00AA2122"/>
    <w:rsid w:val="00AA5298"/>
    <w:rsid w:val="00AB0C54"/>
    <w:rsid w:val="00AB7C69"/>
    <w:rsid w:val="00AC63E3"/>
    <w:rsid w:val="00AC65CA"/>
    <w:rsid w:val="00AD6538"/>
    <w:rsid w:val="00AE0DC5"/>
    <w:rsid w:val="00AE1D36"/>
    <w:rsid w:val="00AE66ED"/>
    <w:rsid w:val="00AE6AF5"/>
    <w:rsid w:val="00AF1790"/>
    <w:rsid w:val="00AF2773"/>
    <w:rsid w:val="00AF67CD"/>
    <w:rsid w:val="00AF6D02"/>
    <w:rsid w:val="00B011A3"/>
    <w:rsid w:val="00B032EC"/>
    <w:rsid w:val="00B03AC7"/>
    <w:rsid w:val="00B04988"/>
    <w:rsid w:val="00B066AF"/>
    <w:rsid w:val="00B233A0"/>
    <w:rsid w:val="00B241D2"/>
    <w:rsid w:val="00B258B1"/>
    <w:rsid w:val="00B262E4"/>
    <w:rsid w:val="00B279FE"/>
    <w:rsid w:val="00B31D80"/>
    <w:rsid w:val="00B32606"/>
    <w:rsid w:val="00B37A2F"/>
    <w:rsid w:val="00B40DD5"/>
    <w:rsid w:val="00B45DB1"/>
    <w:rsid w:val="00B52CCE"/>
    <w:rsid w:val="00B62F88"/>
    <w:rsid w:val="00B652DC"/>
    <w:rsid w:val="00B65942"/>
    <w:rsid w:val="00B67CB5"/>
    <w:rsid w:val="00B7352B"/>
    <w:rsid w:val="00B80561"/>
    <w:rsid w:val="00B80AB5"/>
    <w:rsid w:val="00B82F7D"/>
    <w:rsid w:val="00B839AF"/>
    <w:rsid w:val="00B86EA0"/>
    <w:rsid w:val="00B87AF1"/>
    <w:rsid w:val="00BA5AB0"/>
    <w:rsid w:val="00BA6F4F"/>
    <w:rsid w:val="00BB2A21"/>
    <w:rsid w:val="00BB3038"/>
    <w:rsid w:val="00BC5A95"/>
    <w:rsid w:val="00BC5C71"/>
    <w:rsid w:val="00BC6E2D"/>
    <w:rsid w:val="00BC7EC1"/>
    <w:rsid w:val="00BD263B"/>
    <w:rsid w:val="00BD66D9"/>
    <w:rsid w:val="00BD7112"/>
    <w:rsid w:val="00BE20FF"/>
    <w:rsid w:val="00BE7BB3"/>
    <w:rsid w:val="00BF401C"/>
    <w:rsid w:val="00C06A3E"/>
    <w:rsid w:val="00C1172D"/>
    <w:rsid w:val="00C120E1"/>
    <w:rsid w:val="00C1306D"/>
    <w:rsid w:val="00C14094"/>
    <w:rsid w:val="00C1583D"/>
    <w:rsid w:val="00C200CA"/>
    <w:rsid w:val="00C27E62"/>
    <w:rsid w:val="00C30DE3"/>
    <w:rsid w:val="00C32114"/>
    <w:rsid w:val="00C372E4"/>
    <w:rsid w:val="00C416E6"/>
    <w:rsid w:val="00C440B6"/>
    <w:rsid w:val="00C4486E"/>
    <w:rsid w:val="00C543A0"/>
    <w:rsid w:val="00C67A0C"/>
    <w:rsid w:val="00C70AC0"/>
    <w:rsid w:val="00C72600"/>
    <w:rsid w:val="00C72D6E"/>
    <w:rsid w:val="00C77E9A"/>
    <w:rsid w:val="00C837B4"/>
    <w:rsid w:val="00C860D2"/>
    <w:rsid w:val="00C90DF6"/>
    <w:rsid w:val="00C92FFD"/>
    <w:rsid w:val="00CA22D8"/>
    <w:rsid w:val="00CA4655"/>
    <w:rsid w:val="00CB265F"/>
    <w:rsid w:val="00CC12F1"/>
    <w:rsid w:val="00CC1DA5"/>
    <w:rsid w:val="00CC22ED"/>
    <w:rsid w:val="00CC5500"/>
    <w:rsid w:val="00CC749A"/>
    <w:rsid w:val="00CD0896"/>
    <w:rsid w:val="00CD1E9A"/>
    <w:rsid w:val="00CD6B1F"/>
    <w:rsid w:val="00CD6E92"/>
    <w:rsid w:val="00CD702E"/>
    <w:rsid w:val="00D045FC"/>
    <w:rsid w:val="00D053C8"/>
    <w:rsid w:val="00D0575E"/>
    <w:rsid w:val="00D105F7"/>
    <w:rsid w:val="00D12C02"/>
    <w:rsid w:val="00D20242"/>
    <w:rsid w:val="00D23760"/>
    <w:rsid w:val="00D255E1"/>
    <w:rsid w:val="00D351FA"/>
    <w:rsid w:val="00D36F97"/>
    <w:rsid w:val="00D40D6F"/>
    <w:rsid w:val="00D453D3"/>
    <w:rsid w:val="00D457E5"/>
    <w:rsid w:val="00D4586D"/>
    <w:rsid w:val="00D46A22"/>
    <w:rsid w:val="00D612CD"/>
    <w:rsid w:val="00D759B9"/>
    <w:rsid w:val="00D77871"/>
    <w:rsid w:val="00D80945"/>
    <w:rsid w:val="00D8350F"/>
    <w:rsid w:val="00D85727"/>
    <w:rsid w:val="00D925D6"/>
    <w:rsid w:val="00D962A0"/>
    <w:rsid w:val="00D97339"/>
    <w:rsid w:val="00DA1C80"/>
    <w:rsid w:val="00DA27AE"/>
    <w:rsid w:val="00DB3FD5"/>
    <w:rsid w:val="00DB4218"/>
    <w:rsid w:val="00DC17D5"/>
    <w:rsid w:val="00DD1C26"/>
    <w:rsid w:val="00DD3C52"/>
    <w:rsid w:val="00DF05D5"/>
    <w:rsid w:val="00DF10DD"/>
    <w:rsid w:val="00DF1706"/>
    <w:rsid w:val="00DF4B5E"/>
    <w:rsid w:val="00DF6A6D"/>
    <w:rsid w:val="00DF7A4B"/>
    <w:rsid w:val="00E00281"/>
    <w:rsid w:val="00E11D59"/>
    <w:rsid w:val="00E11FCD"/>
    <w:rsid w:val="00E12539"/>
    <w:rsid w:val="00E14673"/>
    <w:rsid w:val="00E24AA2"/>
    <w:rsid w:val="00E273FA"/>
    <w:rsid w:val="00E329D1"/>
    <w:rsid w:val="00E32CA0"/>
    <w:rsid w:val="00E36A2D"/>
    <w:rsid w:val="00E51F85"/>
    <w:rsid w:val="00E55CFD"/>
    <w:rsid w:val="00E60B7A"/>
    <w:rsid w:val="00E64C61"/>
    <w:rsid w:val="00E71554"/>
    <w:rsid w:val="00E833E2"/>
    <w:rsid w:val="00E83CED"/>
    <w:rsid w:val="00E924FA"/>
    <w:rsid w:val="00E947E4"/>
    <w:rsid w:val="00E97E26"/>
    <w:rsid w:val="00EA1D08"/>
    <w:rsid w:val="00EA293B"/>
    <w:rsid w:val="00EA3C0F"/>
    <w:rsid w:val="00EA6EDF"/>
    <w:rsid w:val="00EB337F"/>
    <w:rsid w:val="00EB3912"/>
    <w:rsid w:val="00EB4C22"/>
    <w:rsid w:val="00EC28C5"/>
    <w:rsid w:val="00EC39DC"/>
    <w:rsid w:val="00EC49C9"/>
    <w:rsid w:val="00ED3C6D"/>
    <w:rsid w:val="00ED6FD7"/>
    <w:rsid w:val="00ED7692"/>
    <w:rsid w:val="00EE2FC6"/>
    <w:rsid w:val="00EE4D68"/>
    <w:rsid w:val="00EF0BC4"/>
    <w:rsid w:val="00EF17DD"/>
    <w:rsid w:val="00EF5723"/>
    <w:rsid w:val="00F136E0"/>
    <w:rsid w:val="00F14D71"/>
    <w:rsid w:val="00F16B11"/>
    <w:rsid w:val="00F16E2D"/>
    <w:rsid w:val="00F23E1D"/>
    <w:rsid w:val="00F24676"/>
    <w:rsid w:val="00F25892"/>
    <w:rsid w:val="00F3356B"/>
    <w:rsid w:val="00F33F92"/>
    <w:rsid w:val="00F35A5A"/>
    <w:rsid w:val="00F37AA6"/>
    <w:rsid w:val="00F4209E"/>
    <w:rsid w:val="00F43DCA"/>
    <w:rsid w:val="00F54E89"/>
    <w:rsid w:val="00F57522"/>
    <w:rsid w:val="00F64A84"/>
    <w:rsid w:val="00F65EAA"/>
    <w:rsid w:val="00F66948"/>
    <w:rsid w:val="00F66D04"/>
    <w:rsid w:val="00F80DB5"/>
    <w:rsid w:val="00F83C48"/>
    <w:rsid w:val="00F85217"/>
    <w:rsid w:val="00F85285"/>
    <w:rsid w:val="00F85B5E"/>
    <w:rsid w:val="00F877EA"/>
    <w:rsid w:val="00FA2107"/>
    <w:rsid w:val="00FA5E82"/>
    <w:rsid w:val="00FB0A55"/>
    <w:rsid w:val="00FB0C25"/>
    <w:rsid w:val="00FC0141"/>
    <w:rsid w:val="00FC3058"/>
    <w:rsid w:val="00FC5A01"/>
    <w:rsid w:val="00FC7F90"/>
    <w:rsid w:val="00FD14BD"/>
    <w:rsid w:val="00FD4C7C"/>
    <w:rsid w:val="00FD5726"/>
    <w:rsid w:val="00FD7706"/>
    <w:rsid w:val="00FE22B1"/>
    <w:rsid w:val="00FE22F6"/>
    <w:rsid w:val="00FE233F"/>
    <w:rsid w:val="00FF02C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2839C"/>
  <w15:docId w15:val="{A0A111C5-3734-47DA-B2C9-F7E6BF62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567"/>
        <w:tab w:val="left" w:pos="8222"/>
      </w:tabs>
      <w:spacing w:line="480" w:lineRule="atLeast"/>
      <w:ind w:left="1134" w:hanging="850"/>
    </w:pPr>
    <w:rPr>
      <w:sz w:val="24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04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5B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paragraph" w:customStyle="1" w:styleId="ExamCode">
    <w:name w:val="Exam Code"/>
    <w:basedOn w:val="Normal"/>
    <w:pPr>
      <w:jc w:val="right"/>
    </w:pPr>
    <w:rPr>
      <w:rFonts w:ascii="Arial" w:hAnsi="Arial"/>
      <w:b/>
      <w:sz w:val="20"/>
    </w:rPr>
  </w:style>
  <w:style w:type="paragraph" w:customStyle="1" w:styleId="ExamQuestion">
    <w:name w:val="Exam Question"/>
    <w:basedOn w:val="Normal"/>
    <w:link w:val="ExamQuestionChar"/>
    <w:pPr>
      <w:tabs>
        <w:tab w:val="clear" w:pos="567"/>
        <w:tab w:val="clear" w:pos="8222"/>
        <w:tab w:val="left" w:pos="540"/>
        <w:tab w:val="left" w:pos="1080"/>
        <w:tab w:val="right" w:pos="10080"/>
      </w:tabs>
      <w:spacing w:line="240" w:lineRule="auto"/>
      <w:ind w:left="1080" w:hanging="1080"/>
    </w:pPr>
  </w:style>
  <w:style w:type="paragraph" w:styleId="Footer">
    <w:name w:val="footer"/>
    <w:basedOn w:val="Normal"/>
    <w:pPr>
      <w:tabs>
        <w:tab w:val="clear" w:pos="567"/>
        <w:tab w:val="clear" w:pos="8222"/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2E05B1"/>
    <w:rPr>
      <w:color w:val="0000FF"/>
      <w:u w:val="single"/>
    </w:rPr>
  </w:style>
  <w:style w:type="table" w:styleId="TableGrid">
    <w:name w:val="Table Grid"/>
    <w:basedOn w:val="TableNormal"/>
    <w:rsid w:val="00BA6F4F"/>
    <w:pPr>
      <w:tabs>
        <w:tab w:val="left" w:pos="567"/>
        <w:tab w:val="left" w:pos="8222"/>
      </w:tabs>
      <w:spacing w:line="480" w:lineRule="atLeast"/>
      <w:ind w:left="1134" w:hanging="85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D1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90DF6"/>
    <w:rPr>
      <w:b/>
      <w:bCs/>
      <w:sz w:val="20"/>
    </w:rPr>
  </w:style>
  <w:style w:type="character" w:customStyle="1" w:styleId="ExamQuestionChar">
    <w:name w:val="Exam Question Char"/>
    <w:link w:val="ExamQuestion"/>
    <w:rsid w:val="00141FD9"/>
    <w:rPr>
      <w:sz w:val="24"/>
      <w:lang w:val="en-GB" w:eastAsia="en-US" w:bidi="ar-SA"/>
    </w:rPr>
  </w:style>
  <w:style w:type="paragraph" w:customStyle="1" w:styleId="ExamQuestionSection">
    <w:name w:val="Exam Question Section"/>
    <w:basedOn w:val="ExamQuestion"/>
    <w:qFormat/>
    <w:rsid w:val="00B03AC7"/>
    <w:pPr>
      <w:numPr>
        <w:numId w:val="1"/>
      </w:numPr>
      <w:tabs>
        <w:tab w:val="clear" w:pos="1080"/>
        <w:tab w:val="left" w:pos="1134"/>
        <w:tab w:val="left" w:pos="1701"/>
      </w:tabs>
    </w:pPr>
    <w:rPr>
      <w:lang w:val="en-IE"/>
    </w:rPr>
  </w:style>
  <w:style w:type="paragraph" w:customStyle="1" w:styleId="Code">
    <w:name w:val="Code"/>
    <w:basedOn w:val="ExamQuestion"/>
    <w:qFormat/>
    <w:rsid w:val="00B03AC7"/>
    <w:pPr>
      <w:tabs>
        <w:tab w:val="clear" w:pos="1080"/>
        <w:tab w:val="left" w:pos="1134"/>
        <w:tab w:val="left" w:pos="1701"/>
      </w:tabs>
      <w:ind w:left="1134"/>
    </w:pPr>
    <w:rPr>
      <w:rFonts w:ascii="Courier New" w:hAnsi="Courier New" w:cs="Courier New"/>
      <w:lang w:val="en-IE"/>
    </w:rPr>
  </w:style>
  <w:style w:type="paragraph" w:customStyle="1" w:styleId="ExamAnswer">
    <w:name w:val="Exam Answer"/>
    <w:basedOn w:val="ExamQuestion"/>
    <w:rsid w:val="00825146"/>
    <w:pPr>
      <w:tabs>
        <w:tab w:val="clear" w:pos="1080"/>
        <w:tab w:val="left" w:pos="0"/>
      </w:tabs>
      <w:ind w:left="0" w:firstLine="0"/>
    </w:pPr>
    <w:rPr>
      <w:lang w:val="en-IE"/>
    </w:rPr>
  </w:style>
  <w:style w:type="paragraph" w:customStyle="1" w:styleId="ExamSolution">
    <w:name w:val="Exam Solution"/>
    <w:basedOn w:val="ExamQuestionSection"/>
    <w:qFormat/>
    <w:rsid w:val="00EE4D68"/>
    <w:pPr>
      <w:numPr>
        <w:numId w:val="0"/>
      </w:numPr>
    </w:pPr>
  </w:style>
  <w:style w:type="character" w:customStyle="1" w:styleId="Heading3Char">
    <w:name w:val="Heading 3 Char"/>
    <w:link w:val="Heading3"/>
    <w:rsid w:val="00055BD4"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E36A2D"/>
    <w:pPr>
      <w:ind w:left="720"/>
    </w:pPr>
  </w:style>
  <w:style w:type="paragraph" w:styleId="NormalWeb">
    <w:name w:val="Normal (Web)"/>
    <w:basedOn w:val="Normal"/>
    <w:uiPriority w:val="99"/>
    <w:unhideWhenUsed/>
    <w:rsid w:val="00491923"/>
    <w:pPr>
      <w:tabs>
        <w:tab w:val="clear" w:pos="567"/>
        <w:tab w:val="clear" w:pos="8222"/>
      </w:tabs>
      <w:spacing w:before="100" w:beforeAutospacing="1" w:after="100" w:afterAutospacing="1" w:line="240" w:lineRule="auto"/>
      <w:ind w:left="0" w:firstLine="0"/>
    </w:pPr>
    <w:rPr>
      <w:rFonts w:eastAsiaTheme="minorEastAsia"/>
      <w:szCs w:val="24"/>
      <w:lang w:val="en-IE" w:eastAsia="en-IE"/>
    </w:rPr>
  </w:style>
  <w:style w:type="character" w:customStyle="1" w:styleId="Heading2Char">
    <w:name w:val="Heading 2 Char"/>
    <w:basedOn w:val="DefaultParagraphFont"/>
    <w:link w:val="Heading2"/>
    <w:semiHidden/>
    <w:rsid w:val="009049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042EC-2121-4CFD-B19A-5E08CB86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examtemplate.dot</Template>
  <TotalTime>911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Exam Papers</vt:lpstr>
    </vt:vector>
  </TitlesOfParts>
  <Company>D.I.T. Kevin Street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Exam Papers</dc:title>
  <dc:subject>Exam Papers Templates</dc:subject>
  <dc:creator>dcarroll</dc:creator>
  <cp:keywords>WSAD WMT Computer Science</cp:keywords>
  <cp:lastModifiedBy>Bryan Duggan</cp:lastModifiedBy>
  <cp:revision>46</cp:revision>
  <cp:lastPrinted>2019-11-19T16:49:00Z</cp:lastPrinted>
  <dcterms:created xsi:type="dcterms:W3CDTF">2018-03-13T14:40:00Z</dcterms:created>
  <dcterms:modified xsi:type="dcterms:W3CDTF">2019-11-19T16:49:00Z</dcterms:modified>
</cp:coreProperties>
</file>